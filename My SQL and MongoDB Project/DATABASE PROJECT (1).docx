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EA6776" w14:textId="14AE5910" w:rsidR="00E81978" w:rsidRDefault="00187ECE" w:rsidP="00187ECE">
      <w:pPr>
        <w:pStyle w:val="NoSpacing"/>
        <w:spacing w:line="720" w:lineRule="auto"/>
        <w:jc w:val="center"/>
      </w:pPr>
      <w:r>
        <w:t>Course title</w:t>
      </w:r>
      <w:sdt>
        <w:sdtPr>
          <w:rPr>
            <w:shd w:val="clear" w:color="auto" w:fill="FFFFFF"/>
          </w:rPr>
          <w:alias w:val="Title:"/>
          <w:tag w:val="Title:"/>
          <w:id w:val="726351117"/>
          <w:placeholder>
            <w:docPart w:val="F72CCF25E39B48E5A3EBEBDC63AB360B"/>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280A87">
            <w:rPr>
              <w:shd w:val="clear" w:color="auto" w:fill="FFFFFF"/>
            </w:rPr>
            <w:t>: Database Design and Implementation</w:t>
          </w:r>
        </w:sdtContent>
      </w:sdt>
    </w:p>
    <w:p w14:paraId="7F847347" w14:textId="2E87AE16" w:rsidR="006C49B8" w:rsidRDefault="006C49B8" w:rsidP="00187ECE">
      <w:pPr>
        <w:pStyle w:val="NoSpacing"/>
        <w:spacing w:line="720" w:lineRule="auto"/>
        <w:jc w:val="center"/>
        <w:rPr>
          <w:rFonts w:eastAsia="Times New Roman"/>
          <w:color w:val="000000"/>
          <w:lang w:eastAsia="en-US"/>
        </w:rPr>
      </w:pPr>
      <w:r w:rsidRPr="006C49B8">
        <w:rPr>
          <w:rFonts w:eastAsia="Times New Roman"/>
          <w:color w:val="000000"/>
          <w:lang w:eastAsia="en-US"/>
        </w:rPr>
        <w:t xml:space="preserve">Class #: </w:t>
      </w:r>
      <w:r w:rsidRPr="006C49B8">
        <w:rPr>
          <w:rFonts w:eastAsia="Times New Roman"/>
          <w:color w:val="000000"/>
          <w:sz w:val="30"/>
          <w:szCs w:val="30"/>
          <w:lang w:eastAsia="en-US"/>
        </w:rPr>
        <w:t xml:space="preserve">1225_91809 </w:t>
      </w:r>
      <w:r w:rsidRPr="006C49B8">
        <w:rPr>
          <w:rFonts w:eastAsia="Times New Roman"/>
          <w:color w:val="000000"/>
          <w:lang w:eastAsia="en-US"/>
        </w:rPr>
        <w:t xml:space="preserve">Teacher: </w:t>
      </w:r>
      <w:proofErr w:type="spellStart"/>
      <w:r w:rsidRPr="006C49B8">
        <w:rPr>
          <w:rFonts w:eastAsia="Times New Roman"/>
          <w:color w:val="000000"/>
          <w:lang w:eastAsia="en-US"/>
        </w:rPr>
        <w:t>Rachida</w:t>
      </w:r>
      <w:proofErr w:type="spellEnd"/>
      <w:r w:rsidRPr="006C49B8">
        <w:rPr>
          <w:rFonts w:eastAsia="Times New Roman"/>
          <w:color w:val="000000"/>
          <w:lang w:eastAsia="en-US"/>
        </w:rPr>
        <w:t xml:space="preserve"> </w:t>
      </w:r>
      <w:proofErr w:type="spellStart"/>
      <w:r w:rsidRPr="006C49B8">
        <w:rPr>
          <w:rFonts w:eastAsia="Times New Roman"/>
          <w:color w:val="000000"/>
          <w:lang w:eastAsia="en-US"/>
        </w:rPr>
        <w:t>Amjoun</w:t>
      </w:r>
      <w:proofErr w:type="spellEnd"/>
    </w:p>
    <w:p w14:paraId="3A19E09D" w14:textId="262E54B7" w:rsidR="006C49B8" w:rsidRDefault="006C49B8" w:rsidP="00187ECE">
      <w:pPr>
        <w:pStyle w:val="NoSpacing"/>
        <w:spacing w:line="720" w:lineRule="auto"/>
        <w:jc w:val="center"/>
      </w:pPr>
      <w:r>
        <w:t xml:space="preserve">Group </w:t>
      </w:r>
      <w:r w:rsidR="007D2EB0">
        <w:t>Members</w:t>
      </w:r>
    </w:p>
    <w:p w14:paraId="2C002BBA" w14:textId="472DBABC" w:rsidR="006C49B8" w:rsidRDefault="006C49B8" w:rsidP="00187ECE">
      <w:pPr>
        <w:pStyle w:val="NoSpacing"/>
        <w:spacing w:line="720" w:lineRule="auto"/>
        <w:jc w:val="center"/>
      </w:pPr>
      <w:r>
        <w:t>Lovepreet Singh (991628858)</w:t>
      </w:r>
    </w:p>
    <w:p w14:paraId="1D9A387E" w14:textId="5A74B856" w:rsidR="006C49B8" w:rsidRDefault="006C49B8" w:rsidP="00187ECE">
      <w:pPr>
        <w:pStyle w:val="NoSpacing"/>
        <w:spacing w:line="720" w:lineRule="auto"/>
        <w:jc w:val="center"/>
      </w:pPr>
      <w:proofErr w:type="spellStart"/>
      <w:r>
        <w:t>Navjit</w:t>
      </w:r>
      <w:proofErr w:type="spellEnd"/>
      <w:r>
        <w:t xml:space="preserve"> Kaur (991617153)</w:t>
      </w:r>
    </w:p>
    <w:p w14:paraId="4075FCE9" w14:textId="4AD09C80" w:rsidR="006C49B8" w:rsidRDefault="006C49B8" w:rsidP="00187ECE">
      <w:pPr>
        <w:pStyle w:val="NoSpacing"/>
        <w:spacing w:line="720" w:lineRule="auto"/>
        <w:jc w:val="center"/>
      </w:pPr>
      <w:proofErr w:type="spellStart"/>
      <w:r>
        <w:t>Asmabanu</w:t>
      </w:r>
      <w:proofErr w:type="spellEnd"/>
      <w:r>
        <w:t xml:space="preserve"> </w:t>
      </w:r>
      <w:proofErr w:type="spellStart"/>
      <w:r>
        <w:t>Saiyed</w:t>
      </w:r>
      <w:proofErr w:type="spellEnd"/>
      <w:r>
        <w:t xml:space="preserve"> (991578249)</w:t>
      </w:r>
    </w:p>
    <w:p w14:paraId="5A900E89" w14:textId="77777777" w:rsidR="00B66763" w:rsidRPr="006C49B8" w:rsidRDefault="00B66763" w:rsidP="00C63285">
      <w:pPr>
        <w:pStyle w:val="NoSpacing"/>
        <w:rPr>
          <w:rFonts w:eastAsia="Times New Roman"/>
          <w:color w:val="000000"/>
          <w:lang w:eastAsia="en-US"/>
        </w:rPr>
      </w:pPr>
    </w:p>
    <w:p w14:paraId="312BC836" w14:textId="17475A71" w:rsidR="006C49B8" w:rsidRDefault="006C49B8" w:rsidP="00C63285">
      <w:pPr>
        <w:pStyle w:val="NoSpacing"/>
      </w:pPr>
      <w:r>
        <w:tab/>
      </w:r>
      <w:r>
        <w:tab/>
      </w:r>
      <w:r>
        <w:tab/>
        <w:t xml:space="preserve">                  </w:t>
      </w:r>
    </w:p>
    <w:p w14:paraId="087530F3" w14:textId="57844390" w:rsidR="007D2EB0" w:rsidRDefault="007D2EB0" w:rsidP="00C63285">
      <w:pPr>
        <w:pStyle w:val="NoSpacing"/>
      </w:pPr>
    </w:p>
    <w:p w14:paraId="11FF009F" w14:textId="21EEEEFF" w:rsidR="00712966" w:rsidRDefault="00712966" w:rsidP="00C63285">
      <w:pPr>
        <w:pStyle w:val="NoSpacing"/>
      </w:pPr>
    </w:p>
    <w:p w14:paraId="135655B3" w14:textId="77777777" w:rsidR="00156E62" w:rsidRDefault="00156E62" w:rsidP="00C63285">
      <w:pPr>
        <w:pStyle w:val="NoSpacing"/>
      </w:pPr>
    </w:p>
    <w:p w14:paraId="48C6F362" w14:textId="77777777" w:rsidR="00712966" w:rsidRDefault="00712966" w:rsidP="00C63285">
      <w:pPr>
        <w:pStyle w:val="NoSpacing"/>
      </w:pPr>
    </w:p>
    <w:p w14:paraId="5C07DC9F" w14:textId="77777777" w:rsidR="00712966" w:rsidRDefault="00712966" w:rsidP="00C63285">
      <w:pPr>
        <w:pStyle w:val="NoSpacing"/>
      </w:pPr>
    </w:p>
    <w:p w14:paraId="1230CDA6" w14:textId="28B42E00" w:rsidR="00712966" w:rsidRDefault="00712966" w:rsidP="00B66763">
      <w:pPr>
        <w:ind w:firstLine="0"/>
        <w:rPr>
          <w:kern w:val="0"/>
        </w:rPr>
      </w:pPr>
    </w:p>
    <w:p w14:paraId="23557ADC" w14:textId="215720FE" w:rsidR="00B66763" w:rsidRDefault="00B66763" w:rsidP="00B66763">
      <w:pPr>
        <w:ind w:firstLine="0"/>
        <w:rPr>
          <w:kern w:val="0"/>
        </w:rPr>
      </w:pPr>
    </w:p>
    <w:p w14:paraId="2699664C" w14:textId="65F64A06" w:rsidR="00B66763" w:rsidRDefault="00B66763" w:rsidP="00B66763">
      <w:pPr>
        <w:ind w:firstLine="0"/>
        <w:rPr>
          <w:kern w:val="0"/>
        </w:rPr>
      </w:pPr>
    </w:p>
    <w:p w14:paraId="3482AEE8" w14:textId="147CD53F" w:rsidR="00B66763" w:rsidRDefault="00B66763" w:rsidP="00B66763">
      <w:pPr>
        <w:ind w:firstLine="0"/>
        <w:rPr>
          <w:kern w:val="0"/>
        </w:rPr>
      </w:pPr>
    </w:p>
    <w:p w14:paraId="140D98FF" w14:textId="68B33092" w:rsidR="00B66763" w:rsidRDefault="00B66763" w:rsidP="00B66763">
      <w:pPr>
        <w:ind w:firstLine="0"/>
        <w:rPr>
          <w:kern w:val="0"/>
        </w:rPr>
      </w:pPr>
    </w:p>
    <w:p w14:paraId="3D5B4B3F" w14:textId="7262938A" w:rsidR="00B66763" w:rsidRDefault="00B66763" w:rsidP="00B66763">
      <w:pPr>
        <w:ind w:firstLine="0"/>
        <w:rPr>
          <w:kern w:val="0"/>
        </w:rPr>
      </w:pPr>
    </w:p>
    <w:p w14:paraId="4AC3054D" w14:textId="36AF31AA" w:rsidR="00B66763" w:rsidRDefault="00B66763" w:rsidP="00B66763">
      <w:pPr>
        <w:ind w:firstLine="0"/>
        <w:rPr>
          <w:kern w:val="0"/>
        </w:rPr>
      </w:pPr>
    </w:p>
    <w:p w14:paraId="7A1126AA" w14:textId="77777777" w:rsidR="00B66763" w:rsidRPr="00B66763" w:rsidRDefault="00B66763" w:rsidP="00B66763">
      <w:pPr>
        <w:ind w:firstLine="0"/>
        <w:rPr>
          <w:kern w:val="0"/>
        </w:rPr>
      </w:pPr>
    </w:p>
    <w:p w14:paraId="45B4DE3A" w14:textId="77777777" w:rsidR="00712966" w:rsidRDefault="00712966" w:rsidP="00C63285">
      <w:pPr>
        <w:pStyle w:val="NoSpacing"/>
      </w:pPr>
    </w:p>
    <w:p w14:paraId="12E38E95" w14:textId="5FE4CCF5" w:rsidR="00E81978" w:rsidRDefault="00E81978" w:rsidP="00C63285">
      <w:pPr>
        <w:pStyle w:val="NoSpacing"/>
      </w:pPr>
    </w:p>
    <w:sdt>
      <w:sdtPr>
        <w:rPr>
          <w:kern w:val="0"/>
        </w:rPr>
        <w:id w:val="-164010246"/>
        <w:docPartObj>
          <w:docPartGallery w:val="Table of Contents"/>
          <w:docPartUnique/>
        </w:docPartObj>
      </w:sdtPr>
      <w:sdtEndPr/>
      <w:sdtContent>
        <w:p w14:paraId="16F56EEF" w14:textId="2355DA45" w:rsidR="00156E62" w:rsidRDefault="009B3014">
          <w:pPr>
            <w:pStyle w:val="TOC1"/>
            <w:tabs>
              <w:tab w:val="right" w:leader="dot" w:pos="9350"/>
            </w:tabs>
            <w:rPr>
              <w:noProof/>
              <w:kern w:val="0"/>
              <w:sz w:val="22"/>
              <w:szCs w:val="22"/>
              <w:lang w:eastAsia="en-US"/>
            </w:rPr>
          </w:pPr>
          <w:r>
            <w:fldChar w:fldCharType="begin"/>
          </w:r>
          <w:r w:rsidR="1214069F">
            <w:instrText xml:space="preserve"> TOC \o "1-3" \h \z \u </w:instrText>
          </w:r>
          <w:r>
            <w:fldChar w:fldCharType="separate"/>
          </w:r>
          <w:hyperlink w:anchor="_Toc111151215" w:history="1">
            <w:r w:rsidR="00156E62" w:rsidRPr="00175F38">
              <w:rPr>
                <w:rStyle w:val="Hyperlink"/>
                <w:noProof/>
              </w:rPr>
              <w:t>INTRODUCTION</w:t>
            </w:r>
            <w:r w:rsidR="00156E62">
              <w:rPr>
                <w:noProof/>
                <w:webHidden/>
              </w:rPr>
              <w:tab/>
            </w:r>
            <w:r w:rsidR="00156E62">
              <w:rPr>
                <w:noProof/>
                <w:webHidden/>
              </w:rPr>
              <w:fldChar w:fldCharType="begin"/>
            </w:r>
            <w:r w:rsidR="00156E62">
              <w:rPr>
                <w:noProof/>
                <w:webHidden/>
              </w:rPr>
              <w:instrText xml:space="preserve"> PAGEREF _Toc111151215 \h </w:instrText>
            </w:r>
            <w:r w:rsidR="00156E62">
              <w:rPr>
                <w:noProof/>
                <w:webHidden/>
              </w:rPr>
            </w:r>
            <w:r w:rsidR="00156E62">
              <w:rPr>
                <w:noProof/>
                <w:webHidden/>
              </w:rPr>
              <w:fldChar w:fldCharType="separate"/>
            </w:r>
            <w:r w:rsidR="00156E62">
              <w:rPr>
                <w:noProof/>
                <w:webHidden/>
              </w:rPr>
              <w:t>3</w:t>
            </w:r>
            <w:r w:rsidR="00156E62">
              <w:rPr>
                <w:noProof/>
                <w:webHidden/>
              </w:rPr>
              <w:fldChar w:fldCharType="end"/>
            </w:r>
          </w:hyperlink>
        </w:p>
        <w:p w14:paraId="60AD91E7" w14:textId="1087D2CD" w:rsidR="00156E62" w:rsidRDefault="00BF73B7">
          <w:pPr>
            <w:pStyle w:val="TOC1"/>
            <w:tabs>
              <w:tab w:val="right" w:leader="dot" w:pos="9350"/>
            </w:tabs>
            <w:rPr>
              <w:noProof/>
              <w:kern w:val="0"/>
              <w:sz w:val="22"/>
              <w:szCs w:val="22"/>
              <w:lang w:eastAsia="en-US"/>
            </w:rPr>
          </w:pPr>
          <w:hyperlink w:anchor="_Toc111151216" w:history="1">
            <w:r w:rsidR="00156E62" w:rsidRPr="00175F38">
              <w:rPr>
                <w:rStyle w:val="Hyperlink"/>
                <w:noProof/>
              </w:rPr>
              <w:t>CONCEPTUAL MODEL</w:t>
            </w:r>
            <w:r w:rsidR="00156E62">
              <w:rPr>
                <w:noProof/>
                <w:webHidden/>
              </w:rPr>
              <w:tab/>
            </w:r>
            <w:r w:rsidR="00156E62">
              <w:rPr>
                <w:noProof/>
                <w:webHidden/>
              </w:rPr>
              <w:fldChar w:fldCharType="begin"/>
            </w:r>
            <w:r w:rsidR="00156E62">
              <w:rPr>
                <w:noProof/>
                <w:webHidden/>
              </w:rPr>
              <w:instrText xml:space="preserve"> PAGEREF _Toc111151216 \h </w:instrText>
            </w:r>
            <w:r w:rsidR="00156E62">
              <w:rPr>
                <w:noProof/>
                <w:webHidden/>
              </w:rPr>
            </w:r>
            <w:r w:rsidR="00156E62">
              <w:rPr>
                <w:noProof/>
                <w:webHidden/>
              </w:rPr>
              <w:fldChar w:fldCharType="separate"/>
            </w:r>
            <w:r w:rsidR="00156E62">
              <w:rPr>
                <w:noProof/>
                <w:webHidden/>
              </w:rPr>
              <w:t>4</w:t>
            </w:r>
            <w:r w:rsidR="00156E62">
              <w:rPr>
                <w:noProof/>
                <w:webHidden/>
              </w:rPr>
              <w:fldChar w:fldCharType="end"/>
            </w:r>
          </w:hyperlink>
        </w:p>
        <w:p w14:paraId="7DC324E7" w14:textId="07C1969E" w:rsidR="00156E62" w:rsidRDefault="00BF73B7">
          <w:pPr>
            <w:pStyle w:val="TOC1"/>
            <w:tabs>
              <w:tab w:val="right" w:leader="dot" w:pos="9350"/>
            </w:tabs>
            <w:rPr>
              <w:noProof/>
              <w:kern w:val="0"/>
              <w:sz w:val="22"/>
              <w:szCs w:val="22"/>
              <w:lang w:eastAsia="en-US"/>
            </w:rPr>
          </w:pPr>
          <w:hyperlink w:anchor="_Toc111151217" w:history="1">
            <w:r w:rsidR="00156E62" w:rsidRPr="00175F38">
              <w:rPr>
                <w:rStyle w:val="Hyperlink"/>
                <w:noProof/>
              </w:rPr>
              <w:t>ER DIAGRAM ELABORATION.</w:t>
            </w:r>
            <w:r w:rsidR="00156E62">
              <w:rPr>
                <w:noProof/>
                <w:webHidden/>
              </w:rPr>
              <w:tab/>
            </w:r>
            <w:r w:rsidR="00156E62">
              <w:rPr>
                <w:noProof/>
                <w:webHidden/>
              </w:rPr>
              <w:fldChar w:fldCharType="begin"/>
            </w:r>
            <w:r w:rsidR="00156E62">
              <w:rPr>
                <w:noProof/>
                <w:webHidden/>
              </w:rPr>
              <w:instrText xml:space="preserve"> PAGEREF _Toc111151217 \h </w:instrText>
            </w:r>
            <w:r w:rsidR="00156E62">
              <w:rPr>
                <w:noProof/>
                <w:webHidden/>
              </w:rPr>
            </w:r>
            <w:r w:rsidR="00156E62">
              <w:rPr>
                <w:noProof/>
                <w:webHidden/>
              </w:rPr>
              <w:fldChar w:fldCharType="separate"/>
            </w:r>
            <w:r w:rsidR="00156E62">
              <w:rPr>
                <w:noProof/>
                <w:webHidden/>
              </w:rPr>
              <w:t>5</w:t>
            </w:r>
            <w:r w:rsidR="00156E62">
              <w:rPr>
                <w:noProof/>
                <w:webHidden/>
              </w:rPr>
              <w:fldChar w:fldCharType="end"/>
            </w:r>
          </w:hyperlink>
        </w:p>
        <w:p w14:paraId="426BB7E4" w14:textId="7F982A7D" w:rsidR="00156E62" w:rsidRDefault="00BF73B7">
          <w:pPr>
            <w:pStyle w:val="TOC1"/>
            <w:tabs>
              <w:tab w:val="right" w:leader="dot" w:pos="9350"/>
            </w:tabs>
            <w:rPr>
              <w:noProof/>
              <w:kern w:val="0"/>
              <w:sz w:val="22"/>
              <w:szCs w:val="22"/>
              <w:lang w:eastAsia="en-US"/>
            </w:rPr>
          </w:pPr>
          <w:hyperlink w:anchor="_Toc111151218" w:history="1">
            <w:r w:rsidR="00156E62" w:rsidRPr="00175F38">
              <w:rPr>
                <w:rStyle w:val="Hyperlink"/>
                <w:noProof/>
              </w:rPr>
              <w:t>DATA STRUCTURE DIAGRAM</w:t>
            </w:r>
            <w:r w:rsidR="00156E62">
              <w:rPr>
                <w:noProof/>
                <w:webHidden/>
              </w:rPr>
              <w:tab/>
            </w:r>
            <w:r w:rsidR="00156E62">
              <w:rPr>
                <w:noProof/>
                <w:webHidden/>
              </w:rPr>
              <w:fldChar w:fldCharType="begin"/>
            </w:r>
            <w:r w:rsidR="00156E62">
              <w:rPr>
                <w:noProof/>
                <w:webHidden/>
              </w:rPr>
              <w:instrText xml:space="preserve"> PAGEREF _Toc111151218 \h </w:instrText>
            </w:r>
            <w:r w:rsidR="00156E62">
              <w:rPr>
                <w:noProof/>
                <w:webHidden/>
              </w:rPr>
            </w:r>
            <w:r w:rsidR="00156E62">
              <w:rPr>
                <w:noProof/>
                <w:webHidden/>
              </w:rPr>
              <w:fldChar w:fldCharType="separate"/>
            </w:r>
            <w:r w:rsidR="00156E62">
              <w:rPr>
                <w:noProof/>
                <w:webHidden/>
              </w:rPr>
              <w:t>6</w:t>
            </w:r>
            <w:r w:rsidR="00156E62">
              <w:rPr>
                <w:noProof/>
                <w:webHidden/>
              </w:rPr>
              <w:fldChar w:fldCharType="end"/>
            </w:r>
          </w:hyperlink>
        </w:p>
        <w:p w14:paraId="397A76FA" w14:textId="6D4B03C5" w:rsidR="00156E62" w:rsidRDefault="00BF73B7">
          <w:pPr>
            <w:pStyle w:val="TOC1"/>
            <w:tabs>
              <w:tab w:val="right" w:leader="dot" w:pos="9350"/>
            </w:tabs>
            <w:rPr>
              <w:noProof/>
              <w:kern w:val="0"/>
              <w:sz w:val="22"/>
              <w:szCs w:val="22"/>
              <w:lang w:eastAsia="en-US"/>
            </w:rPr>
          </w:pPr>
          <w:hyperlink w:anchor="_Toc111151219" w:history="1">
            <w:r w:rsidR="00156E62" w:rsidRPr="00175F38">
              <w:rPr>
                <w:rStyle w:val="Hyperlink"/>
                <w:noProof/>
              </w:rPr>
              <w:t>EXPLANATION OF DATA STRUCTURE DIAGRAM</w:t>
            </w:r>
            <w:r w:rsidR="00156E62">
              <w:rPr>
                <w:noProof/>
                <w:webHidden/>
              </w:rPr>
              <w:tab/>
            </w:r>
            <w:r w:rsidR="00156E62">
              <w:rPr>
                <w:noProof/>
                <w:webHidden/>
              </w:rPr>
              <w:fldChar w:fldCharType="begin"/>
            </w:r>
            <w:r w:rsidR="00156E62">
              <w:rPr>
                <w:noProof/>
                <w:webHidden/>
              </w:rPr>
              <w:instrText xml:space="preserve"> PAGEREF _Toc111151219 \h </w:instrText>
            </w:r>
            <w:r w:rsidR="00156E62">
              <w:rPr>
                <w:noProof/>
                <w:webHidden/>
              </w:rPr>
            </w:r>
            <w:r w:rsidR="00156E62">
              <w:rPr>
                <w:noProof/>
                <w:webHidden/>
              </w:rPr>
              <w:fldChar w:fldCharType="separate"/>
            </w:r>
            <w:r w:rsidR="00156E62">
              <w:rPr>
                <w:noProof/>
                <w:webHidden/>
              </w:rPr>
              <w:t>7</w:t>
            </w:r>
            <w:r w:rsidR="00156E62">
              <w:rPr>
                <w:noProof/>
                <w:webHidden/>
              </w:rPr>
              <w:fldChar w:fldCharType="end"/>
            </w:r>
          </w:hyperlink>
        </w:p>
        <w:p w14:paraId="2A3323CC" w14:textId="3F9322FF" w:rsidR="00156E62" w:rsidRDefault="00BF73B7">
          <w:pPr>
            <w:pStyle w:val="TOC1"/>
            <w:tabs>
              <w:tab w:val="right" w:leader="dot" w:pos="9350"/>
            </w:tabs>
            <w:rPr>
              <w:noProof/>
              <w:kern w:val="0"/>
              <w:sz w:val="22"/>
              <w:szCs w:val="22"/>
              <w:lang w:eastAsia="en-US"/>
            </w:rPr>
          </w:pPr>
          <w:hyperlink w:anchor="_Toc111151220" w:history="1">
            <w:r w:rsidR="00156E62" w:rsidRPr="00175F38">
              <w:rPr>
                <w:rStyle w:val="Hyperlink"/>
                <w:noProof/>
              </w:rPr>
              <w:t>CREATING TABLES</w:t>
            </w:r>
            <w:r w:rsidR="00156E62">
              <w:rPr>
                <w:noProof/>
                <w:webHidden/>
              </w:rPr>
              <w:tab/>
            </w:r>
            <w:r w:rsidR="00156E62">
              <w:rPr>
                <w:noProof/>
                <w:webHidden/>
              </w:rPr>
              <w:fldChar w:fldCharType="begin"/>
            </w:r>
            <w:r w:rsidR="00156E62">
              <w:rPr>
                <w:noProof/>
                <w:webHidden/>
              </w:rPr>
              <w:instrText xml:space="preserve"> PAGEREF _Toc111151220 \h </w:instrText>
            </w:r>
            <w:r w:rsidR="00156E62">
              <w:rPr>
                <w:noProof/>
                <w:webHidden/>
              </w:rPr>
            </w:r>
            <w:r w:rsidR="00156E62">
              <w:rPr>
                <w:noProof/>
                <w:webHidden/>
              </w:rPr>
              <w:fldChar w:fldCharType="separate"/>
            </w:r>
            <w:r w:rsidR="00156E62">
              <w:rPr>
                <w:noProof/>
                <w:webHidden/>
              </w:rPr>
              <w:t>8</w:t>
            </w:r>
            <w:r w:rsidR="00156E62">
              <w:rPr>
                <w:noProof/>
                <w:webHidden/>
              </w:rPr>
              <w:fldChar w:fldCharType="end"/>
            </w:r>
          </w:hyperlink>
        </w:p>
        <w:p w14:paraId="06F10DD3" w14:textId="02BDC33B" w:rsidR="00156E62" w:rsidRDefault="00BF73B7">
          <w:pPr>
            <w:pStyle w:val="TOC1"/>
            <w:tabs>
              <w:tab w:val="right" w:leader="dot" w:pos="9350"/>
            </w:tabs>
            <w:rPr>
              <w:noProof/>
              <w:kern w:val="0"/>
              <w:sz w:val="22"/>
              <w:szCs w:val="22"/>
              <w:lang w:eastAsia="en-US"/>
            </w:rPr>
          </w:pPr>
          <w:hyperlink w:anchor="_Toc111151221" w:history="1">
            <w:r w:rsidR="00156E62" w:rsidRPr="00175F38">
              <w:rPr>
                <w:rStyle w:val="Hyperlink"/>
                <w:noProof/>
              </w:rPr>
              <w:t>INSERTING DATA</w:t>
            </w:r>
            <w:r w:rsidR="00156E62">
              <w:rPr>
                <w:noProof/>
                <w:webHidden/>
              </w:rPr>
              <w:tab/>
            </w:r>
            <w:r w:rsidR="00156E62">
              <w:rPr>
                <w:noProof/>
                <w:webHidden/>
              </w:rPr>
              <w:fldChar w:fldCharType="begin"/>
            </w:r>
            <w:r w:rsidR="00156E62">
              <w:rPr>
                <w:noProof/>
                <w:webHidden/>
              </w:rPr>
              <w:instrText xml:space="preserve"> PAGEREF _Toc111151221 \h </w:instrText>
            </w:r>
            <w:r w:rsidR="00156E62">
              <w:rPr>
                <w:noProof/>
                <w:webHidden/>
              </w:rPr>
            </w:r>
            <w:r w:rsidR="00156E62">
              <w:rPr>
                <w:noProof/>
                <w:webHidden/>
              </w:rPr>
              <w:fldChar w:fldCharType="separate"/>
            </w:r>
            <w:r w:rsidR="00156E62">
              <w:rPr>
                <w:noProof/>
                <w:webHidden/>
              </w:rPr>
              <w:t>14</w:t>
            </w:r>
            <w:r w:rsidR="00156E62">
              <w:rPr>
                <w:noProof/>
                <w:webHidden/>
              </w:rPr>
              <w:fldChar w:fldCharType="end"/>
            </w:r>
          </w:hyperlink>
        </w:p>
        <w:p w14:paraId="68ABFA6B" w14:textId="48536B97" w:rsidR="00156E62" w:rsidRDefault="00BF73B7">
          <w:pPr>
            <w:pStyle w:val="TOC1"/>
            <w:tabs>
              <w:tab w:val="right" w:leader="dot" w:pos="9350"/>
            </w:tabs>
            <w:rPr>
              <w:noProof/>
              <w:kern w:val="0"/>
              <w:sz w:val="22"/>
              <w:szCs w:val="22"/>
              <w:lang w:eastAsia="en-US"/>
            </w:rPr>
          </w:pPr>
          <w:hyperlink w:anchor="_Toc111151222" w:history="1">
            <w:r w:rsidR="00156E62" w:rsidRPr="00175F38">
              <w:rPr>
                <w:rStyle w:val="Hyperlink"/>
                <w:noProof/>
              </w:rPr>
              <w:t>MONGO DATABASE CODING</w:t>
            </w:r>
            <w:r w:rsidR="00156E62">
              <w:rPr>
                <w:noProof/>
                <w:webHidden/>
              </w:rPr>
              <w:tab/>
            </w:r>
            <w:r w:rsidR="00156E62">
              <w:rPr>
                <w:noProof/>
                <w:webHidden/>
              </w:rPr>
              <w:fldChar w:fldCharType="begin"/>
            </w:r>
            <w:r w:rsidR="00156E62">
              <w:rPr>
                <w:noProof/>
                <w:webHidden/>
              </w:rPr>
              <w:instrText xml:space="preserve"> PAGEREF _Toc111151222 \h </w:instrText>
            </w:r>
            <w:r w:rsidR="00156E62">
              <w:rPr>
                <w:noProof/>
                <w:webHidden/>
              </w:rPr>
            </w:r>
            <w:r w:rsidR="00156E62">
              <w:rPr>
                <w:noProof/>
                <w:webHidden/>
              </w:rPr>
              <w:fldChar w:fldCharType="separate"/>
            </w:r>
            <w:r w:rsidR="00156E62">
              <w:rPr>
                <w:noProof/>
                <w:webHidden/>
              </w:rPr>
              <w:t>17</w:t>
            </w:r>
            <w:r w:rsidR="00156E62">
              <w:rPr>
                <w:noProof/>
                <w:webHidden/>
              </w:rPr>
              <w:fldChar w:fldCharType="end"/>
            </w:r>
          </w:hyperlink>
        </w:p>
        <w:p w14:paraId="28B2BF80" w14:textId="482B2413" w:rsidR="00156E62" w:rsidRDefault="00BF73B7">
          <w:pPr>
            <w:pStyle w:val="TOC1"/>
            <w:tabs>
              <w:tab w:val="right" w:leader="dot" w:pos="9350"/>
            </w:tabs>
            <w:rPr>
              <w:noProof/>
              <w:kern w:val="0"/>
              <w:sz w:val="22"/>
              <w:szCs w:val="22"/>
              <w:lang w:eastAsia="en-US"/>
            </w:rPr>
          </w:pPr>
          <w:hyperlink w:anchor="_Toc111151223" w:history="1">
            <w:r w:rsidR="00156E62" w:rsidRPr="00175F38">
              <w:rPr>
                <w:rStyle w:val="Hyperlink"/>
                <w:noProof/>
              </w:rPr>
              <w:t>MONGO DATABASE COLLECTIONS</w:t>
            </w:r>
            <w:r w:rsidR="00156E62">
              <w:rPr>
                <w:noProof/>
                <w:webHidden/>
              </w:rPr>
              <w:tab/>
            </w:r>
            <w:r w:rsidR="00156E62">
              <w:rPr>
                <w:noProof/>
                <w:webHidden/>
              </w:rPr>
              <w:fldChar w:fldCharType="begin"/>
            </w:r>
            <w:r w:rsidR="00156E62">
              <w:rPr>
                <w:noProof/>
                <w:webHidden/>
              </w:rPr>
              <w:instrText xml:space="preserve"> PAGEREF _Toc111151223 \h </w:instrText>
            </w:r>
            <w:r w:rsidR="00156E62">
              <w:rPr>
                <w:noProof/>
                <w:webHidden/>
              </w:rPr>
            </w:r>
            <w:r w:rsidR="00156E62">
              <w:rPr>
                <w:noProof/>
                <w:webHidden/>
              </w:rPr>
              <w:fldChar w:fldCharType="separate"/>
            </w:r>
            <w:r w:rsidR="00156E62">
              <w:rPr>
                <w:noProof/>
                <w:webHidden/>
              </w:rPr>
              <w:t>22</w:t>
            </w:r>
            <w:r w:rsidR="00156E62">
              <w:rPr>
                <w:noProof/>
                <w:webHidden/>
              </w:rPr>
              <w:fldChar w:fldCharType="end"/>
            </w:r>
          </w:hyperlink>
        </w:p>
        <w:p w14:paraId="5EDA8B56" w14:textId="6C69692A" w:rsidR="00280A87" w:rsidRDefault="009B3014" w:rsidP="00C63285">
          <w:pPr>
            <w:pStyle w:val="NoSpacing"/>
          </w:pPr>
          <w:r>
            <w:rPr>
              <w:b/>
              <w:bCs/>
              <w:noProof/>
            </w:rPr>
            <w:fldChar w:fldCharType="end"/>
          </w:r>
        </w:p>
      </w:sdtContent>
    </w:sdt>
    <w:p w14:paraId="52101B01" w14:textId="77777777" w:rsidR="00B66763" w:rsidRDefault="00B66763">
      <w:pPr>
        <w:rPr>
          <w:rFonts w:asciiTheme="majorHAnsi" w:eastAsiaTheme="majorEastAsia" w:hAnsiTheme="majorHAnsi" w:cstheme="majorBidi"/>
          <w:b/>
          <w:bCs/>
        </w:rPr>
      </w:pPr>
      <w:r>
        <w:br w:type="page"/>
      </w:r>
    </w:p>
    <w:p w14:paraId="3EE1955D" w14:textId="3CC32894" w:rsidR="00E81978" w:rsidRDefault="00156E62" w:rsidP="00B66763">
      <w:pPr>
        <w:pStyle w:val="Heading1"/>
      </w:pPr>
      <w:bookmarkStart w:id="0" w:name="_Toc111151215"/>
      <w:r>
        <w:t>INTRODUCTION</w:t>
      </w:r>
      <w:bookmarkEnd w:id="0"/>
      <w:r>
        <w:t xml:space="preserve">                                                                                                                                                   </w:t>
      </w:r>
    </w:p>
    <w:p w14:paraId="17983503" w14:textId="2A54C629" w:rsidR="00D7224A" w:rsidRDefault="001602F6" w:rsidP="00C63285">
      <w:pPr>
        <w:pStyle w:val="NoSpacing"/>
      </w:pPr>
      <w:r>
        <w:t xml:space="preserve">The main vision of this fitness project is to implement and design the database. </w:t>
      </w:r>
      <w:r w:rsidR="001B2221">
        <w:t>The</w:t>
      </w:r>
      <w:r>
        <w:t xml:space="preserve"> conceptual model and relational model will be explained </w:t>
      </w:r>
      <w:r w:rsidR="002D1F76">
        <w:t>in</w:t>
      </w:r>
      <w:r>
        <w:t xml:space="preserve"> this fitness proposal. </w:t>
      </w:r>
      <w:r w:rsidR="00245FBF">
        <w:t xml:space="preserve">After covering these </w:t>
      </w:r>
      <w:r w:rsidR="00827AD1">
        <w:t>parts,</w:t>
      </w:r>
      <w:r w:rsidR="00245FBF">
        <w:t xml:space="preserve"> we have explained how this database is in 3NF.</w:t>
      </w:r>
      <w:r w:rsidR="002D1F76">
        <w:t xml:space="preserve"> From</w:t>
      </w:r>
      <w:r w:rsidR="00245FBF">
        <w:t xml:space="preserve"> here we can see the main </w:t>
      </w:r>
      <w:r w:rsidR="00CA1C42">
        <w:t xml:space="preserve">entities </w:t>
      </w:r>
      <w:r w:rsidR="00245FBF">
        <w:t xml:space="preserve">are location, amenity, </w:t>
      </w:r>
      <w:r w:rsidR="00EE3584">
        <w:t>coaches,</w:t>
      </w:r>
      <w:r w:rsidR="00CA1C42">
        <w:t xml:space="preserve"> and certificates.</w:t>
      </w:r>
    </w:p>
    <w:p w14:paraId="539D326F" w14:textId="77777777" w:rsidR="00D7224A" w:rsidRDefault="00D7224A" w:rsidP="00C63285">
      <w:pPr>
        <w:pStyle w:val="NoSpacing"/>
      </w:pPr>
    </w:p>
    <w:p w14:paraId="56FD7123" w14:textId="77777777" w:rsidR="00D7224A" w:rsidRDefault="00D7224A" w:rsidP="00C63285">
      <w:pPr>
        <w:pStyle w:val="NoSpacing"/>
      </w:pPr>
    </w:p>
    <w:p w14:paraId="598440B0" w14:textId="77777777" w:rsidR="00D7224A" w:rsidRDefault="00D7224A" w:rsidP="00C63285">
      <w:pPr>
        <w:pStyle w:val="NoSpacing"/>
      </w:pPr>
    </w:p>
    <w:p w14:paraId="77301660" w14:textId="77777777" w:rsidR="00D7224A" w:rsidRDefault="00D7224A" w:rsidP="00C63285">
      <w:pPr>
        <w:pStyle w:val="NoSpacing"/>
      </w:pPr>
    </w:p>
    <w:p w14:paraId="02C8589F" w14:textId="77777777" w:rsidR="00D7224A" w:rsidRDefault="00D7224A" w:rsidP="00C63285">
      <w:pPr>
        <w:pStyle w:val="NoSpacing"/>
      </w:pPr>
    </w:p>
    <w:p w14:paraId="238A7A42" w14:textId="77777777" w:rsidR="00D7224A" w:rsidRDefault="00D7224A" w:rsidP="00C63285">
      <w:pPr>
        <w:pStyle w:val="NoSpacing"/>
      </w:pPr>
    </w:p>
    <w:p w14:paraId="7AF565DB" w14:textId="77777777" w:rsidR="00D7224A" w:rsidRDefault="00D7224A" w:rsidP="00C63285">
      <w:pPr>
        <w:pStyle w:val="NoSpacing"/>
      </w:pPr>
    </w:p>
    <w:p w14:paraId="5723DAD4" w14:textId="77777777" w:rsidR="00D7224A" w:rsidRDefault="00D7224A" w:rsidP="00C63285">
      <w:pPr>
        <w:pStyle w:val="NoSpacing"/>
      </w:pPr>
    </w:p>
    <w:p w14:paraId="26A6A86D" w14:textId="77777777" w:rsidR="00D7224A" w:rsidRDefault="00D7224A" w:rsidP="00C63285">
      <w:pPr>
        <w:pStyle w:val="NoSpacing"/>
      </w:pPr>
    </w:p>
    <w:p w14:paraId="014F1AFF" w14:textId="77777777" w:rsidR="00D7224A" w:rsidRDefault="00D7224A" w:rsidP="00C63285">
      <w:pPr>
        <w:pStyle w:val="NoSpacing"/>
      </w:pPr>
    </w:p>
    <w:p w14:paraId="1C1EB09F" w14:textId="77777777" w:rsidR="00D7224A" w:rsidRDefault="00D7224A" w:rsidP="00C63285">
      <w:pPr>
        <w:pStyle w:val="NoSpacing"/>
      </w:pPr>
    </w:p>
    <w:p w14:paraId="5FBCA62A" w14:textId="77777777" w:rsidR="002B5BE0" w:rsidRDefault="002B5BE0" w:rsidP="00C63285">
      <w:pPr>
        <w:pStyle w:val="NoSpacing"/>
      </w:pPr>
    </w:p>
    <w:p w14:paraId="17C16EA2" w14:textId="77777777" w:rsidR="002B5BE0" w:rsidRDefault="002B5BE0" w:rsidP="00C63285">
      <w:pPr>
        <w:pStyle w:val="NoSpacing"/>
      </w:pPr>
    </w:p>
    <w:p w14:paraId="5AAABB36" w14:textId="77777777" w:rsidR="002B5BE0" w:rsidRDefault="002B5BE0" w:rsidP="00C63285">
      <w:pPr>
        <w:pStyle w:val="NoSpacing"/>
      </w:pPr>
    </w:p>
    <w:p w14:paraId="48B8BC3F" w14:textId="77777777" w:rsidR="002B5BE0" w:rsidRDefault="002B5BE0" w:rsidP="00C63285">
      <w:pPr>
        <w:pStyle w:val="NoSpacing"/>
      </w:pPr>
    </w:p>
    <w:p w14:paraId="5514F644" w14:textId="77777777" w:rsidR="002B5BE0" w:rsidRDefault="002B5BE0" w:rsidP="00C63285">
      <w:pPr>
        <w:pStyle w:val="NoSpacing"/>
      </w:pPr>
    </w:p>
    <w:p w14:paraId="420A06D5" w14:textId="77777777" w:rsidR="002B5BE0" w:rsidRPr="001602F6" w:rsidRDefault="002B5BE0" w:rsidP="00C63285">
      <w:pPr>
        <w:pStyle w:val="NoSpacing"/>
      </w:pPr>
    </w:p>
    <w:p w14:paraId="6B4D5BD4" w14:textId="28B5ED16" w:rsidR="00D038F0" w:rsidRDefault="00156E62" w:rsidP="00B66763">
      <w:pPr>
        <w:pStyle w:val="Heading1"/>
      </w:pPr>
      <w:bookmarkStart w:id="1" w:name="_Toc111151216"/>
      <w:r>
        <w:t>CONCEPTUAL MODEL</w:t>
      </w:r>
      <w:bookmarkEnd w:id="1"/>
    </w:p>
    <w:p w14:paraId="36BB82FD" w14:textId="3C411223" w:rsidR="00837648" w:rsidRDefault="00837648" w:rsidP="00C63285">
      <w:pPr>
        <w:pStyle w:val="NoSpacing"/>
        <w:rPr>
          <w:rFonts w:asciiTheme="majorHAnsi" w:eastAsiaTheme="majorEastAsia" w:hAnsiTheme="majorHAnsi" w:cstheme="majorBidi"/>
        </w:rPr>
      </w:pPr>
    </w:p>
    <w:p w14:paraId="47FF83E9" w14:textId="77777777" w:rsidR="00453EE3" w:rsidRDefault="00D7224A" w:rsidP="00C63285">
      <w:pPr>
        <w:pStyle w:val="NoSpacing"/>
      </w:pPr>
      <w:r>
        <w:rPr>
          <w:noProof/>
        </w:rPr>
        <w:drawing>
          <wp:inline distT="0" distB="0" distL="0" distR="0" wp14:anchorId="2E2ADD1B" wp14:editId="75357E21">
            <wp:extent cx="5943600" cy="6764867"/>
            <wp:effectExtent l="0" t="0" r="0" b="0"/>
            <wp:docPr id="2"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5168" cy="6766652"/>
                    </a:xfrm>
                    <a:prstGeom prst="rect">
                      <a:avLst/>
                    </a:prstGeom>
                    <a:noFill/>
                    <a:ln>
                      <a:noFill/>
                    </a:ln>
                  </pic:spPr>
                </pic:pic>
              </a:graphicData>
            </a:graphic>
          </wp:inline>
        </w:drawing>
      </w:r>
    </w:p>
    <w:p w14:paraId="35477C8A" w14:textId="70F6D2BD" w:rsidR="00453EE3" w:rsidRDefault="00D7224A" w:rsidP="00C63285">
      <w:pPr>
        <w:pStyle w:val="NoSpacing"/>
      </w:pPr>
      <w:r>
        <w:t xml:space="preserve">       </w:t>
      </w:r>
    </w:p>
    <w:p w14:paraId="0AD5EA5C" w14:textId="77777777" w:rsidR="00B66763" w:rsidRDefault="00B66763" w:rsidP="00C63285">
      <w:pPr>
        <w:pStyle w:val="NoSpacing"/>
      </w:pPr>
    </w:p>
    <w:p w14:paraId="7E27BC88" w14:textId="6E24B0E3" w:rsidR="00390877" w:rsidRDefault="00156E62" w:rsidP="00B66763">
      <w:pPr>
        <w:pStyle w:val="Heading1"/>
      </w:pPr>
      <w:bookmarkStart w:id="2" w:name="_Toc111151217"/>
      <w:r>
        <w:t>ER DIAGRAM ELABORATION.</w:t>
      </w:r>
      <w:bookmarkEnd w:id="2"/>
    </w:p>
    <w:p w14:paraId="07813A17" w14:textId="77777777" w:rsidR="00A87687" w:rsidRPr="00A87687" w:rsidRDefault="00A87687" w:rsidP="00C63285">
      <w:pPr>
        <w:pStyle w:val="NoSpacing"/>
      </w:pPr>
    </w:p>
    <w:p w14:paraId="18954949" w14:textId="542EC3CC" w:rsidR="00A87687" w:rsidRDefault="00A87687" w:rsidP="00C63285">
      <w:pPr>
        <w:pStyle w:val="NoSpacing"/>
        <w:rPr>
          <w:kern w:val="24"/>
        </w:rPr>
      </w:pPr>
      <w:r w:rsidRPr="00A87687">
        <w:rPr>
          <w:kern w:val="24"/>
        </w:rPr>
        <w:t>With the use of a diagram known as an Entity Relationship Diagram, an Entity-Relationship Model</w:t>
      </w:r>
      <w:r>
        <w:rPr>
          <w:kern w:val="24"/>
        </w:rPr>
        <w:t xml:space="preserve"> </w:t>
      </w:r>
      <w:r w:rsidRPr="00A87687">
        <w:rPr>
          <w:kern w:val="24"/>
        </w:rPr>
        <w:t>illustrates the structure of a database. A database design or blueprint known as an ER model can subsequently be implemented as a database. Entity set and relationship set make up the bulk of the E-R model</w:t>
      </w:r>
      <w:r>
        <w:rPr>
          <w:kern w:val="24"/>
        </w:rPr>
        <w:t>.</w:t>
      </w:r>
    </w:p>
    <w:p w14:paraId="3278E652" w14:textId="77777777" w:rsidR="0052360C" w:rsidRDefault="00D00A93" w:rsidP="00C63285">
      <w:pPr>
        <w:pStyle w:val="NoSpacing"/>
      </w:pPr>
      <w:r>
        <w:t xml:space="preserve">As we can see </w:t>
      </w:r>
      <w:r w:rsidR="00BA27A3">
        <w:t xml:space="preserve">Class has </w:t>
      </w:r>
      <w:r w:rsidR="004F0EDF">
        <w:t xml:space="preserve">a </w:t>
      </w:r>
      <w:r w:rsidR="00BA27A3">
        <w:t xml:space="preserve">name, </w:t>
      </w:r>
      <w:r w:rsidR="004F0EDF">
        <w:t>time, and</w:t>
      </w:r>
      <w:r w:rsidR="00B50553">
        <w:t xml:space="preserve"> price</w:t>
      </w:r>
      <w:r w:rsidR="004F0EDF">
        <w:t xml:space="preserve"> </w:t>
      </w:r>
      <w:r w:rsidR="00020F88">
        <w:t xml:space="preserve">which </w:t>
      </w:r>
      <w:r w:rsidR="00B60A3A">
        <w:t xml:space="preserve">are </w:t>
      </w:r>
      <w:r w:rsidR="004F0EDF">
        <w:t>attributes</w:t>
      </w:r>
      <w:r w:rsidR="00B60A3A">
        <w:t xml:space="preserve"> of Clas</w:t>
      </w:r>
      <w:r w:rsidR="00352586">
        <w:t>s</w:t>
      </w:r>
      <w:r w:rsidR="00024266">
        <w:t xml:space="preserve">. A location </w:t>
      </w:r>
      <w:r w:rsidR="008E2CA6">
        <w:t>can</w:t>
      </w:r>
      <w:r w:rsidR="00024266">
        <w:t xml:space="preserve"> have </w:t>
      </w:r>
      <w:r w:rsidR="00B668E4">
        <w:t xml:space="preserve">many classes. </w:t>
      </w:r>
      <w:r w:rsidR="0073052A">
        <w:t xml:space="preserve">A coach </w:t>
      </w:r>
      <w:r w:rsidR="008E2CA6">
        <w:t>can have many classes.</w:t>
      </w:r>
    </w:p>
    <w:p w14:paraId="680195DA" w14:textId="4C6FDE99" w:rsidR="00D00A93" w:rsidRDefault="008F7BAA" w:rsidP="00C63285">
      <w:pPr>
        <w:pStyle w:val="NoSpacing"/>
      </w:pPr>
      <w:r>
        <w:t>The review</w:t>
      </w:r>
      <w:r w:rsidR="004F0EDF">
        <w:t xml:space="preserve"> </w:t>
      </w:r>
      <w:r w:rsidR="00EE4113">
        <w:t xml:space="preserve">has </w:t>
      </w:r>
      <w:r w:rsidR="00793521">
        <w:t xml:space="preserve">these attributes named as </w:t>
      </w:r>
      <w:r w:rsidR="00EE4113">
        <w:t>date, communication, description, and punctuality</w:t>
      </w:r>
      <w:r w:rsidR="00793521">
        <w:t>.</w:t>
      </w:r>
      <w:r w:rsidR="00EB42A9">
        <w:t xml:space="preserve"> </w:t>
      </w:r>
      <w:r w:rsidR="00C81544">
        <w:t xml:space="preserve">Clients </w:t>
      </w:r>
      <w:r w:rsidR="00941A0D">
        <w:t>must</w:t>
      </w:r>
      <w:r>
        <w:t xml:space="preserve"> write </w:t>
      </w:r>
      <w:r w:rsidR="00C81544">
        <w:t>one</w:t>
      </w:r>
      <w:r w:rsidR="00941A0D">
        <w:t xml:space="preserve"> review. </w:t>
      </w:r>
      <w:r w:rsidR="00992133">
        <w:t xml:space="preserve">Coaches must have at least one review </w:t>
      </w:r>
      <w:r w:rsidR="0052360C">
        <w:t>from</w:t>
      </w:r>
      <w:r w:rsidR="00992133">
        <w:t xml:space="preserve"> the client.</w:t>
      </w:r>
    </w:p>
    <w:p w14:paraId="78D0789E" w14:textId="3EDA4ED5" w:rsidR="00D33B93" w:rsidRDefault="00D33B93" w:rsidP="00C63285">
      <w:pPr>
        <w:pStyle w:val="NoSpacing"/>
      </w:pPr>
      <w:r>
        <w:t xml:space="preserve">A client has </w:t>
      </w:r>
      <w:r w:rsidR="0052360C">
        <w:t xml:space="preserve">a </w:t>
      </w:r>
      <w:r>
        <w:t>name, email address</w:t>
      </w:r>
      <w:r w:rsidR="0052360C">
        <w:t>,</w:t>
      </w:r>
      <w:r w:rsidR="00142AF9">
        <w:t xml:space="preserve"> and</w:t>
      </w:r>
      <w:r>
        <w:t xml:space="preserve"> </w:t>
      </w:r>
      <w:r w:rsidR="00EE4924">
        <w:t>telephone number</w:t>
      </w:r>
      <w:r w:rsidR="00C82FDF">
        <w:t xml:space="preserve">. Clients can visit </w:t>
      </w:r>
      <w:r w:rsidR="0052360C">
        <w:t>any</w:t>
      </w:r>
      <w:r w:rsidR="00C82FDF">
        <w:t xml:space="preserve"> location</w:t>
      </w:r>
      <w:r w:rsidR="00D96CA6">
        <w:t>.</w:t>
      </w:r>
    </w:p>
    <w:p w14:paraId="497D532E" w14:textId="49F7A695" w:rsidR="00D96CA6" w:rsidRDefault="00D96CA6" w:rsidP="00C63285">
      <w:pPr>
        <w:pStyle w:val="NoSpacing"/>
      </w:pPr>
      <w:r>
        <w:t xml:space="preserve">A coach has </w:t>
      </w:r>
      <w:r w:rsidR="0052360C">
        <w:t xml:space="preserve">a </w:t>
      </w:r>
      <w:r>
        <w:t>name, level</w:t>
      </w:r>
      <w:r w:rsidR="0052360C">
        <w:t>,</w:t>
      </w:r>
      <w:r>
        <w:t xml:space="preserve"> and description. </w:t>
      </w:r>
      <w:r w:rsidR="00CB7F84">
        <w:t>Coaches can have many references and certificates.</w:t>
      </w:r>
    </w:p>
    <w:p w14:paraId="73B1FEBC" w14:textId="2AA52DF1" w:rsidR="0052360C" w:rsidRDefault="00E02F77" w:rsidP="00C63285">
      <w:pPr>
        <w:pStyle w:val="NoSpacing"/>
      </w:pPr>
      <w:r>
        <w:t xml:space="preserve">A location can have </w:t>
      </w:r>
      <w:r w:rsidR="00486B45">
        <w:t xml:space="preserve">a </w:t>
      </w:r>
      <w:r>
        <w:t>name, email</w:t>
      </w:r>
      <w:r w:rsidR="00FF3CD8">
        <w:t>, address</w:t>
      </w:r>
      <w:r w:rsidR="00486B45">
        <w:t>,</w:t>
      </w:r>
      <w:r w:rsidR="00FF3CD8">
        <w:t xml:space="preserve"> and telephone number</w:t>
      </w:r>
      <w:r w:rsidR="00486B45">
        <w:t>. This location can be visited by any client.</w:t>
      </w:r>
      <w:r w:rsidR="00392F5C">
        <w:t xml:space="preserve"> A location might have many </w:t>
      </w:r>
      <w:r w:rsidR="00D653F7">
        <w:t>amenities.</w:t>
      </w:r>
    </w:p>
    <w:p w14:paraId="25155F27" w14:textId="77777777" w:rsidR="00486B45" w:rsidRDefault="00486B45" w:rsidP="00C63285">
      <w:pPr>
        <w:pStyle w:val="NoSpacing"/>
      </w:pPr>
    </w:p>
    <w:p w14:paraId="0BEEF055" w14:textId="27B49957" w:rsidR="00CB7F84" w:rsidRDefault="00CB7F84" w:rsidP="00C63285">
      <w:pPr>
        <w:pStyle w:val="NoSpacing"/>
      </w:pPr>
    </w:p>
    <w:p w14:paraId="566B53F4" w14:textId="6E809E11" w:rsidR="00B66763" w:rsidRDefault="00B66763" w:rsidP="00C63285">
      <w:pPr>
        <w:pStyle w:val="NoSpacing"/>
      </w:pPr>
    </w:p>
    <w:p w14:paraId="573CD7A1" w14:textId="5429133A" w:rsidR="00B66763" w:rsidRDefault="00B66763" w:rsidP="00C63285">
      <w:pPr>
        <w:pStyle w:val="NoSpacing"/>
      </w:pPr>
    </w:p>
    <w:p w14:paraId="46D38CCF" w14:textId="3CCDBAE4" w:rsidR="00B66763" w:rsidRDefault="00B66763" w:rsidP="00C63285">
      <w:pPr>
        <w:pStyle w:val="NoSpacing"/>
      </w:pPr>
    </w:p>
    <w:p w14:paraId="3B878090" w14:textId="585BF5F1" w:rsidR="00B66763" w:rsidRDefault="00B66763" w:rsidP="00C63285">
      <w:pPr>
        <w:pStyle w:val="NoSpacing"/>
      </w:pPr>
    </w:p>
    <w:p w14:paraId="5AF71263" w14:textId="5389591F" w:rsidR="00B66763" w:rsidRDefault="00B66763" w:rsidP="00C63285">
      <w:pPr>
        <w:pStyle w:val="NoSpacing"/>
      </w:pPr>
    </w:p>
    <w:p w14:paraId="572CEF73" w14:textId="71EAEBE9" w:rsidR="00B66763" w:rsidRDefault="00B66763" w:rsidP="00C63285">
      <w:pPr>
        <w:pStyle w:val="NoSpacing"/>
      </w:pPr>
    </w:p>
    <w:p w14:paraId="5C694161" w14:textId="4CFE0A44" w:rsidR="00B66763" w:rsidRDefault="00B66763" w:rsidP="00C63285">
      <w:pPr>
        <w:pStyle w:val="NoSpacing"/>
      </w:pPr>
    </w:p>
    <w:p w14:paraId="07DF8BD4" w14:textId="0EE80C53" w:rsidR="00CF0B44" w:rsidRDefault="00156E62" w:rsidP="00B66763">
      <w:pPr>
        <w:pStyle w:val="Heading1"/>
      </w:pPr>
      <w:r>
        <w:t xml:space="preserve">                                           </w:t>
      </w:r>
      <w:r>
        <w:tab/>
        <w:t xml:space="preserve"> </w:t>
      </w:r>
      <w:bookmarkStart w:id="3" w:name="_Toc111151218"/>
      <w:r>
        <w:t>DATA STRUCTURE DIAGRAM</w:t>
      </w:r>
      <w:bookmarkEnd w:id="3"/>
      <w:r>
        <w:t xml:space="preserve">                                                         </w:t>
      </w:r>
      <w:r w:rsidR="00D00A93">
        <w:tab/>
      </w:r>
      <w:r w:rsidR="00D00A93">
        <w:tab/>
      </w:r>
      <w:r w:rsidR="00D00A93">
        <w:tab/>
      </w:r>
      <w:r w:rsidR="00D00A93">
        <w:tab/>
      </w:r>
      <w:r w:rsidR="00D00A93">
        <w:tab/>
      </w:r>
      <w:r w:rsidR="00D00A93">
        <w:tab/>
      </w:r>
      <w:r w:rsidR="00D00A93">
        <w:tab/>
      </w:r>
      <w:r w:rsidR="00D00A93">
        <w:tab/>
      </w:r>
    </w:p>
    <w:p w14:paraId="0959E9AD" w14:textId="3B74FFCA" w:rsidR="007D2EB0" w:rsidRDefault="001F0767" w:rsidP="00C63285">
      <w:pPr>
        <w:pStyle w:val="NoSpacing"/>
        <w:rPr>
          <w:rFonts w:ascii="Times New Roman" w:hAnsi="Times New Roman"/>
        </w:rPr>
      </w:pPr>
      <w:r w:rsidRPr="001F0767">
        <w:rPr>
          <w:noProof/>
        </w:rPr>
        <w:drawing>
          <wp:inline distT="0" distB="0" distL="0" distR="0" wp14:anchorId="03E769AF" wp14:editId="01664D43">
            <wp:extent cx="5943600" cy="7499350"/>
            <wp:effectExtent l="0" t="0" r="0" b="635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7499350"/>
                    </a:xfrm>
                    <a:prstGeom prst="rect">
                      <a:avLst/>
                    </a:prstGeom>
                    <a:noFill/>
                    <a:ln>
                      <a:noFill/>
                    </a:ln>
                  </pic:spPr>
                </pic:pic>
              </a:graphicData>
            </a:graphic>
          </wp:inline>
        </w:drawing>
      </w:r>
    </w:p>
    <w:p w14:paraId="68F4CA48" w14:textId="29800CC5" w:rsidR="007D7C84" w:rsidRDefault="00156E62" w:rsidP="00C63285">
      <w:pPr>
        <w:pStyle w:val="NoSpacing"/>
      </w:pPr>
      <w:r w:rsidRPr="00311C80">
        <w:t xml:space="preserve">                                             </w:t>
      </w:r>
    </w:p>
    <w:p w14:paraId="36E64991" w14:textId="7E87841E" w:rsidR="001F70E2" w:rsidRDefault="00156E62" w:rsidP="00B66763">
      <w:pPr>
        <w:pStyle w:val="Heading1"/>
      </w:pPr>
      <w:r>
        <w:t xml:space="preserve">    </w:t>
      </w:r>
      <w:r w:rsidRPr="00311C80">
        <w:t xml:space="preserve">   </w:t>
      </w:r>
      <w:bookmarkStart w:id="4" w:name="_Toc111151219"/>
      <w:r w:rsidRPr="00311C80">
        <w:t>EXPLANATION OF DATA STRUCTURE DIAGRAM</w:t>
      </w:r>
      <w:bookmarkEnd w:id="4"/>
      <w:r>
        <w:t xml:space="preserve"> </w:t>
      </w:r>
    </w:p>
    <w:p w14:paraId="765EB4C1" w14:textId="6337E0F1" w:rsidR="00220AEB" w:rsidRDefault="06E02729" w:rsidP="00C63285">
      <w:pPr>
        <w:pStyle w:val="NoSpacing"/>
      </w:pPr>
      <w:r>
        <w:t>The</w:t>
      </w:r>
      <w:r w:rsidR="27EA7FDF">
        <w:t xml:space="preserve"> entity-relationship model was preceded by data structure diagrams. In DSDs, attributes are defined inside entity boxes as opposed to outside of them, and relationships are represented by boxes made up of attributes that define the connections between entities. The E-R model and DSDs focus on the relationships of the elements inside an entity, while the E-R model emphasizes the relationships between various entities</w:t>
      </w:r>
      <w:r>
        <w:t xml:space="preserve"> </w:t>
      </w:r>
      <w:r w:rsidR="2BE163B0" w:rsidRPr="6A425023">
        <w:rPr>
          <w:rFonts w:ascii="Times New Roman" w:hAnsi="Times New Roman"/>
        </w:rPr>
        <w:t>in</w:t>
      </w:r>
      <w:r w:rsidR="7C571CEB">
        <w:t xml:space="preserve"> the diagram, we created the </w:t>
      </w:r>
      <w:r w:rsidR="2BE163B0">
        <w:t>table</w:t>
      </w:r>
      <w:r w:rsidR="2BE163B0" w:rsidRPr="6A425023">
        <w:rPr>
          <w:rFonts w:ascii="Times New Roman" w:hAnsi="Times New Roman"/>
        </w:rPr>
        <w:t>,</w:t>
      </w:r>
      <w:r w:rsidR="7C571CEB">
        <w:t xml:space="preserve"> and each table has the primary key and as well as foreign key as required. The relational diagram is made with the help of the conceptual diagram which we made earlier. Every table has a unique name (Client, Coach, Location, Class </w:t>
      </w:r>
      <w:proofErr w:type="spellStart"/>
      <w:r w:rsidR="7C571CEB">
        <w:t>etc</w:t>
      </w:r>
      <w:proofErr w:type="spellEnd"/>
      <w:r w:rsidR="7C571CEB">
        <w:t xml:space="preserve">). The diagram is 1NF because the order of columns is not an issue, and it can be unordered. In the model, no half dependencies exist which makes it 2NF. The model is 3NF because the model has no transitive dependencies on </w:t>
      </w:r>
      <w:r w:rsidR="2BE163B0">
        <w:t>PK in</w:t>
      </w:r>
      <w:r w:rsidR="7C571CEB">
        <w:t xml:space="preserve"> any of the tables.  In the case of the relationship between the tables</w:t>
      </w:r>
      <w:r w:rsidR="1583C275">
        <w:t xml:space="preserve">, </w:t>
      </w:r>
      <w:proofErr w:type="spellStart"/>
      <w:r w:rsidR="5DAE55DF">
        <w:t>REL</w:t>
      </w:r>
      <w:r w:rsidR="7C571CEB">
        <w:t>_Client</w:t>
      </w:r>
      <w:proofErr w:type="spellEnd"/>
      <w:r w:rsidR="7C571CEB">
        <w:t>-Class has the many to many rel</w:t>
      </w:r>
      <w:r w:rsidR="6DC13E32">
        <w:t xml:space="preserve">ationships between the </w:t>
      </w:r>
      <w:r w:rsidR="35B5050D">
        <w:t>cli</w:t>
      </w:r>
      <w:r w:rsidR="27103112">
        <w:t>ent and class</w:t>
      </w:r>
      <w:r w:rsidR="0B9E52C0">
        <w:t>. Sim</w:t>
      </w:r>
      <w:r w:rsidR="4CB6C862">
        <w:t xml:space="preserve">ilarly, </w:t>
      </w:r>
      <w:proofErr w:type="spellStart"/>
      <w:r w:rsidR="4CB6C862">
        <w:t>REL_</w:t>
      </w:r>
      <w:proofErr w:type="gramStart"/>
      <w:r w:rsidR="4CB6C862">
        <w:t>Coach</w:t>
      </w:r>
      <w:proofErr w:type="spellEnd"/>
      <w:r w:rsidR="4CB6C862">
        <w:t>,,</w:t>
      </w:r>
      <w:proofErr w:type="gramEnd"/>
      <w:r w:rsidR="4CB6C862">
        <w:t xml:space="preserve"> REL-LOCATION-AMENITY,</w:t>
      </w:r>
      <w:r w:rsidR="27103112">
        <w:t xml:space="preserve"> </w:t>
      </w:r>
      <w:r w:rsidR="3779C3C4">
        <w:t xml:space="preserve">REL-CERTIFICATE, REL_REFERENCE have the </w:t>
      </w:r>
      <w:proofErr w:type="spellStart"/>
      <w:r w:rsidR="3779C3C4">
        <w:t>mamy</w:t>
      </w:r>
      <w:proofErr w:type="spellEnd"/>
      <w:r w:rsidR="3779C3C4">
        <w:t xml:space="preserve"> to many relationships. </w:t>
      </w:r>
    </w:p>
    <w:p w14:paraId="3892FF7B" w14:textId="77777777" w:rsidR="00280A87" w:rsidRDefault="00280A87" w:rsidP="00C63285">
      <w:pPr>
        <w:pStyle w:val="NoSpacing"/>
      </w:pPr>
    </w:p>
    <w:p w14:paraId="74A3A135" w14:textId="7592FC44" w:rsidR="00220AEB" w:rsidRDefault="00220AEB" w:rsidP="00C63285">
      <w:pPr>
        <w:pStyle w:val="NoSpacing"/>
      </w:pPr>
    </w:p>
    <w:p w14:paraId="09B88C77" w14:textId="5FE4CCF5" w:rsidR="00220AEB" w:rsidRPr="00220AEB" w:rsidRDefault="00220AEB" w:rsidP="00C63285">
      <w:pPr>
        <w:pStyle w:val="NoSpacing"/>
      </w:pPr>
    </w:p>
    <w:p w14:paraId="7B22B19C" w14:textId="77777777" w:rsidR="00326139" w:rsidRDefault="00326139" w:rsidP="00C63285">
      <w:pPr>
        <w:pStyle w:val="NoSpacing"/>
      </w:pPr>
    </w:p>
    <w:p w14:paraId="34730005" w14:textId="0DD21FAE" w:rsidR="00326139" w:rsidRDefault="00326139" w:rsidP="00C63285">
      <w:pPr>
        <w:pStyle w:val="NoSpacing"/>
      </w:pPr>
    </w:p>
    <w:p w14:paraId="445ED444" w14:textId="0DD21FAE" w:rsidR="003075A4" w:rsidRDefault="003075A4" w:rsidP="00C63285">
      <w:pPr>
        <w:pStyle w:val="NoSpacing"/>
      </w:pPr>
    </w:p>
    <w:p w14:paraId="4DAC8BCA" w14:textId="77777777" w:rsidR="00C63285" w:rsidRDefault="00C63285" w:rsidP="00C63285">
      <w:pPr>
        <w:pStyle w:val="NoSpacing"/>
      </w:pPr>
    </w:p>
    <w:p w14:paraId="56A587CB" w14:textId="0DD21FAE" w:rsidR="003075A4" w:rsidRDefault="003075A4" w:rsidP="00C63285">
      <w:pPr>
        <w:pStyle w:val="NoSpacing"/>
      </w:pPr>
    </w:p>
    <w:p w14:paraId="20A2454E" w14:textId="792AB436" w:rsidR="00EF7F58" w:rsidRPr="00156E62" w:rsidRDefault="00156E62" w:rsidP="00156E62">
      <w:pPr>
        <w:pStyle w:val="Heading1"/>
      </w:pPr>
      <w:bookmarkStart w:id="5" w:name="_Toc111151220"/>
      <w:r w:rsidRPr="00156E62">
        <w:t>CREATING TABLES</w:t>
      </w:r>
      <w:bookmarkEnd w:id="5"/>
    </w:p>
    <w:p w14:paraId="5CFEF33C" w14:textId="77777777" w:rsidR="004967FC" w:rsidRDefault="004967FC" w:rsidP="00C63285">
      <w:pPr>
        <w:pStyle w:val="NoSpacing"/>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Coach</w:t>
      </w:r>
    </w:p>
    <w:p w14:paraId="3BC62A66" w14:textId="77777777" w:rsidR="004967FC" w:rsidRDefault="004967FC" w:rsidP="00C63285">
      <w:pPr>
        <w:pStyle w:val="NoSpacing"/>
        <w:rPr>
          <w:rFonts w:ascii="Consolas" w:hAnsi="Consolas" w:cs="Consolas"/>
          <w:color w:val="000000"/>
          <w:sz w:val="19"/>
          <w:szCs w:val="19"/>
        </w:rPr>
      </w:pPr>
      <w:r>
        <w:rPr>
          <w:rFonts w:ascii="Consolas" w:hAnsi="Consolas" w:cs="Consolas"/>
          <w:color w:val="808080"/>
          <w:sz w:val="19"/>
          <w:szCs w:val="19"/>
        </w:rPr>
        <w:t>(</w:t>
      </w:r>
    </w:p>
    <w:p w14:paraId="3C557095" w14:textId="77777777" w:rsidR="004967FC" w:rsidRDefault="004967FC" w:rsidP="00C63285">
      <w:pPr>
        <w:pStyle w:val="NoSpacing"/>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Coach_ID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34CCE2B0" w14:textId="77777777" w:rsidR="004967FC" w:rsidRDefault="004967FC" w:rsidP="00C63285">
      <w:pPr>
        <w:pStyle w:val="NoSpacing"/>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NAME</w:t>
      </w:r>
      <w:r>
        <w:rPr>
          <w:rFonts w:ascii="Consolas" w:hAnsi="Consolas" w:cs="Consolas"/>
          <w:color w:val="000000"/>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100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33215C9F" w14:textId="0CB2E23C" w:rsidR="004967FC" w:rsidRDefault="004967FC" w:rsidP="00C63285">
      <w:pPr>
        <w:pStyle w:val="NoSpacing"/>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DESCRIPTION</w:t>
      </w:r>
      <w:r>
        <w:rPr>
          <w:rFonts w:ascii="Consolas" w:hAnsi="Consolas" w:cs="Consolas"/>
          <w:color w:val="000000"/>
          <w:sz w:val="19"/>
          <w:szCs w:val="19"/>
        </w:rPr>
        <w:t xml:space="preserve"> </w:t>
      </w:r>
      <w:r w:rsidR="00E14E62">
        <w:rPr>
          <w:rFonts w:ascii="Consolas" w:hAnsi="Consolas" w:cs="Consolas"/>
          <w:color w:val="0000FF"/>
          <w:sz w:val="19"/>
          <w:szCs w:val="19"/>
        </w:rPr>
        <w:t>VARCHAR</w:t>
      </w:r>
      <w:r w:rsidR="00E14E62">
        <w:rPr>
          <w:rFonts w:ascii="Consolas" w:hAnsi="Consolas" w:cs="Consolas"/>
          <w:color w:val="808080"/>
          <w:sz w:val="19"/>
          <w:szCs w:val="19"/>
        </w:rPr>
        <w:t xml:space="preserve"> (</w:t>
      </w:r>
      <w:r>
        <w:rPr>
          <w:rFonts w:ascii="Consolas" w:hAnsi="Consolas" w:cs="Consolas"/>
          <w:color w:val="000000"/>
          <w:sz w:val="19"/>
          <w:szCs w:val="19"/>
        </w:rPr>
        <w:t>3000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21EAFBB5" w14:textId="77777777" w:rsidR="004967FC" w:rsidRDefault="004967FC" w:rsidP="00C63285">
      <w:pPr>
        <w:pStyle w:val="NoSpacing"/>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level</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4EC70E38" w14:textId="77777777" w:rsidR="004967FC" w:rsidRDefault="004967FC" w:rsidP="00C63285">
      <w:pPr>
        <w:pStyle w:val="NoSpacing"/>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color w:val="000000"/>
          <w:sz w:val="19"/>
          <w:szCs w:val="19"/>
        </w:rPr>
        <w:t>Coach_ID</w:t>
      </w:r>
      <w:proofErr w:type="spellEnd"/>
      <w:r>
        <w:rPr>
          <w:rFonts w:ascii="Consolas" w:hAnsi="Consolas" w:cs="Consolas"/>
          <w:color w:val="808080"/>
          <w:sz w:val="19"/>
          <w:szCs w:val="19"/>
        </w:rPr>
        <w:t>)</w:t>
      </w:r>
    </w:p>
    <w:p w14:paraId="45794E6A" w14:textId="77777777" w:rsidR="004967FC" w:rsidRDefault="004967FC" w:rsidP="00C63285">
      <w:pPr>
        <w:pStyle w:val="NoSpacing"/>
        <w:rPr>
          <w:rFonts w:ascii="Consolas" w:hAnsi="Consolas" w:cs="Consolas"/>
          <w:color w:val="000000"/>
          <w:sz w:val="19"/>
          <w:szCs w:val="19"/>
        </w:rPr>
      </w:pPr>
      <w:r>
        <w:rPr>
          <w:rFonts w:ascii="Consolas" w:hAnsi="Consolas" w:cs="Consolas"/>
          <w:color w:val="808080"/>
          <w:sz w:val="19"/>
          <w:szCs w:val="19"/>
        </w:rPr>
        <w:t>);</w:t>
      </w:r>
    </w:p>
    <w:p w14:paraId="59C20AB4" w14:textId="77777777" w:rsidR="004967FC" w:rsidRDefault="004967FC" w:rsidP="00C63285">
      <w:pPr>
        <w:pStyle w:val="NoSpacing"/>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r>
        <w:rPr>
          <w:rFonts w:ascii="Consolas" w:hAnsi="Consolas" w:cs="Consolas"/>
          <w:color w:val="0000FF"/>
          <w:sz w:val="19"/>
          <w:szCs w:val="19"/>
        </w:rPr>
        <w:t>Certificate</w:t>
      </w:r>
    </w:p>
    <w:p w14:paraId="04217F33" w14:textId="77777777" w:rsidR="004967FC" w:rsidRDefault="004967FC" w:rsidP="00C63285">
      <w:pPr>
        <w:pStyle w:val="NoSpacing"/>
        <w:rPr>
          <w:rFonts w:ascii="Consolas" w:hAnsi="Consolas" w:cs="Consolas"/>
          <w:color w:val="000000"/>
          <w:sz w:val="19"/>
          <w:szCs w:val="19"/>
        </w:rPr>
      </w:pPr>
      <w:r>
        <w:rPr>
          <w:rFonts w:ascii="Consolas" w:hAnsi="Consolas" w:cs="Consolas"/>
          <w:color w:val="808080"/>
          <w:sz w:val="19"/>
          <w:szCs w:val="19"/>
        </w:rPr>
        <w:t>(</w:t>
      </w:r>
    </w:p>
    <w:p w14:paraId="141978E8" w14:textId="77777777" w:rsidR="004967FC" w:rsidRDefault="004967FC" w:rsidP="00C63285">
      <w:pPr>
        <w:pStyle w:val="NoSpacing"/>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CertificateID</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w:t>
      </w:r>
      <w:proofErr w:type="gramEnd"/>
    </w:p>
    <w:p w14:paraId="30402AA8" w14:textId="77777777" w:rsidR="004967FC" w:rsidRDefault="004967FC" w:rsidP="00C63285">
      <w:pPr>
        <w:pStyle w:val="NoSpacing"/>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NAME</w:t>
      </w:r>
      <w:r>
        <w:rPr>
          <w:rFonts w:ascii="Consolas" w:hAnsi="Consolas" w:cs="Consolas"/>
          <w:color w:val="000000"/>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300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28B148B9" w14:textId="77777777" w:rsidR="004967FC" w:rsidRDefault="004967FC" w:rsidP="00C63285">
      <w:pPr>
        <w:pStyle w:val="NoSpacing"/>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color w:val="000000"/>
          <w:sz w:val="19"/>
          <w:szCs w:val="19"/>
        </w:rPr>
        <w:t>CertificateID</w:t>
      </w:r>
      <w:proofErr w:type="spellEnd"/>
      <w:r>
        <w:rPr>
          <w:rFonts w:ascii="Consolas" w:hAnsi="Consolas" w:cs="Consolas"/>
          <w:color w:val="808080"/>
          <w:sz w:val="19"/>
          <w:szCs w:val="19"/>
        </w:rPr>
        <w:t>)</w:t>
      </w:r>
    </w:p>
    <w:p w14:paraId="343FA4F1" w14:textId="77777777" w:rsidR="004967FC" w:rsidRDefault="004967FC" w:rsidP="00C63285">
      <w:pPr>
        <w:pStyle w:val="NoSpacing"/>
        <w:rPr>
          <w:rFonts w:ascii="Consolas" w:hAnsi="Consolas" w:cs="Consolas"/>
          <w:color w:val="000000"/>
          <w:sz w:val="19"/>
          <w:szCs w:val="19"/>
        </w:rPr>
      </w:pPr>
      <w:r>
        <w:rPr>
          <w:rFonts w:ascii="Consolas" w:hAnsi="Consolas" w:cs="Consolas"/>
          <w:color w:val="808080"/>
          <w:sz w:val="19"/>
          <w:szCs w:val="19"/>
        </w:rPr>
        <w:t>);</w:t>
      </w:r>
    </w:p>
    <w:p w14:paraId="08A79330" w14:textId="77777777" w:rsidR="004967FC" w:rsidRDefault="004967FC" w:rsidP="00C63285">
      <w:pPr>
        <w:pStyle w:val="NoSpacing"/>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Reference</w:t>
      </w:r>
    </w:p>
    <w:p w14:paraId="1FC63F8D" w14:textId="77777777" w:rsidR="004967FC" w:rsidRDefault="004967FC" w:rsidP="00C63285">
      <w:pPr>
        <w:pStyle w:val="NoSpacing"/>
        <w:rPr>
          <w:rFonts w:ascii="Consolas" w:hAnsi="Consolas" w:cs="Consolas"/>
          <w:color w:val="000000"/>
          <w:sz w:val="19"/>
          <w:szCs w:val="19"/>
        </w:rPr>
      </w:pPr>
      <w:r>
        <w:rPr>
          <w:rFonts w:ascii="Consolas" w:hAnsi="Consolas" w:cs="Consolas"/>
          <w:color w:val="808080"/>
          <w:sz w:val="19"/>
          <w:szCs w:val="19"/>
        </w:rPr>
        <w:t>(</w:t>
      </w:r>
    </w:p>
    <w:p w14:paraId="1380D705" w14:textId="77777777" w:rsidR="004967FC" w:rsidRDefault="004967FC" w:rsidP="00C63285">
      <w:pPr>
        <w:pStyle w:val="NoSpacing"/>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ReferenceID</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w:t>
      </w:r>
      <w:proofErr w:type="gramEnd"/>
    </w:p>
    <w:p w14:paraId="50C5A9A4" w14:textId="77777777" w:rsidR="004967FC" w:rsidRDefault="004967FC" w:rsidP="00C63285">
      <w:pPr>
        <w:pStyle w:val="NoSpacing"/>
        <w:rPr>
          <w:rFonts w:ascii="Consolas" w:hAnsi="Consolas" w:cs="Consolas"/>
          <w:color w:val="000000"/>
          <w:sz w:val="19"/>
          <w:szCs w:val="19"/>
        </w:rPr>
      </w:pPr>
      <w:r>
        <w:rPr>
          <w:rFonts w:ascii="Consolas" w:hAnsi="Consolas" w:cs="Consolas"/>
          <w:color w:val="000000"/>
          <w:sz w:val="19"/>
          <w:szCs w:val="19"/>
        </w:rPr>
        <w:t xml:space="preserve">   CLIENTNAME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300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4A09D5B7" w14:textId="77777777" w:rsidR="004967FC" w:rsidRDefault="004967FC" w:rsidP="00C63285">
      <w:pPr>
        <w:pStyle w:val="NoSpacing"/>
        <w:rPr>
          <w:rFonts w:ascii="Consolas" w:hAnsi="Consolas" w:cs="Consolas"/>
          <w:color w:val="000000"/>
          <w:sz w:val="19"/>
          <w:szCs w:val="19"/>
        </w:rPr>
      </w:pPr>
      <w:r>
        <w:rPr>
          <w:rFonts w:ascii="Consolas" w:hAnsi="Consolas" w:cs="Consolas"/>
          <w:color w:val="000000"/>
          <w:sz w:val="19"/>
          <w:szCs w:val="19"/>
        </w:rPr>
        <w:t xml:space="preserve">   MOBILEPHONE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200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76589ED9" w14:textId="77777777" w:rsidR="004967FC" w:rsidRDefault="004967FC" w:rsidP="00C63285">
      <w:pPr>
        <w:pStyle w:val="NoSpacing"/>
        <w:rPr>
          <w:rFonts w:ascii="Consolas" w:hAnsi="Consolas" w:cs="Consolas"/>
          <w:color w:val="000000"/>
          <w:sz w:val="19"/>
          <w:szCs w:val="19"/>
        </w:rPr>
      </w:pPr>
      <w:r>
        <w:rPr>
          <w:rFonts w:ascii="Consolas" w:hAnsi="Consolas" w:cs="Consolas"/>
          <w:color w:val="000000"/>
          <w:sz w:val="19"/>
          <w:szCs w:val="19"/>
        </w:rPr>
        <w:t xml:space="preserve">   EMAIL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200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40D2F513" w14:textId="77777777" w:rsidR="004967FC" w:rsidRDefault="004967FC" w:rsidP="00C63285">
      <w:pPr>
        <w:pStyle w:val="NoSpacing"/>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color w:val="000000"/>
          <w:sz w:val="19"/>
          <w:szCs w:val="19"/>
        </w:rPr>
        <w:t>ReferenceID</w:t>
      </w:r>
      <w:proofErr w:type="spellEnd"/>
      <w:r>
        <w:rPr>
          <w:rFonts w:ascii="Consolas" w:hAnsi="Consolas" w:cs="Consolas"/>
          <w:color w:val="808080"/>
          <w:sz w:val="19"/>
          <w:szCs w:val="19"/>
        </w:rPr>
        <w:t>)</w:t>
      </w:r>
    </w:p>
    <w:p w14:paraId="7810B8AF" w14:textId="77777777" w:rsidR="004967FC" w:rsidRDefault="004967FC" w:rsidP="00C63285">
      <w:pPr>
        <w:pStyle w:val="NoSpacing"/>
        <w:rPr>
          <w:rFonts w:ascii="Consolas" w:hAnsi="Consolas" w:cs="Consolas"/>
          <w:color w:val="000000"/>
          <w:sz w:val="19"/>
          <w:szCs w:val="19"/>
        </w:rPr>
      </w:pPr>
      <w:r>
        <w:rPr>
          <w:rFonts w:ascii="Consolas" w:hAnsi="Consolas" w:cs="Consolas"/>
          <w:color w:val="808080"/>
          <w:sz w:val="19"/>
          <w:szCs w:val="19"/>
        </w:rPr>
        <w:t>);</w:t>
      </w:r>
    </w:p>
    <w:p w14:paraId="348A0929" w14:textId="450A82B9" w:rsidR="004967FC" w:rsidRDefault="004967FC" w:rsidP="00C63285">
      <w:pPr>
        <w:pStyle w:val="NoSpacing"/>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proofErr w:type="gramStart"/>
      <w:r>
        <w:rPr>
          <w:rFonts w:ascii="Consolas" w:hAnsi="Consolas" w:cs="Consolas"/>
          <w:color w:val="0000FF"/>
          <w:sz w:val="19"/>
          <w:szCs w:val="19"/>
        </w:rPr>
        <w:t>table</w:t>
      </w:r>
      <w:r w:rsidR="00B140EA">
        <w:rPr>
          <w:rFonts w:ascii="Consolas" w:hAnsi="Consolas" w:cs="Consolas"/>
          <w:color w:val="000000"/>
          <w:sz w:val="19"/>
          <w:szCs w:val="19"/>
        </w:rPr>
        <w:t xml:space="preserve">  Client</w:t>
      </w:r>
      <w:proofErr w:type="gramEnd"/>
    </w:p>
    <w:p w14:paraId="2E8E3FD7" w14:textId="77777777" w:rsidR="004967FC" w:rsidRDefault="004967FC" w:rsidP="00C63285">
      <w:pPr>
        <w:pStyle w:val="NoSpacing"/>
        <w:rPr>
          <w:rFonts w:ascii="Consolas" w:hAnsi="Consolas" w:cs="Consolas"/>
          <w:color w:val="000000"/>
          <w:sz w:val="19"/>
          <w:szCs w:val="19"/>
        </w:rPr>
      </w:pPr>
      <w:r>
        <w:rPr>
          <w:rFonts w:ascii="Consolas" w:hAnsi="Consolas" w:cs="Consolas"/>
          <w:color w:val="808080"/>
          <w:sz w:val="19"/>
          <w:szCs w:val="19"/>
        </w:rPr>
        <w:t>(</w:t>
      </w:r>
    </w:p>
    <w:p w14:paraId="2233DBB2" w14:textId="77777777" w:rsidR="004967FC" w:rsidRDefault="004967FC" w:rsidP="00C63285">
      <w:pPr>
        <w:pStyle w:val="NoSpacing"/>
        <w:rPr>
          <w:rFonts w:ascii="Consolas" w:hAnsi="Consolas" w:cs="Consolas"/>
          <w:color w:val="000000"/>
          <w:sz w:val="19"/>
          <w:szCs w:val="19"/>
        </w:rPr>
      </w:pPr>
      <w:r>
        <w:rPr>
          <w:rFonts w:ascii="Consolas" w:hAnsi="Consolas" w:cs="Consolas"/>
          <w:color w:val="000000"/>
          <w:sz w:val="19"/>
          <w:szCs w:val="19"/>
        </w:rPr>
        <w:t xml:space="preserve">   ClientID        </w:t>
      </w:r>
      <w:r>
        <w:rPr>
          <w:rFonts w:ascii="Consolas" w:hAnsi="Consolas" w:cs="Consolas"/>
          <w:color w:val="0000FF"/>
          <w:sz w:val="19"/>
          <w:szCs w:val="19"/>
        </w:rPr>
        <w:t>int</w:t>
      </w:r>
      <w:r>
        <w:rPr>
          <w:rFonts w:ascii="Consolas" w:hAnsi="Consolas" w:cs="Consolas"/>
          <w:color w:val="808080"/>
          <w:sz w:val="19"/>
          <w:szCs w:val="19"/>
        </w:rPr>
        <w:t>,</w:t>
      </w:r>
    </w:p>
    <w:p w14:paraId="3A80052B" w14:textId="77777777" w:rsidR="004967FC" w:rsidRDefault="004967FC" w:rsidP="00C63285">
      <w:pPr>
        <w:pStyle w:val="NoSpacing"/>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NAME</w:t>
      </w:r>
      <w:r>
        <w:rPr>
          <w:rFonts w:ascii="Consolas" w:hAnsi="Consolas" w:cs="Consolas"/>
          <w:color w:val="000000"/>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200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5C5323BA" w14:textId="77777777" w:rsidR="004967FC" w:rsidRDefault="004967FC" w:rsidP="00C63285">
      <w:pPr>
        <w:pStyle w:val="NoSpacing"/>
        <w:rPr>
          <w:rFonts w:ascii="Consolas" w:hAnsi="Consolas" w:cs="Consolas"/>
          <w:color w:val="000000"/>
          <w:sz w:val="19"/>
          <w:szCs w:val="19"/>
        </w:rPr>
      </w:pPr>
      <w:r>
        <w:rPr>
          <w:rFonts w:ascii="Consolas" w:hAnsi="Consolas" w:cs="Consolas"/>
          <w:color w:val="000000"/>
          <w:sz w:val="19"/>
          <w:szCs w:val="19"/>
        </w:rPr>
        <w:t xml:space="preserve">   TELEPHONE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200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7C8E7FFE" w14:textId="77777777" w:rsidR="004967FC" w:rsidRDefault="004967FC" w:rsidP="00C63285">
      <w:pPr>
        <w:pStyle w:val="NoSpacing"/>
        <w:rPr>
          <w:rFonts w:ascii="Consolas" w:hAnsi="Consolas" w:cs="Consolas"/>
          <w:color w:val="000000"/>
          <w:sz w:val="19"/>
          <w:szCs w:val="19"/>
        </w:rPr>
      </w:pPr>
      <w:r>
        <w:rPr>
          <w:rFonts w:ascii="Consolas" w:hAnsi="Consolas" w:cs="Consolas"/>
          <w:color w:val="000000"/>
          <w:sz w:val="19"/>
          <w:szCs w:val="19"/>
        </w:rPr>
        <w:t xml:space="preserve">   EMAIL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200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01D122EC" w14:textId="77777777" w:rsidR="004967FC" w:rsidRDefault="004967FC" w:rsidP="00C63285">
      <w:pPr>
        <w:pStyle w:val="NoSpacing"/>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ClientID</w:t>
      </w:r>
      <w:r>
        <w:rPr>
          <w:rFonts w:ascii="Consolas" w:hAnsi="Consolas" w:cs="Consolas"/>
          <w:color w:val="808080"/>
          <w:sz w:val="19"/>
          <w:szCs w:val="19"/>
        </w:rPr>
        <w:t>),</w:t>
      </w:r>
    </w:p>
    <w:p w14:paraId="4F355DB9" w14:textId="77777777" w:rsidR="004967FC" w:rsidRDefault="004967FC" w:rsidP="00C63285">
      <w:pPr>
        <w:pStyle w:val="NoSpacing"/>
        <w:rPr>
          <w:rFonts w:ascii="Consolas" w:hAnsi="Consolas" w:cs="Consolas"/>
          <w:color w:val="000000"/>
          <w:sz w:val="19"/>
          <w:szCs w:val="19"/>
        </w:rPr>
      </w:pPr>
    </w:p>
    <w:p w14:paraId="4D595F92" w14:textId="77777777" w:rsidR="004967FC" w:rsidRDefault="004967FC" w:rsidP="00C63285">
      <w:pPr>
        <w:pStyle w:val="NoSpacing"/>
        <w:rPr>
          <w:rFonts w:ascii="Consolas" w:hAnsi="Consolas" w:cs="Consolas"/>
          <w:color w:val="000000"/>
          <w:sz w:val="19"/>
          <w:szCs w:val="19"/>
        </w:rPr>
      </w:pPr>
    </w:p>
    <w:p w14:paraId="78B43AF4" w14:textId="77777777" w:rsidR="004967FC" w:rsidRDefault="004967FC" w:rsidP="00C63285">
      <w:pPr>
        <w:pStyle w:val="NoSpacing"/>
        <w:rPr>
          <w:rFonts w:ascii="Consolas" w:hAnsi="Consolas" w:cs="Consolas"/>
          <w:color w:val="000000"/>
          <w:sz w:val="19"/>
          <w:szCs w:val="19"/>
        </w:rPr>
      </w:pPr>
      <w:r>
        <w:rPr>
          <w:rFonts w:ascii="Consolas" w:hAnsi="Consolas" w:cs="Consolas"/>
          <w:color w:val="808080"/>
          <w:sz w:val="19"/>
          <w:szCs w:val="19"/>
        </w:rPr>
        <w:t>);</w:t>
      </w:r>
    </w:p>
    <w:p w14:paraId="35469774" w14:textId="77777777" w:rsidR="004967FC" w:rsidRDefault="004967FC" w:rsidP="00C63285">
      <w:pPr>
        <w:pStyle w:val="NoSpacing"/>
        <w:rPr>
          <w:rFonts w:ascii="Consolas" w:hAnsi="Consolas" w:cs="Consolas"/>
          <w:color w:val="000000"/>
          <w:sz w:val="19"/>
          <w:szCs w:val="19"/>
        </w:rPr>
      </w:pPr>
    </w:p>
    <w:p w14:paraId="702D1DDF" w14:textId="77777777" w:rsidR="004967FC" w:rsidRDefault="004967FC" w:rsidP="00C63285">
      <w:pPr>
        <w:pStyle w:val="NoSpacing"/>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REL_COACH_REFERENCES</w:t>
      </w:r>
    </w:p>
    <w:p w14:paraId="0DDFE0F6" w14:textId="77777777" w:rsidR="004967FC" w:rsidRDefault="004967FC" w:rsidP="00C63285">
      <w:pPr>
        <w:pStyle w:val="NoSpacing"/>
        <w:rPr>
          <w:rFonts w:ascii="Consolas" w:hAnsi="Consolas" w:cs="Consolas"/>
          <w:color w:val="000000"/>
          <w:sz w:val="19"/>
          <w:szCs w:val="19"/>
        </w:rPr>
      </w:pPr>
      <w:r>
        <w:rPr>
          <w:rFonts w:ascii="Consolas" w:hAnsi="Consolas" w:cs="Consolas"/>
          <w:color w:val="808080"/>
          <w:sz w:val="19"/>
          <w:szCs w:val="19"/>
        </w:rPr>
        <w:t>(</w:t>
      </w:r>
    </w:p>
    <w:p w14:paraId="60C5F50A" w14:textId="77777777" w:rsidR="004967FC" w:rsidRDefault="004967FC" w:rsidP="00C63285">
      <w:pPr>
        <w:pStyle w:val="NoSpacing"/>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COACHID  </w:t>
      </w:r>
      <w:r>
        <w:rPr>
          <w:rFonts w:ascii="Consolas" w:hAnsi="Consolas" w:cs="Consolas"/>
          <w:color w:val="0000FF"/>
          <w:sz w:val="19"/>
          <w:szCs w:val="19"/>
        </w:rPr>
        <w:t>int</w:t>
      </w:r>
      <w:proofErr w:type="gramEnd"/>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255658E6" w14:textId="40E2C923" w:rsidR="004967FC" w:rsidRDefault="004967FC" w:rsidP="00C63285">
      <w:pPr>
        <w:pStyle w:val="NoSpacing"/>
        <w:rPr>
          <w:rFonts w:ascii="Consolas" w:hAnsi="Consolas" w:cs="Consolas"/>
          <w:color w:val="000000"/>
          <w:sz w:val="19"/>
          <w:szCs w:val="19"/>
        </w:rPr>
      </w:pPr>
      <w:r>
        <w:rPr>
          <w:rFonts w:ascii="Consolas" w:hAnsi="Consolas" w:cs="Consolas"/>
          <w:color w:val="000000"/>
          <w:sz w:val="19"/>
          <w:szCs w:val="19"/>
        </w:rPr>
        <w:t xml:space="preserve">   </w:t>
      </w:r>
      <w:r w:rsidR="003550F5" w:rsidRPr="003550F5">
        <w:rPr>
          <w:rFonts w:ascii="Consolas" w:hAnsi="Consolas" w:cs="Consolas"/>
          <w:color w:val="000000"/>
          <w:sz w:val="19"/>
          <w:szCs w:val="19"/>
        </w:rPr>
        <w:t>REFERENCE</w:t>
      </w:r>
      <w:r w:rsidR="003550F5">
        <w:rPr>
          <w:rFonts w:ascii="Consolas" w:hAnsi="Consolas" w:cs="Consolas"/>
          <w:color w:val="000000"/>
          <w:sz w:val="19"/>
          <w:szCs w:val="19"/>
        </w:rPr>
        <w:t xml:space="preserve">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7C9D4857" w14:textId="625D3B14" w:rsidR="004967FC" w:rsidRDefault="004967FC" w:rsidP="00C63285">
      <w:pPr>
        <w:pStyle w:val="NoSpacing"/>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COACHID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C</w:t>
      </w:r>
      <w:r w:rsidR="00E14E62">
        <w:rPr>
          <w:rFonts w:ascii="Consolas" w:hAnsi="Consolas" w:cs="Consolas"/>
          <w:color w:val="000000"/>
          <w:sz w:val="19"/>
          <w:szCs w:val="19"/>
        </w:rPr>
        <w:t>oach</w:t>
      </w:r>
      <w:r>
        <w:rPr>
          <w:rFonts w:ascii="Consolas" w:hAnsi="Consolas" w:cs="Consolas"/>
          <w:color w:val="808080"/>
          <w:sz w:val="19"/>
          <w:szCs w:val="19"/>
        </w:rPr>
        <w:t>,</w:t>
      </w:r>
    </w:p>
    <w:p w14:paraId="38ED3B2D" w14:textId="0BD80D2A" w:rsidR="004967FC" w:rsidRDefault="004967FC" w:rsidP="00C63285">
      <w:pPr>
        <w:pStyle w:val="NoSpacing"/>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sidR="003550F5" w:rsidRPr="003550F5">
        <w:rPr>
          <w:rFonts w:ascii="Consolas" w:hAnsi="Consolas" w:cs="Consolas"/>
          <w:color w:val="000000"/>
          <w:sz w:val="19"/>
          <w:szCs w:val="19"/>
        </w:rPr>
        <w:t>REFERENCE</w:t>
      </w:r>
      <w:r w:rsidR="003550F5">
        <w:rPr>
          <w:rFonts w:ascii="Consolas" w:hAnsi="Consolas" w:cs="Consolas"/>
          <w:color w:val="000000"/>
          <w:sz w:val="19"/>
          <w:szCs w:val="19"/>
        </w:rPr>
        <w:t>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w:t>
      </w:r>
      <w:r w:rsidR="003550F5">
        <w:rPr>
          <w:rFonts w:ascii="Consolas" w:hAnsi="Consolas" w:cs="Consolas"/>
          <w:color w:val="000000"/>
          <w:sz w:val="19"/>
          <w:szCs w:val="19"/>
        </w:rPr>
        <w:t>Reference</w:t>
      </w:r>
    </w:p>
    <w:p w14:paraId="0003F3B6" w14:textId="77777777" w:rsidR="004967FC" w:rsidRDefault="004967FC" w:rsidP="00C63285">
      <w:pPr>
        <w:pStyle w:val="NoSpacing"/>
        <w:rPr>
          <w:rFonts w:ascii="Consolas" w:hAnsi="Consolas" w:cs="Consolas"/>
          <w:color w:val="000000"/>
          <w:sz w:val="19"/>
          <w:szCs w:val="19"/>
        </w:rPr>
      </w:pPr>
      <w:r>
        <w:rPr>
          <w:rFonts w:ascii="Consolas" w:hAnsi="Consolas" w:cs="Consolas"/>
          <w:color w:val="808080"/>
          <w:sz w:val="19"/>
          <w:szCs w:val="19"/>
        </w:rPr>
        <w:t>);</w:t>
      </w:r>
    </w:p>
    <w:p w14:paraId="32A92FBC" w14:textId="77777777" w:rsidR="004967FC" w:rsidRDefault="004967FC" w:rsidP="00C63285">
      <w:pPr>
        <w:pStyle w:val="NoSpacing"/>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REL_COACH_CERTIFICATE</w:t>
      </w:r>
    </w:p>
    <w:p w14:paraId="1F9915FE" w14:textId="77777777" w:rsidR="004967FC" w:rsidRDefault="004967FC" w:rsidP="00C63285">
      <w:pPr>
        <w:pStyle w:val="NoSpacing"/>
        <w:rPr>
          <w:rFonts w:ascii="Consolas" w:hAnsi="Consolas" w:cs="Consolas"/>
          <w:color w:val="000000"/>
          <w:sz w:val="19"/>
          <w:szCs w:val="19"/>
        </w:rPr>
      </w:pPr>
      <w:r>
        <w:rPr>
          <w:rFonts w:ascii="Consolas" w:hAnsi="Consolas" w:cs="Consolas"/>
          <w:color w:val="808080"/>
          <w:sz w:val="19"/>
          <w:szCs w:val="19"/>
        </w:rPr>
        <w:t>(</w:t>
      </w:r>
    </w:p>
    <w:p w14:paraId="4EED78A4" w14:textId="77777777" w:rsidR="004967FC" w:rsidRDefault="004967FC" w:rsidP="00C63285">
      <w:pPr>
        <w:pStyle w:val="NoSpacing"/>
        <w:rPr>
          <w:rFonts w:ascii="Consolas" w:hAnsi="Consolas" w:cs="Consolas"/>
          <w:color w:val="000000"/>
          <w:sz w:val="19"/>
          <w:szCs w:val="19"/>
        </w:rPr>
      </w:pPr>
      <w:r>
        <w:rPr>
          <w:rFonts w:ascii="Consolas" w:hAnsi="Consolas" w:cs="Consolas"/>
          <w:color w:val="000000"/>
          <w:sz w:val="19"/>
          <w:szCs w:val="19"/>
        </w:rPr>
        <w:t xml:space="preserve">   COACHID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073A1917" w14:textId="77777777" w:rsidR="004967FC" w:rsidRDefault="004967FC" w:rsidP="00C63285">
      <w:pPr>
        <w:pStyle w:val="NoSpacing"/>
        <w:rPr>
          <w:rFonts w:ascii="Consolas" w:hAnsi="Consolas" w:cs="Consolas"/>
          <w:color w:val="000000"/>
          <w:sz w:val="19"/>
          <w:szCs w:val="19"/>
        </w:rPr>
      </w:pPr>
      <w:r>
        <w:rPr>
          <w:rFonts w:ascii="Consolas" w:hAnsi="Consolas" w:cs="Consolas"/>
          <w:color w:val="000000"/>
          <w:sz w:val="19"/>
          <w:szCs w:val="19"/>
        </w:rPr>
        <w:t xml:space="preserve">   CERTIFICATEID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5AE1398E" w14:textId="77777777" w:rsidR="004967FC" w:rsidRDefault="004967FC" w:rsidP="00C63285">
      <w:pPr>
        <w:pStyle w:val="NoSpacing"/>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COACHID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COACH</w:t>
      </w:r>
      <w:r>
        <w:rPr>
          <w:rFonts w:ascii="Consolas" w:hAnsi="Consolas" w:cs="Consolas"/>
          <w:color w:val="808080"/>
          <w:sz w:val="19"/>
          <w:szCs w:val="19"/>
        </w:rPr>
        <w:t>,</w:t>
      </w:r>
    </w:p>
    <w:p w14:paraId="0D69F141" w14:textId="77777777" w:rsidR="004967FC" w:rsidRDefault="004967FC" w:rsidP="00C63285">
      <w:pPr>
        <w:pStyle w:val="NoSpacing"/>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CERTIFICATEID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w:t>
      </w:r>
      <w:r>
        <w:rPr>
          <w:rFonts w:ascii="Consolas" w:hAnsi="Consolas" w:cs="Consolas"/>
          <w:color w:val="0000FF"/>
          <w:sz w:val="19"/>
          <w:szCs w:val="19"/>
        </w:rPr>
        <w:t>CERTIFICATE</w:t>
      </w:r>
    </w:p>
    <w:p w14:paraId="3458F6F9" w14:textId="77777777" w:rsidR="004967FC" w:rsidRDefault="004967FC" w:rsidP="00C63285">
      <w:pPr>
        <w:pStyle w:val="NoSpacing"/>
        <w:rPr>
          <w:rFonts w:ascii="Consolas" w:hAnsi="Consolas" w:cs="Consolas"/>
          <w:color w:val="000000"/>
          <w:sz w:val="19"/>
          <w:szCs w:val="19"/>
        </w:rPr>
      </w:pPr>
    </w:p>
    <w:p w14:paraId="54077650" w14:textId="77777777" w:rsidR="004967FC" w:rsidRDefault="004967FC" w:rsidP="00C63285">
      <w:pPr>
        <w:pStyle w:val="NoSpacing"/>
        <w:rPr>
          <w:rFonts w:ascii="Consolas" w:hAnsi="Consolas" w:cs="Consolas"/>
          <w:color w:val="000000"/>
          <w:sz w:val="19"/>
          <w:szCs w:val="19"/>
        </w:rPr>
      </w:pPr>
      <w:r>
        <w:rPr>
          <w:rFonts w:ascii="Consolas" w:hAnsi="Consolas" w:cs="Consolas"/>
          <w:color w:val="808080"/>
          <w:sz w:val="19"/>
          <w:szCs w:val="19"/>
        </w:rPr>
        <w:t>);</w:t>
      </w:r>
    </w:p>
    <w:p w14:paraId="3D52BC52" w14:textId="4E8268B6" w:rsidR="004967FC" w:rsidRDefault="004967FC" w:rsidP="00C63285">
      <w:pPr>
        <w:pStyle w:val="NoSpacing"/>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r w:rsidR="00B140EA">
        <w:rPr>
          <w:rFonts w:ascii="Consolas" w:hAnsi="Consolas" w:cs="Consolas"/>
          <w:color w:val="0000FF"/>
          <w:sz w:val="19"/>
          <w:szCs w:val="19"/>
        </w:rPr>
        <w:t>Location</w:t>
      </w:r>
    </w:p>
    <w:p w14:paraId="2A0F66CA" w14:textId="77777777" w:rsidR="004967FC" w:rsidRDefault="004967FC" w:rsidP="00C63285">
      <w:pPr>
        <w:pStyle w:val="NoSpacing"/>
        <w:rPr>
          <w:rFonts w:ascii="Consolas" w:hAnsi="Consolas" w:cs="Consolas"/>
          <w:color w:val="000000"/>
          <w:sz w:val="19"/>
          <w:szCs w:val="19"/>
        </w:rPr>
      </w:pPr>
      <w:r>
        <w:rPr>
          <w:rFonts w:ascii="Consolas" w:hAnsi="Consolas" w:cs="Consolas"/>
          <w:color w:val="808080"/>
          <w:sz w:val="19"/>
          <w:szCs w:val="19"/>
        </w:rPr>
        <w:t>(</w:t>
      </w:r>
    </w:p>
    <w:p w14:paraId="2BE7146C" w14:textId="77777777" w:rsidR="004967FC" w:rsidRDefault="004967FC" w:rsidP="00C63285">
      <w:pPr>
        <w:pStyle w:val="NoSpacing"/>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Location_ID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5B07402F" w14:textId="77777777" w:rsidR="004967FC" w:rsidRDefault="004967FC" w:rsidP="00C63285">
      <w:pPr>
        <w:pStyle w:val="NoSpacing"/>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NAME</w:t>
      </w:r>
      <w:r>
        <w:rPr>
          <w:rFonts w:ascii="Consolas" w:hAnsi="Consolas" w:cs="Consolas"/>
          <w:color w:val="000000"/>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100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403639D2" w14:textId="77777777" w:rsidR="004967FC" w:rsidRDefault="004967FC" w:rsidP="00C63285">
      <w:pPr>
        <w:pStyle w:val="NoSpacing"/>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ADDRESS</w:t>
      </w:r>
      <w:r>
        <w:rPr>
          <w:rFonts w:ascii="Consolas" w:hAnsi="Consolas" w:cs="Consolas"/>
          <w:color w:val="000000"/>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3000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7B54F298" w14:textId="77777777" w:rsidR="004967FC" w:rsidRDefault="004967FC" w:rsidP="00C63285">
      <w:pPr>
        <w:pStyle w:val="NoSpacing"/>
        <w:rPr>
          <w:rFonts w:ascii="Consolas" w:hAnsi="Consolas" w:cs="Consolas"/>
          <w:color w:val="000000"/>
          <w:sz w:val="19"/>
          <w:szCs w:val="19"/>
        </w:rPr>
      </w:pPr>
      <w:r>
        <w:rPr>
          <w:rFonts w:ascii="Consolas" w:hAnsi="Consolas" w:cs="Consolas"/>
          <w:color w:val="000000"/>
          <w:sz w:val="19"/>
          <w:szCs w:val="19"/>
        </w:rPr>
        <w:t xml:space="preserve">   TELEPHONE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200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04EBB219" w14:textId="77777777" w:rsidR="004967FC" w:rsidRDefault="004967FC" w:rsidP="00C63285">
      <w:pPr>
        <w:pStyle w:val="NoSpacing"/>
        <w:rPr>
          <w:rFonts w:ascii="Consolas" w:hAnsi="Consolas" w:cs="Consolas"/>
          <w:color w:val="000000"/>
          <w:sz w:val="19"/>
          <w:szCs w:val="19"/>
        </w:rPr>
      </w:pPr>
      <w:r>
        <w:rPr>
          <w:rFonts w:ascii="Consolas" w:hAnsi="Consolas" w:cs="Consolas"/>
          <w:color w:val="000000"/>
          <w:sz w:val="19"/>
          <w:szCs w:val="19"/>
        </w:rPr>
        <w:t xml:space="preserve">   EMAIL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3000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611C2CBE" w14:textId="77777777" w:rsidR="004967FC" w:rsidRDefault="004967FC" w:rsidP="00C63285">
      <w:pPr>
        <w:pStyle w:val="NoSpacing"/>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color w:val="000000"/>
          <w:sz w:val="19"/>
          <w:szCs w:val="19"/>
        </w:rPr>
        <w:t>Location_ID</w:t>
      </w:r>
      <w:proofErr w:type="spellEnd"/>
      <w:r>
        <w:rPr>
          <w:rFonts w:ascii="Consolas" w:hAnsi="Consolas" w:cs="Consolas"/>
          <w:color w:val="808080"/>
          <w:sz w:val="19"/>
          <w:szCs w:val="19"/>
        </w:rPr>
        <w:t>)</w:t>
      </w:r>
    </w:p>
    <w:p w14:paraId="10ED4FB1" w14:textId="77777777" w:rsidR="004967FC" w:rsidRDefault="004967FC" w:rsidP="00C63285">
      <w:pPr>
        <w:pStyle w:val="NoSpacing"/>
        <w:rPr>
          <w:rFonts w:ascii="Consolas" w:hAnsi="Consolas" w:cs="Consolas"/>
          <w:color w:val="000000"/>
          <w:sz w:val="19"/>
          <w:szCs w:val="19"/>
        </w:rPr>
      </w:pPr>
      <w:r>
        <w:rPr>
          <w:rFonts w:ascii="Consolas" w:hAnsi="Consolas" w:cs="Consolas"/>
          <w:color w:val="808080"/>
          <w:sz w:val="19"/>
          <w:szCs w:val="19"/>
        </w:rPr>
        <w:t>);</w:t>
      </w:r>
    </w:p>
    <w:p w14:paraId="7B16E488" w14:textId="77777777" w:rsidR="004967FC" w:rsidRDefault="004967FC" w:rsidP="00C63285">
      <w:pPr>
        <w:pStyle w:val="NoSpacing"/>
        <w:rPr>
          <w:rFonts w:ascii="Consolas" w:hAnsi="Consolas" w:cs="Consolas"/>
          <w:color w:val="000000"/>
          <w:sz w:val="19"/>
          <w:szCs w:val="19"/>
        </w:rPr>
      </w:pPr>
    </w:p>
    <w:p w14:paraId="384A2E31" w14:textId="4C05235E" w:rsidR="004967FC" w:rsidRDefault="004967FC" w:rsidP="00C63285">
      <w:pPr>
        <w:pStyle w:val="NoSpacing"/>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R</w:t>
      </w:r>
      <w:r w:rsidR="00B140EA">
        <w:rPr>
          <w:rFonts w:ascii="Consolas" w:hAnsi="Consolas" w:cs="Consolas"/>
          <w:color w:val="000000"/>
          <w:sz w:val="19"/>
          <w:szCs w:val="19"/>
        </w:rPr>
        <w:t>oom</w:t>
      </w:r>
    </w:p>
    <w:p w14:paraId="10DAE026" w14:textId="77777777" w:rsidR="004967FC" w:rsidRDefault="004967FC" w:rsidP="00C63285">
      <w:pPr>
        <w:pStyle w:val="NoSpacing"/>
        <w:rPr>
          <w:rFonts w:ascii="Consolas" w:hAnsi="Consolas" w:cs="Consolas"/>
          <w:color w:val="000000"/>
          <w:sz w:val="19"/>
          <w:szCs w:val="19"/>
        </w:rPr>
      </w:pPr>
      <w:r>
        <w:rPr>
          <w:rFonts w:ascii="Consolas" w:hAnsi="Consolas" w:cs="Consolas"/>
          <w:color w:val="808080"/>
          <w:sz w:val="19"/>
          <w:szCs w:val="19"/>
        </w:rPr>
        <w:t>(</w:t>
      </w:r>
    </w:p>
    <w:p w14:paraId="37D5DD2F" w14:textId="77777777" w:rsidR="004967FC" w:rsidRDefault="004967FC" w:rsidP="00C63285">
      <w:pPr>
        <w:pStyle w:val="NoSpacing"/>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RoomID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22932393" w14:textId="77777777" w:rsidR="004967FC" w:rsidRDefault="004967FC" w:rsidP="00C63285">
      <w:pPr>
        <w:pStyle w:val="NoSpacing"/>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LocationID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01C88D88" w14:textId="77777777" w:rsidR="004967FC" w:rsidRDefault="004967FC" w:rsidP="00C63285">
      <w:pPr>
        <w:pStyle w:val="NoSpacing"/>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NAME</w:t>
      </w:r>
      <w:r>
        <w:rPr>
          <w:rFonts w:ascii="Consolas" w:hAnsi="Consolas" w:cs="Consolas"/>
          <w:color w:val="000000"/>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200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05EA46B1" w14:textId="77777777" w:rsidR="004967FC" w:rsidRDefault="004967FC" w:rsidP="00C63285">
      <w:pPr>
        <w:pStyle w:val="NoSpacing"/>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color w:val="000000"/>
          <w:sz w:val="19"/>
          <w:szCs w:val="19"/>
        </w:rPr>
        <w:t>RoomID</w:t>
      </w:r>
      <w:proofErr w:type="spellEnd"/>
      <w:r>
        <w:rPr>
          <w:rFonts w:ascii="Consolas" w:hAnsi="Consolas" w:cs="Consolas"/>
          <w:color w:val="808080"/>
          <w:sz w:val="19"/>
          <w:szCs w:val="19"/>
        </w:rPr>
        <w:t>),</w:t>
      </w:r>
    </w:p>
    <w:p w14:paraId="07A6B532" w14:textId="77777777" w:rsidR="004967FC" w:rsidRDefault="004967FC" w:rsidP="00C63285">
      <w:pPr>
        <w:pStyle w:val="NoSpacing"/>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color w:val="000000"/>
          <w:sz w:val="19"/>
          <w:szCs w:val="19"/>
        </w:rPr>
        <w:t>LocationID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w:t>
      </w:r>
      <w:r>
        <w:rPr>
          <w:rFonts w:ascii="Consolas" w:hAnsi="Consolas" w:cs="Consolas"/>
          <w:color w:val="0000FF"/>
          <w:sz w:val="19"/>
          <w:szCs w:val="19"/>
        </w:rPr>
        <w:t>LOCATION</w:t>
      </w:r>
    </w:p>
    <w:p w14:paraId="2181EED0" w14:textId="77777777" w:rsidR="004967FC" w:rsidRDefault="004967FC" w:rsidP="00C63285">
      <w:pPr>
        <w:pStyle w:val="NoSpacing"/>
        <w:rPr>
          <w:rFonts w:ascii="Consolas" w:hAnsi="Consolas" w:cs="Consolas"/>
          <w:color w:val="000000"/>
          <w:sz w:val="19"/>
          <w:szCs w:val="19"/>
        </w:rPr>
      </w:pPr>
      <w:r>
        <w:rPr>
          <w:rFonts w:ascii="Consolas" w:hAnsi="Consolas" w:cs="Consolas"/>
          <w:color w:val="000000"/>
          <w:sz w:val="19"/>
          <w:szCs w:val="19"/>
        </w:rPr>
        <w:t xml:space="preserve">      </w:t>
      </w:r>
    </w:p>
    <w:p w14:paraId="10B359DD" w14:textId="77777777" w:rsidR="004967FC" w:rsidRDefault="004967FC" w:rsidP="00C63285">
      <w:pPr>
        <w:pStyle w:val="NoSpacing"/>
        <w:rPr>
          <w:rFonts w:ascii="Consolas" w:hAnsi="Consolas" w:cs="Consolas"/>
          <w:color w:val="000000"/>
          <w:sz w:val="19"/>
          <w:szCs w:val="19"/>
        </w:rPr>
      </w:pPr>
      <w:r>
        <w:rPr>
          <w:rFonts w:ascii="Consolas" w:hAnsi="Consolas" w:cs="Consolas"/>
          <w:color w:val="808080"/>
          <w:sz w:val="19"/>
          <w:szCs w:val="19"/>
        </w:rPr>
        <w:t>);</w:t>
      </w:r>
    </w:p>
    <w:p w14:paraId="4B8B3DFD" w14:textId="77777777" w:rsidR="004967FC" w:rsidRDefault="004967FC" w:rsidP="00C63285">
      <w:pPr>
        <w:pStyle w:val="NoSpacing"/>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REL_COACH_CLIENT</w:t>
      </w:r>
    </w:p>
    <w:p w14:paraId="37D5F06C" w14:textId="77777777" w:rsidR="004967FC" w:rsidRDefault="004967FC" w:rsidP="00C63285">
      <w:pPr>
        <w:pStyle w:val="NoSpacing"/>
        <w:rPr>
          <w:rFonts w:ascii="Consolas" w:hAnsi="Consolas" w:cs="Consolas"/>
          <w:color w:val="000000"/>
          <w:sz w:val="19"/>
          <w:szCs w:val="19"/>
        </w:rPr>
      </w:pPr>
      <w:r>
        <w:rPr>
          <w:rFonts w:ascii="Consolas" w:hAnsi="Consolas" w:cs="Consolas"/>
          <w:color w:val="808080"/>
          <w:sz w:val="19"/>
          <w:szCs w:val="19"/>
        </w:rPr>
        <w:t>(</w:t>
      </w:r>
    </w:p>
    <w:p w14:paraId="25752D16" w14:textId="77777777" w:rsidR="004967FC" w:rsidRDefault="004967FC" w:rsidP="00C63285">
      <w:pPr>
        <w:pStyle w:val="NoSpacing"/>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COACHID  </w:t>
      </w:r>
      <w:r>
        <w:rPr>
          <w:rFonts w:ascii="Consolas" w:hAnsi="Consolas" w:cs="Consolas"/>
          <w:color w:val="0000FF"/>
          <w:sz w:val="19"/>
          <w:szCs w:val="19"/>
        </w:rPr>
        <w:t>int</w:t>
      </w:r>
      <w:proofErr w:type="gramEnd"/>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1B4F7445" w14:textId="77777777" w:rsidR="004967FC" w:rsidRDefault="004967FC" w:rsidP="00C63285">
      <w:pPr>
        <w:pStyle w:val="NoSpacing"/>
        <w:rPr>
          <w:rFonts w:ascii="Consolas" w:hAnsi="Consolas" w:cs="Consolas"/>
          <w:color w:val="000000"/>
          <w:sz w:val="19"/>
          <w:szCs w:val="19"/>
        </w:rPr>
      </w:pPr>
      <w:r>
        <w:rPr>
          <w:rFonts w:ascii="Consolas" w:hAnsi="Consolas" w:cs="Consolas"/>
          <w:color w:val="000000"/>
          <w:sz w:val="19"/>
          <w:szCs w:val="19"/>
        </w:rPr>
        <w:t xml:space="preserve">   CLIENTID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05051088" w14:textId="57A503FE" w:rsidR="004967FC" w:rsidRDefault="004967FC" w:rsidP="00C63285">
      <w:pPr>
        <w:pStyle w:val="NoSpacing"/>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COACHID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w:t>
      </w:r>
      <w:r w:rsidR="00B140EA">
        <w:rPr>
          <w:rFonts w:ascii="Consolas" w:hAnsi="Consolas" w:cs="Consolas"/>
          <w:color w:val="000000"/>
          <w:sz w:val="19"/>
          <w:szCs w:val="19"/>
        </w:rPr>
        <w:t>Coach</w:t>
      </w:r>
      <w:r>
        <w:rPr>
          <w:rFonts w:ascii="Consolas" w:hAnsi="Consolas" w:cs="Consolas"/>
          <w:color w:val="808080"/>
          <w:sz w:val="19"/>
          <w:szCs w:val="19"/>
        </w:rPr>
        <w:t>,</w:t>
      </w:r>
    </w:p>
    <w:p w14:paraId="2E57F12C" w14:textId="0F375814" w:rsidR="004967FC" w:rsidRDefault="004967FC" w:rsidP="00C63285">
      <w:pPr>
        <w:pStyle w:val="NoSpacing"/>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CLIENTID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w:t>
      </w:r>
      <w:r w:rsidR="00B140EA">
        <w:rPr>
          <w:rFonts w:ascii="Consolas" w:hAnsi="Consolas" w:cs="Consolas"/>
          <w:color w:val="000000"/>
          <w:sz w:val="19"/>
          <w:szCs w:val="19"/>
        </w:rPr>
        <w:t>Client</w:t>
      </w:r>
    </w:p>
    <w:p w14:paraId="7ECBEE8F" w14:textId="77777777" w:rsidR="004967FC" w:rsidRDefault="004967FC" w:rsidP="00C63285">
      <w:pPr>
        <w:pStyle w:val="NoSpacing"/>
        <w:rPr>
          <w:rFonts w:ascii="Consolas" w:hAnsi="Consolas" w:cs="Consolas"/>
          <w:color w:val="000000"/>
          <w:sz w:val="19"/>
          <w:szCs w:val="19"/>
        </w:rPr>
      </w:pPr>
      <w:r>
        <w:rPr>
          <w:rFonts w:ascii="Consolas" w:hAnsi="Consolas" w:cs="Consolas"/>
          <w:color w:val="808080"/>
          <w:sz w:val="19"/>
          <w:szCs w:val="19"/>
        </w:rPr>
        <w:t>);</w:t>
      </w:r>
    </w:p>
    <w:p w14:paraId="708BF263" w14:textId="77777777" w:rsidR="004967FC" w:rsidRDefault="004967FC" w:rsidP="00C63285">
      <w:pPr>
        <w:pStyle w:val="NoSpacing"/>
        <w:rPr>
          <w:rFonts w:ascii="Consolas" w:hAnsi="Consolas" w:cs="Consolas"/>
          <w:color w:val="000000"/>
          <w:sz w:val="19"/>
          <w:szCs w:val="19"/>
        </w:rPr>
      </w:pPr>
    </w:p>
    <w:p w14:paraId="43DEA558" w14:textId="77777777" w:rsidR="004967FC" w:rsidRDefault="004967FC" w:rsidP="00C63285">
      <w:pPr>
        <w:pStyle w:val="NoSpacing"/>
        <w:rPr>
          <w:rFonts w:ascii="Consolas" w:hAnsi="Consolas" w:cs="Consolas"/>
          <w:color w:val="000000"/>
          <w:sz w:val="19"/>
          <w:szCs w:val="19"/>
        </w:rPr>
      </w:pPr>
    </w:p>
    <w:p w14:paraId="4F79F1AA" w14:textId="213E0CA6" w:rsidR="004967FC" w:rsidRDefault="004967FC" w:rsidP="00C63285">
      <w:pPr>
        <w:pStyle w:val="NoSpacing"/>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R</w:t>
      </w:r>
      <w:r w:rsidR="00B140EA">
        <w:rPr>
          <w:rFonts w:ascii="Consolas" w:hAnsi="Consolas" w:cs="Consolas"/>
          <w:color w:val="000000"/>
          <w:sz w:val="19"/>
          <w:szCs w:val="19"/>
        </w:rPr>
        <w:t>eview</w:t>
      </w:r>
    </w:p>
    <w:p w14:paraId="1438F8A7" w14:textId="77777777" w:rsidR="004967FC" w:rsidRDefault="004967FC" w:rsidP="00C63285">
      <w:pPr>
        <w:pStyle w:val="NoSpacing"/>
        <w:rPr>
          <w:rFonts w:ascii="Consolas" w:hAnsi="Consolas" w:cs="Consolas"/>
          <w:color w:val="000000"/>
          <w:sz w:val="19"/>
          <w:szCs w:val="19"/>
        </w:rPr>
      </w:pPr>
      <w:r>
        <w:rPr>
          <w:rFonts w:ascii="Consolas" w:hAnsi="Consolas" w:cs="Consolas"/>
          <w:color w:val="808080"/>
          <w:sz w:val="19"/>
          <w:szCs w:val="19"/>
        </w:rPr>
        <w:t>(</w:t>
      </w:r>
    </w:p>
    <w:p w14:paraId="68A7D5BD" w14:textId="77777777" w:rsidR="004967FC" w:rsidRDefault="004967FC" w:rsidP="00C63285">
      <w:pPr>
        <w:pStyle w:val="NoSpacing"/>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Review_ID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09BFA0E9" w14:textId="77777777" w:rsidR="004967FC" w:rsidRDefault="004967FC" w:rsidP="00C63285">
      <w:pPr>
        <w:pStyle w:val="NoSpacing"/>
        <w:rPr>
          <w:rFonts w:ascii="Consolas" w:hAnsi="Consolas" w:cs="Consolas"/>
          <w:color w:val="000000"/>
          <w:sz w:val="19"/>
          <w:szCs w:val="19"/>
        </w:rPr>
      </w:pPr>
      <w:r>
        <w:rPr>
          <w:rFonts w:ascii="Consolas" w:hAnsi="Consolas" w:cs="Consolas"/>
          <w:color w:val="000000"/>
          <w:sz w:val="19"/>
          <w:szCs w:val="19"/>
        </w:rPr>
        <w:t xml:space="preserve">   COACHID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178CB7AE" w14:textId="77777777" w:rsidR="004967FC" w:rsidRDefault="004967FC" w:rsidP="00C63285">
      <w:pPr>
        <w:pStyle w:val="NoSpacing"/>
        <w:rPr>
          <w:rFonts w:ascii="Consolas" w:hAnsi="Consolas" w:cs="Consolas"/>
          <w:color w:val="000000"/>
          <w:sz w:val="19"/>
          <w:szCs w:val="19"/>
        </w:rPr>
      </w:pPr>
      <w:r>
        <w:rPr>
          <w:rFonts w:ascii="Consolas" w:hAnsi="Consolas" w:cs="Consolas"/>
          <w:color w:val="000000"/>
          <w:sz w:val="19"/>
          <w:szCs w:val="19"/>
        </w:rPr>
        <w:t xml:space="preserve">   CLIENTID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0C6F480F" w14:textId="77777777" w:rsidR="004967FC" w:rsidRDefault="004967FC" w:rsidP="00C63285">
      <w:pPr>
        <w:pStyle w:val="NoSpacing"/>
        <w:rPr>
          <w:rFonts w:ascii="Consolas" w:hAnsi="Consolas" w:cs="Consolas"/>
          <w:color w:val="000000"/>
          <w:sz w:val="19"/>
          <w:szCs w:val="19"/>
        </w:rPr>
      </w:pPr>
      <w:r>
        <w:rPr>
          <w:rFonts w:ascii="Consolas" w:hAnsi="Consolas" w:cs="Consolas"/>
          <w:color w:val="000000"/>
          <w:sz w:val="19"/>
          <w:szCs w:val="19"/>
        </w:rPr>
        <w:t xml:space="preserve">   COMMUNICATION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242C239E" w14:textId="77777777" w:rsidR="004967FC" w:rsidRDefault="004967FC" w:rsidP="00C63285">
      <w:pPr>
        <w:pStyle w:val="NoSpacing"/>
        <w:rPr>
          <w:rFonts w:ascii="Consolas" w:hAnsi="Consolas" w:cs="Consolas"/>
          <w:color w:val="000000"/>
          <w:sz w:val="19"/>
          <w:szCs w:val="19"/>
        </w:rPr>
      </w:pPr>
      <w:r>
        <w:rPr>
          <w:rFonts w:ascii="Consolas" w:hAnsi="Consolas" w:cs="Consolas"/>
          <w:color w:val="000000"/>
          <w:sz w:val="19"/>
          <w:szCs w:val="19"/>
        </w:rPr>
        <w:t xml:space="preserve">   ENTHUSIASM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4C5F38C4" w14:textId="77777777" w:rsidR="004967FC" w:rsidRDefault="004967FC" w:rsidP="00C63285">
      <w:pPr>
        <w:pStyle w:val="NoSpacing"/>
        <w:rPr>
          <w:rFonts w:ascii="Consolas" w:hAnsi="Consolas" w:cs="Consolas"/>
          <w:color w:val="000000"/>
          <w:sz w:val="19"/>
          <w:szCs w:val="19"/>
        </w:rPr>
      </w:pPr>
      <w:r>
        <w:rPr>
          <w:rFonts w:ascii="Consolas" w:hAnsi="Consolas" w:cs="Consolas"/>
          <w:color w:val="000000"/>
          <w:sz w:val="19"/>
          <w:szCs w:val="19"/>
        </w:rPr>
        <w:t xml:space="preserve">   PUNCTUALITY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7C11A545" w14:textId="77777777" w:rsidR="004967FC" w:rsidRDefault="004967FC" w:rsidP="00C63285">
      <w:pPr>
        <w:pStyle w:val="NoSpacing"/>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DESCRIPTION</w:t>
      </w:r>
      <w:r>
        <w:rPr>
          <w:rFonts w:ascii="Consolas" w:hAnsi="Consolas" w:cs="Consolas"/>
          <w:color w:val="000000"/>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3000</w:t>
      </w:r>
      <w:r>
        <w:rPr>
          <w:rFonts w:ascii="Consolas" w:hAnsi="Consolas" w:cs="Consolas"/>
          <w:color w:val="808080"/>
          <w:sz w:val="19"/>
          <w:szCs w:val="19"/>
        </w:rPr>
        <w:t>),</w:t>
      </w:r>
    </w:p>
    <w:p w14:paraId="4BFE41C0" w14:textId="77777777" w:rsidR="004967FC" w:rsidRDefault="004967FC" w:rsidP="00C63285">
      <w:pPr>
        <w:pStyle w:val="NoSpacing"/>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color w:val="000000"/>
          <w:sz w:val="19"/>
          <w:szCs w:val="19"/>
        </w:rPr>
        <w:t>Review_ID</w:t>
      </w:r>
      <w:proofErr w:type="spellEnd"/>
      <w:r>
        <w:rPr>
          <w:rFonts w:ascii="Consolas" w:hAnsi="Consolas" w:cs="Consolas"/>
          <w:color w:val="808080"/>
          <w:sz w:val="19"/>
          <w:szCs w:val="19"/>
        </w:rPr>
        <w:t>),</w:t>
      </w:r>
    </w:p>
    <w:p w14:paraId="742D3BFD" w14:textId="10D527ED" w:rsidR="004967FC" w:rsidRDefault="004967FC" w:rsidP="00C63285">
      <w:pPr>
        <w:pStyle w:val="NoSpacing"/>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COACHID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C</w:t>
      </w:r>
      <w:r w:rsidR="00B140EA">
        <w:rPr>
          <w:rFonts w:ascii="Consolas" w:hAnsi="Consolas" w:cs="Consolas"/>
          <w:color w:val="000000"/>
          <w:sz w:val="19"/>
          <w:szCs w:val="19"/>
        </w:rPr>
        <w:t>oach</w:t>
      </w:r>
      <w:r>
        <w:rPr>
          <w:rFonts w:ascii="Consolas" w:hAnsi="Consolas" w:cs="Consolas"/>
          <w:color w:val="808080"/>
          <w:sz w:val="19"/>
          <w:szCs w:val="19"/>
        </w:rPr>
        <w:t>,</w:t>
      </w:r>
    </w:p>
    <w:p w14:paraId="06633F91" w14:textId="0AB3F389" w:rsidR="004967FC" w:rsidRDefault="004967FC" w:rsidP="00C63285">
      <w:pPr>
        <w:pStyle w:val="NoSpacing"/>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CLIENTID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w:t>
      </w:r>
      <w:r w:rsidR="00B140EA">
        <w:rPr>
          <w:rFonts w:ascii="Consolas" w:hAnsi="Consolas" w:cs="Consolas"/>
          <w:color w:val="000000"/>
          <w:sz w:val="19"/>
          <w:szCs w:val="19"/>
        </w:rPr>
        <w:t>Client</w:t>
      </w:r>
    </w:p>
    <w:p w14:paraId="288A4B75" w14:textId="77777777" w:rsidR="004967FC" w:rsidRDefault="004967FC" w:rsidP="00C63285">
      <w:pPr>
        <w:pStyle w:val="NoSpacing"/>
        <w:rPr>
          <w:rFonts w:ascii="Consolas" w:hAnsi="Consolas" w:cs="Consolas"/>
          <w:color w:val="808080"/>
          <w:sz w:val="19"/>
          <w:szCs w:val="19"/>
        </w:rPr>
      </w:pPr>
      <w:r>
        <w:rPr>
          <w:rFonts w:ascii="Consolas" w:hAnsi="Consolas" w:cs="Consolas"/>
          <w:color w:val="808080"/>
          <w:sz w:val="19"/>
          <w:szCs w:val="19"/>
        </w:rPr>
        <w:t>);</w:t>
      </w:r>
    </w:p>
    <w:p w14:paraId="7C611BAF" w14:textId="05EAA9C0" w:rsidR="0021113C" w:rsidRDefault="0021113C" w:rsidP="00C63285">
      <w:pPr>
        <w:pStyle w:val="NoSpacing"/>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REL_REVIEW_COACH</w:t>
      </w:r>
    </w:p>
    <w:p w14:paraId="34700029" w14:textId="77777777" w:rsidR="0021113C" w:rsidRDefault="0021113C" w:rsidP="00C63285">
      <w:pPr>
        <w:pStyle w:val="NoSpacing"/>
        <w:rPr>
          <w:rFonts w:ascii="Consolas" w:hAnsi="Consolas" w:cs="Consolas"/>
          <w:color w:val="000000"/>
          <w:sz w:val="19"/>
          <w:szCs w:val="19"/>
        </w:rPr>
      </w:pPr>
      <w:r>
        <w:rPr>
          <w:rFonts w:ascii="Consolas" w:hAnsi="Consolas" w:cs="Consolas"/>
          <w:color w:val="808080"/>
          <w:sz w:val="19"/>
          <w:szCs w:val="19"/>
        </w:rPr>
        <w:t>(</w:t>
      </w:r>
    </w:p>
    <w:p w14:paraId="47C2FAD6" w14:textId="77777777" w:rsidR="0021113C" w:rsidRDefault="0021113C" w:rsidP="00C63285">
      <w:pPr>
        <w:pStyle w:val="NoSpacing"/>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COACHID  </w:t>
      </w:r>
      <w:r>
        <w:rPr>
          <w:rFonts w:ascii="Consolas" w:hAnsi="Consolas" w:cs="Consolas"/>
          <w:color w:val="0000FF"/>
          <w:sz w:val="19"/>
          <w:szCs w:val="19"/>
        </w:rPr>
        <w:t>int</w:t>
      </w:r>
      <w:proofErr w:type="gramEnd"/>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1E1DCAB2" w14:textId="0CB35AB3" w:rsidR="0021113C" w:rsidRDefault="0021113C" w:rsidP="00C63285">
      <w:pPr>
        <w:pStyle w:val="NoSpacing"/>
        <w:rPr>
          <w:rFonts w:ascii="Consolas" w:hAnsi="Consolas" w:cs="Consolas"/>
          <w:color w:val="000000"/>
          <w:sz w:val="19"/>
          <w:szCs w:val="19"/>
        </w:rPr>
      </w:pPr>
      <w:r>
        <w:rPr>
          <w:rFonts w:ascii="Consolas" w:hAnsi="Consolas" w:cs="Consolas"/>
          <w:color w:val="000000"/>
          <w:sz w:val="19"/>
          <w:szCs w:val="19"/>
        </w:rPr>
        <w:t xml:space="preserve">   </w:t>
      </w:r>
      <w:r w:rsidR="00342FAB">
        <w:rPr>
          <w:rFonts w:ascii="Consolas" w:hAnsi="Consolas" w:cs="Consolas"/>
          <w:color w:val="000000"/>
          <w:sz w:val="19"/>
          <w:szCs w:val="19"/>
        </w:rPr>
        <w:t>REVIEW</w:t>
      </w:r>
      <w:r>
        <w:rPr>
          <w:rFonts w:ascii="Consolas" w:hAnsi="Consolas" w:cs="Consolas"/>
          <w:color w:val="000000"/>
          <w:sz w:val="19"/>
          <w:szCs w:val="19"/>
        </w:rPr>
        <w:t xml:space="preserve">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2D72CABB" w14:textId="77777777" w:rsidR="0021113C" w:rsidRDefault="0021113C" w:rsidP="00C63285">
      <w:pPr>
        <w:pStyle w:val="NoSpacing"/>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COACHID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Coach</w:t>
      </w:r>
      <w:r>
        <w:rPr>
          <w:rFonts w:ascii="Consolas" w:hAnsi="Consolas" w:cs="Consolas"/>
          <w:color w:val="808080"/>
          <w:sz w:val="19"/>
          <w:szCs w:val="19"/>
        </w:rPr>
        <w:t>,</w:t>
      </w:r>
    </w:p>
    <w:p w14:paraId="27D82AFF" w14:textId="2E27AC07" w:rsidR="0021113C" w:rsidRDefault="0021113C" w:rsidP="00C63285">
      <w:pPr>
        <w:pStyle w:val="NoSpacing"/>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sidR="00D40CE8">
        <w:rPr>
          <w:rFonts w:ascii="Consolas" w:hAnsi="Consolas" w:cs="Consolas"/>
          <w:color w:val="000000"/>
          <w:sz w:val="19"/>
          <w:szCs w:val="19"/>
        </w:rPr>
        <w:t>REVIEW</w:t>
      </w:r>
      <w:r>
        <w:rPr>
          <w:rFonts w:ascii="Consolas" w:hAnsi="Consolas" w:cs="Consolas"/>
          <w:color w:val="000000"/>
          <w:sz w:val="19"/>
          <w:szCs w:val="19"/>
        </w:rPr>
        <w:t>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w:t>
      </w:r>
      <w:r w:rsidR="00342FAB">
        <w:rPr>
          <w:rFonts w:ascii="Consolas" w:hAnsi="Consolas" w:cs="Consolas"/>
          <w:color w:val="000000"/>
          <w:sz w:val="19"/>
          <w:szCs w:val="19"/>
        </w:rPr>
        <w:t>Review</w:t>
      </w:r>
    </w:p>
    <w:p w14:paraId="2AF641EB" w14:textId="77777777" w:rsidR="0021113C" w:rsidRDefault="0021113C" w:rsidP="00C63285">
      <w:pPr>
        <w:pStyle w:val="NoSpacing"/>
        <w:rPr>
          <w:rFonts w:ascii="Consolas" w:hAnsi="Consolas" w:cs="Consolas"/>
          <w:color w:val="000000"/>
          <w:sz w:val="19"/>
          <w:szCs w:val="19"/>
        </w:rPr>
      </w:pPr>
      <w:r>
        <w:rPr>
          <w:rFonts w:ascii="Consolas" w:hAnsi="Consolas" w:cs="Consolas"/>
          <w:color w:val="808080"/>
          <w:sz w:val="19"/>
          <w:szCs w:val="19"/>
        </w:rPr>
        <w:t>);</w:t>
      </w:r>
    </w:p>
    <w:p w14:paraId="09D49E51" w14:textId="08BF4919" w:rsidR="00A25FC3" w:rsidRDefault="00A25FC3" w:rsidP="00C63285">
      <w:pPr>
        <w:pStyle w:val="NoSpacing"/>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REL_REVIEW_CLIENT</w:t>
      </w:r>
    </w:p>
    <w:p w14:paraId="3CCA3B67" w14:textId="77777777" w:rsidR="00A25FC3" w:rsidRDefault="00A25FC3" w:rsidP="00C63285">
      <w:pPr>
        <w:pStyle w:val="NoSpacing"/>
        <w:rPr>
          <w:rFonts w:ascii="Consolas" w:hAnsi="Consolas" w:cs="Consolas"/>
          <w:color w:val="000000"/>
          <w:sz w:val="19"/>
          <w:szCs w:val="19"/>
        </w:rPr>
      </w:pPr>
      <w:r>
        <w:rPr>
          <w:rFonts w:ascii="Consolas" w:hAnsi="Consolas" w:cs="Consolas"/>
          <w:color w:val="808080"/>
          <w:sz w:val="19"/>
          <w:szCs w:val="19"/>
        </w:rPr>
        <w:t>(</w:t>
      </w:r>
    </w:p>
    <w:p w14:paraId="3555BE2D" w14:textId="66F008E9" w:rsidR="00A25FC3" w:rsidRDefault="00A25FC3" w:rsidP="00C63285">
      <w:pPr>
        <w:pStyle w:val="NoSpacing"/>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C</w:t>
      </w:r>
      <w:r w:rsidR="005479CB">
        <w:rPr>
          <w:rFonts w:ascii="Consolas" w:hAnsi="Consolas" w:cs="Consolas"/>
          <w:color w:val="000000"/>
          <w:sz w:val="19"/>
          <w:szCs w:val="19"/>
        </w:rPr>
        <w:t>LIENT</w:t>
      </w:r>
      <w:r>
        <w:rPr>
          <w:rFonts w:ascii="Consolas" w:hAnsi="Consolas" w:cs="Consolas"/>
          <w:color w:val="000000"/>
          <w:sz w:val="19"/>
          <w:szCs w:val="19"/>
        </w:rPr>
        <w:t xml:space="preserve">ID  </w:t>
      </w:r>
      <w:r>
        <w:rPr>
          <w:rFonts w:ascii="Consolas" w:hAnsi="Consolas" w:cs="Consolas"/>
          <w:color w:val="0000FF"/>
          <w:sz w:val="19"/>
          <w:szCs w:val="19"/>
        </w:rPr>
        <w:t>int</w:t>
      </w:r>
      <w:proofErr w:type="gramEnd"/>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356DA36F" w14:textId="77777777" w:rsidR="00A25FC3" w:rsidRDefault="00A25FC3" w:rsidP="00C63285">
      <w:pPr>
        <w:pStyle w:val="NoSpacing"/>
        <w:rPr>
          <w:rFonts w:ascii="Consolas" w:hAnsi="Consolas" w:cs="Consolas"/>
          <w:color w:val="000000"/>
          <w:sz w:val="19"/>
          <w:szCs w:val="19"/>
        </w:rPr>
      </w:pPr>
      <w:r>
        <w:rPr>
          <w:rFonts w:ascii="Consolas" w:hAnsi="Consolas" w:cs="Consolas"/>
          <w:color w:val="000000"/>
          <w:sz w:val="19"/>
          <w:szCs w:val="19"/>
        </w:rPr>
        <w:t xml:space="preserve">   REVIEWID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4A23A00E" w14:textId="6BF2354B" w:rsidR="00A25FC3" w:rsidRDefault="00A25FC3" w:rsidP="00C63285">
      <w:pPr>
        <w:pStyle w:val="NoSpacing"/>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sidR="00C22A60">
        <w:rPr>
          <w:rFonts w:ascii="Consolas" w:hAnsi="Consolas" w:cs="Consolas"/>
          <w:color w:val="000000"/>
          <w:sz w:val="19"/>
          <w:szCs w:val="19"/>
        </w:rPr>
        <w:t>CLIENT</w:t>
      </w:r>
      <w:r w:rsidR="0045199B">
        <w:rPr>
          <w:rFonts w:ascii="Consolas" w:hAnsi="Consolas" w:cs="Consolas"/>
          <w:color w:val="000000"/>
          <w:sz w:val="19"/>
          <w:szCs w:val="19"/>
        </w:rPr>
        <w:t>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C</w:t>
      </w:r>
      <w:r w:rsidR="005479CB">
        <w:rPr>
          <w:rFonts w:ascii="Consolas" w:hAnsi="Consolas" w:cs="Consolas"/>
          <w:color w:val="000000"/>
          <w:sz w:val="19"/>
          <w:szCs w:val="19"/>
        </w:rPr>
        <w:t>lient</w:t>
      </w:r>
      <w:r>
        <w:rPr>
          <w:rFonts w:ascii="Consolas" w:hAnsi="Consolas" w:cs="Consolas"/>
          <w:color w:val="808080"/>
          <w:sz w:val="19"/>
          <w:szCs w:val="19"/>
        </w:rPr>
        <w:t>,</w:t>
      </w:r>
    </w:p>
    <w:p w14:paraId="53C024E8" w14:textId="59B1B318" w:rsidR="00A25FC3" w:rsidRDefault="00A25FC3" w:rsidP="00C63285">
      <w:pPr>
        <w:pStyle w:val="NoSpacing"/>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sidR="00C22A60">
        <w:rPr>
          <w:rFonts w:ascii="Consolas" w:hAnsi="Consolas" w:cs="Consolas"/>
          <w:color w:val="000000"/>
          <w:sz w:val="19"/>
          <w:szCs w:val="19"/>
        </w:rPr>
        <w:t>REVIEW</w:t>
      </w:r>
      <w:r>
        <w:rPr>
          <w:rFonts w:ascii="Consolas" w:hAnsi="Consolas" w:cs="Consolas"/>
          <w:color w:val="000000"/>
          <w:sz w:val="19"/>
          <w:szCs w:val="19"/>
        </w:rPr>
        <w:t>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Review</w:t>
      </w:r>
    </w:p>
    <w:p w14:paraId="0D54C0BC" w14:textId="77777777" w:rsidR="00A25FC3" w:rsidRDefault="00A25FC3" w:rsidP="00C63285">
      <w:pPr>
        <w:pStyle w:val="NoSpacing"/>
        <w:rPr>
          <w:rFonts w:ascii="Consolas" w:hAnsi="Consolas" w:cs="Consolas"/>
          <w:color w:val="000000"/>
          <w:sz w:val="19"/>
          <w:szCs w:val="19"/>
        </w:rPr>
      </w:pPr>
      <w:r>
        <w:rPr>
          <w:rFonts w:ascii="Consolas" w:hAnsi="Consolas" w:cs="Consolas"/>
          <w:color w:val="808080"/>
          <w:sz w:val="19"/>
          <w:szCs w:val="19"/>
        </w:rPr>
        <w:t>);</w:t>
      </w:r>
    </w:p>
    <w:p w14:paraId="4A38B413" w14:textId="77777777" w:rsidR="0021113C" w:rsidRDefault="0021113C" w:rsidP="00C63285">
      <w:pPr>
        <w:pStyle w:val="NoSpacing"/>
        <w:rPr>
          <w:rFonts w:ascii="Consolas" w:hAnsi="Consolas" w:cs="Consolas"/>
          <w:color w:val="000000"/>
          <w:sz w:val="19"/>
          <w:szCs w:val="19"/>
        </w:rPr>
      </w:pPr>
    </w:p>
    <w:p w14:paraId="5C7DA0AB" w14:textId="212967A7" w:rsidR="004967FC" w:rsidRDefault="004967FC" w:rsidP="00C63285">
      <w:pPr>
        <w:pStyle w:val="NoSpacing"/>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r w:rsidR="00B140EA">
        <w:rPr>
          <w:rFonts w:ascii="Consolas" w:hAnsi="Consolas" w:cs="Consolas"/>
          <w:color w:val="000000"/>
          <w:sz w:val="19"/>
          <w:szCs w:val="19"/>
        </w:rPr>
        <w:t>Class</w:t>
      </w:r>
    </w:p>
    <w:p w14:paraId="5A899FCE" w14:textId="77777777" w:rsidR="004967FC" w:rsidRDefault="004967FC" w:rsidP="00C63285">
      <w:pPr>
        <w:pStyle w:val="NoSpacing"/>
        <w:rPr>
          <w:rFonts w:ascii="Consolas" w:hAnsi="Consolas" w:cs="Consolas"/>
          <w:color w:val="000000"/>
          <w:sz w:val="19"/>
          <w:szCs w:val="19"/>
        </w:rPr>
      </w:pPr>
      <w:r>
        <w:rPr>
          <w:rFonts w:ascii="Consolas" w:hAnsi="Consolas" w:cs="Consolas"/>
          <w:color w:val="808080"/>
          <w:sz w:val="19"/>
          <w:szCs w:val="19"/>
        </w:rPr>
        <w:t>(</w:t>
      </w:r>
    </w:p>
    <w:p w14:paraId="6CC479F3" w14:textId="77777777" w:rsidR="004967FC" w:rsidRDefault="004967FC" w:rsidP="00C63285">
      <w:pPr>
        <w:pStyle w:val="NoSpacing"/>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ClASS_ID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4887507E" w14:textId="77777777" w:rsidR="004967FC" w:rsidRDefault="004967FC" w:rsidP="00C63285">
      <w:pPr>
        <w:pStyle w:val="NoSpacing"/>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NAME</w:t>
      </w:r>
      <w:r>
        <w:rPr>
          <w:rFonts w:ascii="Consolas" w:hAnsi="Consolas" w:cs="Consolas"/>
          <w:color w:val="000000"/>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100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36617930" w14:textId="1D00A1AE" w:rsidR="004967FC" w:rsidRDefault="004967FC" w:rsidP="00C63285">
      <w:pPr>
        <w:pStyle w:val="NoSpacing"/>
        <w:rPr>
          <w:rFonts w:ascii="Consolas" w:hAnsi="Consolas" w:cs="Consolas"/>
          <w:color w:val="000000"/>
          <w:sz w:val="19"/>
          <w:szCs w:val="19"/>
        </w:rPr>
      </w:pPr>
      <w:r>
        <w:rPr>
          <w:rFonts w:ascii="Consolas" w:hAnsi="Consolas" w:cs="Consolas"/>
          <w:color w:val="000000"/>
          <w:sz w:val="19"/>
          <w:szCs w:val="19"/>
        </w:rPr>
        <w:t xml:space="preserve">   PRICE    </w:t>
      </w:r>
      <w:r>
        <w:rPr>
          <w:rFonts w:ascii="Consolas" w:hAnsi="Consolas" w:cs="Consolas"/>
          <w:color w:val="0000FF"/>
          <w:sz w:val="19"/>
          <w:szCs w:val="19"/>
        </w:rPr>
        <w:t>int</w:t>
      </w:r>
      <w:r w:rsidR="00E14E62">
        <w:rPr>
          <w:rFonts w:ascii="Consolas" w:hAnsi="Consolas" w:cs="Consolas"/>
          <w:color w:val="0000FF"/>
          <w:sz w:val="19"/>
          <w:szCs w:val="19"/>
        </w:rPr>
        <w:t xml:space="preserve">      </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58C7CD85" w14:textId="77777777" w:rsidR="004967FC" w:rsidRDefault="004967FC" w:rsidP="00C63285">
      <w:pPr>
        <w:pStyle w:val="NoSpacing"/>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TIME</w:t>
      </w:r>
      <w:r>
        <w:rPr>
          <w:rFonts w:ascii="Consolas" w:hAnsi="Consolas" w:cs="Consolas"/>
          <w:color w:val="000000"/>
          <w:sz w:val="19"/>
          <w:szCs w:val="19"/>
        </w:rPr>
        <w:t xml:space="preserve">     </w:t>
      </w:r>
      <w:proofErr w:type="gramStart"/>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proofErr w:type="gramEnd"/>
      <w:r>
        <w:rPr>
          <w:rFonts w:ascii="Consolas" w:hAnsi="Consolas" w:cs="Consolas"/>
          <w:color w:val="000000"/>
          <w:sz w:val="19"/>
          <w:szCs w:val="19"/>
        </w:rPr>
        <w:t xml:space="preserve"> </w:t>
      </w:r>
      <w:r>
        <w:rPr>
          <w:rFonts w:ascii="Consolas" w:hAnsi="Consolas" w:cs="Consolas"/>
          <w:color w:val="808080"/>
          <w:sz w:val="19"/>
          <w:szCs w:val="19"/>
        </w:rPr>
        <w:t>null,</w:t>
      </w:r>
    </w:p>
    <w:p w14:paraId="04243FF6" w14:textId="77777777" w:rsidR="004967FC" w:rsidRDefault="004967FC" w:rsidP="00C63285">
      <w:pPr>
        <w:pStyle w:val="NoSpacing"/>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CLASS_ID</w:t>
      </w:r>
      <w:r>
        <w:rPr>
          <w:rFonts w:ascii="Consolas" w:hAnsi="Consolas" w:cs="Consolas"/>
          <w:color w:val="808080"/>
          <w:sz w:val="19"/>
          <w:szCs w:val="19"/>
        </w:rPr>
        <w:t>),</w:t>
      </w:r>
    </w:p>
    <w:p w14:paraId="1CFCBE37" w14:textId="3C03FF5A" w:rsidR="004967FC" w:rsidRDefault="004967FC" w:rsidP="00C63285">
      <w:pPr>
        <w:pStyle w:val="NoSpacing"/>
        <w:rPr>
          <w:rFonts w:ascii="Consolas" w:hAnsi="Consolas" w:cs="Consolas"/>
          <w:color w:val="000000"/>
          <w:sz w:val="19"/>
          <w:szCs w:val="19"/>
        </w:rPr>
      </w:pPr>
    </w:p>
    <w:p w14:paraId="271A0253" w14:textId="77777777" w:rsidR="004967FC" w:rsidRDefault="004967FC" w:rsidP="00C63285">
      <w:pPr>
        <w:pStyle w:val="NoSpacing"/>
        <w:rPr>
          <w:rFonts w:ascii="Consolas" w:hAnsi="Consolas" w:cs="Consolas"/>
          <w:color w:val="808080"/>
          <w:sz w:val="19"/>
          <w:szCs w:val="19"/>
        </w:rPr>
      </w:pPr>
      <w:r>
        <w:rPr>
          <w:rFonts w:ascii="Consolas" w:hAnsi="Consolas" w:cs="Consolas"/>
          <w:color w:val="808080"/>
          <w:sz w:val="19"/>
          <w:szCs w:val="19"/>
        </w:rPr>
        <w:t>);</w:t>
      </w:r>
    </w:p>
    <w:p w14:paraId="5086098C" w14:textId="0E54291F" w:rsidR="00716522" w:rsidRDefault="005D541A" w:rsidP="00C63285">
      <w:pPr>
        <w:pStyle w:val="NoSpacing"/>
        <w:rPr>
          <w:rFonts w:ascii="Consolas" w:hAnsi="Consolas" w:cs="Consolas"/>
          <w:color w:val="000000"/>
          <w:sz w:val="19"/>
          <w:szCs w:val="19"/>
        </w:rPr>
      </w:pPr>
      <w:r>
        <w:rPr>
          <w:rFonts w:ascii="Consolas" w:hAnsi="Consolas" w:cs="Consolas"/>
          <w:color w:val="808080"/>
          <w:sz w:val="19"/>
          <w:szCs w:val="19"/>
        </w:rPr>
        <w:t xml:space="preserve"> </w:t>
      </w:r>
      <w:r w:rsidR="00716522">
        <w:rPr>
          <w:rFonts w:ascii="Consolas" w:hAnsi="Consolas" w:cs="Consolas"/>
          <w:color w:val="0000FF"/>
          <w:sz w:val="19"/>
          <w:szCs w:val="19"/>
        </w:rPr>
        <w:t>create</w:t>
      </w:r>
      <w:r w:rsidR="00716522">
        <w:rPr>
          <w:rFonts w:ascii="Consolas" w:hAnsi="Consolas" w:cs="Consolas"/>
          <w:color w:val="000000"/>
          <w:sz w:val="19"/>
          <w:szCs w:val="19"/>
        </w:rPr>
        <w:t xml:space="preserve"> </w:t>
      </w:r>
      <w:r w:rsidR="00716522">
        <w:rPr>
          <w:rFonts w:ascii="Consolas" w:hAnsi="Consolas" w:cs="Consolas"/>
          <w:color w:val="0000FF"/>
          <w:sz w:val="19"/>
          <w:szCs w:val="19"/>
        </w:rPr>
        <w:t>table</w:t>
      </w:r>
      <w:r w:rsidR="00716522">
        <w:rPr>
          <w:rFonts w:ascii="Consolas" w:hAnsi="Consolas" w:cs="Consolas"/>
          <w:color w:val="000000"/>
          <w:sz w:val="19"/>
          <w:szCs w:val="19"/>
        </w:rPr>
        <w:t xml:space="preserve"> REL_CLIENT_</w:t>
      </w:r>
      <w:r w:rsidR="009D7064">
        <w:rPr>
          <w:rFonts w:ascii="Consolas" w:hAnsi="Consolas" w:cs="Consolas"/>
          <w:color w:val="000000"/>
          <w:sz w:val="19"/>
          <w:szCs w:val="19"/>
        </w:rPr>
        <w:t>ROOM</w:t>
      </w:r>
    </w:p>
    <w:p w14:paraId="41292FF4" w14:textId="77777777" w:rsidR="00716522" w:rsidRDefault="00716522" w:rsidP="00C63285">
      <w:pPr>
        <w:pStyle w:val="NoSpacing"/>
        <w:rPr>
          <w:rFonts w:ascii="Consolas" w:hAnsi="Consolas" w:cs="Consolas"/>
          <w:color w:val="000000"/>
          <w:sz w:val="19"/>
          <w:szCs w:val="19"/>
        </w:rPr>
      </w:pPr>
      <w:r>
        <w:rPr>
          <w:rFonts w:ascii="Consolas" w:hAnsi="Consolas" w:cs="Consolas"/>
          <w:color w:val="808080"/>
          <w:sz w:val="19"/>
          <w:szCs w:val="19"/>
        </w:rPr>
        <w:t>(</w:t>
      </w:r>
    </w:p>
    <w:p w14:paraId="6421734A" w14:textId="38EAC6BA" w:rsidR="00716522" w:rsidRDefault="00716522" w:rsidP="00C63285">
      <w:pPr>
        <w:pStyle w:val="NoSpacing"/>
        <w:rPr>
          <w:rFonts w:ascii="Consolas" w:hAnsi="Consolas" w:cs="Consolas"/>
          <w:color w:val="000000"/>
          <w:sz w:val="19"/>
          <w:szCs w:val="19"/>
        </w:rPr>
      </w:pPr>
      <w:r>
        <w:rPr>
          <w:rFonts w:ascii="Consolas" w:hAnsi="Consolas" w:cs="Consolas"/>
          <w:color w:val="000000"/>
          <w:sz w:val="19"/>
          <w:szCs w:val="19"/>
        </w:rPr>
        <w:t xml:space="preserve">   </w:t>
      </w:r>
      <w:proofErr w:type="gramStart"/>
      <w:r w:rsidR="00241597">
        <w:rPr>
          <w:rFonts w:ascii="Consolas" w:hAnsi="Consolas" w:cs="Consolas"/>
          <w:color w:val="000000"/>
          <w:sz w:val="19"/>
          <w:szCs w:val="19"/>
        </w:rPr>
        <w:t>ROOM</w:t>
      </w:r>
      <w:r>
        <w:rPr>
          <w:rFonts w:ascii="Consolas" w:hAnsi="Consolas" w:cs="Consolas"/>
          <w:color w:val="000000"/>
          <w:sz w:val="19"/>
          <w:szCs w:val="19"/>
        </w:rPr>
        <w:t xml:space="preserve">ID  </w:t>
      </w:r>
      <w:r>
        <w:rPr>
          <w:rFonts w:ascii="Consolas" w:hAnsi="Consolas" w:cs="Consolas"/>
          <w:color w:val="0000FF"/>
          <w:sz w:val="19"/>
          <w:szCs w:val="19"/>
        </w:rPr>
        <w:t>int</w:t>
      </w:r>
      <w:proofErr w:type="gramEnd"/>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7250BAF1" w14:textId="77777777" w:rsidR="00716522" w:rsidRDefault="00716522" w:rsidP="00C63285">
      <w:pPr>
        <w:pStyle w:val="NoSpacing"/>
        <w:rPr>
          <w:rFonts w:ascii="Consolas" w:hAnsi="Consolas" w:cs="Consolas"/>
          <w:color w:val="000000"/>
          <w:sz w:val="19"/>
          <w:szCs w:val="19"/>
        </w:rPr>
      </w:pPr>
      <w:r>
        <w:rPr>
          <w:rFonts w:ascii="Consolas" w:hAnsi="Consolas" w:cs="Consolas"/>
          <w:color w:val="000000"/>
          <w:sz w:val="19"/>
          <w:szCs w:val="19"/>
        </w:rPr>
        <w:t xml:space="preserve">   CLIENTID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1E20A052" w14:textId="1C468B7E" w:rsidR="00716522" w:rsidRDefault="00716522" w:rsidP="00C63285">
      <w:pPr>
        <w:pStyle w:val="NoSpacing"/>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sidR="00241597">
        <w:rPr>
          <w:rFonts w:ascii="Consolas" w:hAnsi="Consolas" w:cs="Consolas"/>
          <w:color w:val="000000"/>
          <w:sz w:val="19"/>
          <w:szCs w:val="19"/>
        </w:rPr>
        <w:t>ROOM</w:t>
      </w:r>
      <w:r>
        <w:rPr>
          <w:rFonts w:ascii="Consolas" w:hAnsi="Consolas" w:cs="Consolas"/>
          <w:color w:val="000000"/>
          <w:sz w:val="19"/>
          <w:szCs w:val="19"/>
        </w:rPr>
        <w:t>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w:t>
      </w:r>
      <w:r w:rsidR="00241597">
        <w:rPr>
          <w:rFonts w:ascii="Consolas" w:hAnsi="Consolas" w:cs="Consolas"/>
          <w:color w:val="000000"/>
          <w:sz w:val="19"/>
          <w:szCs w:val="19"/>
        </w:rPr>
        <w:t>Room</w:t>
      </w:r>
      <w:r>
        <w:rPr>
          <w:rFonts w:ascii="Consolas" w:hAnsi="Consolas" w:cs="Consolas"/>
          <w:color w:val="808080"/>
          <w:sz w:val="19"/>
          <w:szCs w:val="19"/>
        </w:rPr>
        <w:t>,</w:t>
      </w:r>
    </w:p>
    <w:p w14:paraId="64B32B80" w14:textId="77777777" w:rsidR="00716522" w:rsidRDefault="00716522" w:rsidP="00C63285">
      <w:pPr>
        <w:pStyle w:val="NoSpacing"/>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CLIENTID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Client</w:t>
      </w:r>
    </w:p>
    <w:p w14:paraId="4898B2CE" w14:textId="77777777" w:rsidR="00716522" w:rsidRDefault="00716522" w:rsidP="00C63285">
      <w:pPr>
        <w:pStyle w:val="NoSpacing"/>
        <w:rPr>
          <w:rFonts w:ascii="Consolas" w:hAnsi="Consolas" w:cs="Consolas"/>
          <w:color w:val="808080"/>
          <w:sz w:val="19"/>
          <w:szCs w:val="19"/>
        </w:rPr>
      </w:pPr>
      <w:r>
        <w:rPr>
          <w:rFonts w:ascii="Consolas" w:hAnsi="Consolas" w:cs="Consolas"/>
          <w:color w:val="808080"/>
          <w:sz w:val="19"/>
          <w:szCs w:val="19"/>
        </w:rPr>
        <w:t>);</w:t>
      </w:r>
    </w:p>
    <w:p w14:paraId="3D344BF6" w14:textId="27918F3E" w:rsidR="00EF216B" w:rsidRDefault="00EF216B" w:rsidP="00C63285">
      <w:pPr>
        <w:pStyle w:val="NoSpacing"/>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REL_</w:t>
      </w:r>
      <w:r w:rsidR="00517160">
        <w:rPr>
          <w:rFonts w:ascii="Consolas" w:hAnsi="Consolas" w:cs="Consolas"/>
          <w:color w:val="000000"/>
          <w:sz w:val="19"/>
          <w:szCs w:val="19"/>
        </w:rPr>
        <w:t>COACH</w:t>
      </w:r>
      <w:r>
        <w:rPr>
          <w:rFonts w:ascii="Consolas" w:hAnsi="Consolas" w:cs="Consolas"/>
          <w:color w:val="000000"/>
          <w:sz w:val="19"/>
          <w:szCs w:val="19"/>
        </w:rPr>
        <w:t>_</w:t>
      </w:r>
      <w:r w:rsidR="00517160">
        <w:rPr>
          <w:rFonts w:ascii="Consolas" w:hAnsi="Consolas" w:cs="Consolas"/>
          <w:color w:val="000000"/>
          <w:sz w:val="19"/>
          <w:szCs w:val="19"/>
        </w:rPr>
        <w:t>ROOM</w:t>
      </w:r>
    </w:p>
    <w:p w14:paraId="1A52F4EF" w14:textId="77777777" w:rsidR="00EF216B" w:rsidRDefault="00EF216B" w:rsidP="00C63285">
      <w:pPr>
        <w:pStyle w:val="NoSpacing"/>
        <w:rPr>
          <w:rFonts w:ascii="Consolas" w:hAnsi="Consolas" w:cs="Consolas"/>
          <w:color w:val="000000"/>
          <w:sz w:val="19"/>
          <w:szCs w:val="19"/>
        </w:rPr>
      </w:pPr>
      <w:r>
        <w:rPr>
          <w:rFonts w:ascii="Consolas" w:hAnsi="Consolas" w:cs="Consolas"/>
          <w:color w:val="808080"/>
          <w:sz w:val="19"/>
          <w:szCs w:val="19"/>
        </w:rPr>
        <w:t>(</w:t>
      </w:r>
    </w:p>
    <w:p w14:paraId="7B8B431F" w14:textId="6AB454FD" w:rsidR="00EF216B" w:rsidRDefault="00EF216B" w:rsidP="00C63285">
      <w:pPr>
        <w:pStyle w:val="NoSpacing"/>
        <w:rPr>
          <w:rFonts w:ascii="Consolas" w:hAnsi="Consolas" w:cs="Consolas"/>
          <w:color w:val="000000"/>
          <w:sz w:val="19"/>
          <w:szCs w:val="19"/>
        </w:rPr>
      </w:pPr>
      <w:r>
        <w:rPr>
          <w:rFonts w:ascii="Consolas" w:hAnsi="Consolas" w:cs="Consolas"/>
          <w:color w:val="000000"/>
          <w:sz w:val="19"/>
          <w:szCs w:val="19"/>
        </w:rPr>
        <w:t xml:space="preserve">   </w:t>
      </w:r>
      <w:proofErr w:type="gramStart"/>
      <w:r w:rsidR="00856BE7">
        <w:rPr>
          <w:rFonts w:ascii="Consolas" w:hAnsi="Consolas" w:cs="Consolas"/>
          <w:color w:val="000000"/>
          <w:sz w:val="19"/>
          <w:szCs w:val="19"/>
        </w:rPr>
        <w:t>COACH</w:t>
      </w:r>
      <w:r>
        <w:rPr>
          <w:rFonts w:ascii="Consolas" w:hAnsi="Consolas" w:cs="Consolas"/>
          <w:color w:val="000000"/>
          <w:sz w:val="19"/>
          <w:szCs w:val="19"/>
        </w:rPr>
        <w:t xml:space="preserve">ID  </w:t>
      </w:r>
      <w:r>
        <w:rPr>
          <w:rFonts w:ascii="Consolas" w:hAnsi="Consolas" w:cs="Consolas"/>
          <w:color w:val="0000FF"/>
          <w:sz w:val="19"/>
          <w:szCs w:val="19"/>
        </w:rPr>
        <w:t>int</w:t>
      </w:r>
      <w:proofErr w:type="gramEnd"/>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289AF559" w14:textId="50339D4C" w:rsidR="00EF216B" w:rsidRDefault="00EF216B" w:rsidP="00C63285">
      <w:pPr>
        <w:pStyle w:val="NoSpacing"/>
        <w:rPr>
          <w:rFonts w:ascii="Consolas" w:hAnsi="Consolas" w:cs="Consolas"/>
          <w:color w:val="000000"/>
          <w:sz w:val="19"/>
          <w:szCs w:val="19"/>
        </w:rPr>
      </w:pPr>
      <w:r>
        <w:rPr>
          <w:rFonts w:ascii="Consolas" w:hAnsi="Consolas" w:cs="Consolas"/>
          <w:color w:val="000000"/>
          <w:sz w:val="19"/>
          <w:szCs w:val="19"/>
        </w:rPr>
        <w:t xml:space="preserve">   </w:t>
      </w:r>
      <w:r w:rsidR="00937336">
        <w:rPr>
          <w:rFonts w:ascii="Consolas" w:hAnsi="Consolas" w:cs="Consolas"/>
          <w:color w:val="000000"/>
          <w:sz w:val="19"/>
          <w:szCs w:val="19"/>
        </w:rPr>
        <w:t>ROOM</w:t>
      </w:r>
      <w:r>
        <w:rPr>
          <w:rFonts w:ascii="Consolas" w:hAnsi="Consolas" w:cs="Consolas"/>
          <w:color w:val="000000"/>
          <w:sz w:val="19"/>
          <w:szCs w:val="19"/>
        </w:rPr>
        <w:t xml:space="preserve">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5BC31F30" w14:textId="77777777" w:rsidR="00EF216B" w:rsidRDefault="00EF216B" w:rsidP="00C63285">
      <w:pPr>
        <w:pStyle w:val="NoSpacing"/>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ROOMID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Room</w:t>
      </w:r>
      <w:r>
        <w:rPr>
          <w:rFonts w:ascii="Consolas" w:hAnsi="Consolas" w:cs="Consolas"/>
          <w:color w:val="808080"/>
          <w:sz w:val="19"/>
          <w:szCs w:val="19"/>
        </w:rPr>
        <w:t>,</w:t>
      </w:r>
    </w:p>
    <w:p w14:paraId="679055B1" w14:textId="571DBD75" w:rsidR="00EF216B" w:rsidRDefault="00EF216B" w:rsidP="00C63285">
      <w:pPr>
        <w:pStyle w:val="NoSpacing"/>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C</w:t>
      </w:r>
      <w:r w:rsidR="00937336">
        <w:rPr>
          <w:rFonts w:ascii="Consolas" w:hAnsi="Consolas" w:cs="Consolas"/>
          <w:color w:val="000000"/>
          <w:sz w:val="19"/>
          <w:szCs w:val="19"/>
        </w:rPr>
        <w:t>OACH</w:t>
      </w:r>
      <w:r>
        <w:rPr>
          <w:rFonts w:ascii="Consolas" w:hAnsi="Consolas" w:cs="Consolas"/>
          <w:color w:val="000000"/>
          <w:sz w:val="19"/>
          <w:szCs w:val="19"/>
        </w:rPr>
        <w:t>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C</w:t>
      </w:r>
      <w:r w:rsidR="00937336">
        <w:rPr>
          <w:rFonts w:ascii="Consolas" w:hAnsi="Consolas" w:cs="Consolas"/>
          <w:color w:val="000000"/>
          <w:sz w:val="19"/>
          <w:szCs w:val="19"/>
        </w:rPr>
        <w:t>oach</w:t>
      </w:r>
    </w:p>
    <w:p w14:paraId="27345EAA" w14:textId="77777777" w:rsidR="00EF216B" w:rsidRDefault="00EF216B" w:rsidP="00C63285">
      <w:pPr>
        <w:pStyle w:val="NoSpacing"/>
        <w:rPr>
          <w:rFonts w:ascii="Consolas" w:hAnsi="Consolas" w:cs="Consolas"/>
          <w:color w:val="000000"/>
          <w:sz w:val="19"/>
          <w:szCs w:val="19"/>
        </w:rPr>
      </w:pPr>
      <w:r>
        <w:rPr>
          <w:rFonts w:ascii="Consolas" w:hAnsi="Consolas" w:cs="Consolas"/>
          <w:color w:val="808080"/>
          <w:sz w:val="19"/>
          <w:szCs w:val="19"/>
        </w:rPr>
        <w:t>);</w:t>
      </w:r>
    </w:p>
    <w:p w14:paraId="3A96908D" w14:textId="77777777" w:rsidR="00EF216B" w:rsidRDefault="00EF216B" w:rsidP="00C63285">
      <w:pPr>
        <w:pStyle w:val="NoSpacing"/>
        <w:rPr>
          <w:rFonts w:ascii="Consolas" w:hAnsi="Consolas" w:cs="Consolas"/>
          <w:color w:val="000000"/>
          <w:sz w:val="19"/>
          <w:szCs w:val="19"/>
        </w:rPr>
      </w:pPr>
    </w:p>
    <w:p w14:paraId="2BD7E26D" w14:textId="2510527E" w:rsidR="004967FC" w:rsidRDefault="004967FC" w:rsidP="00C63285">
      <w:pPr>
        <w:pStyle w:val="NoSpacing"/>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REL_CLIENT_CLASS</w:t>
      </w:r>
    </w:p>
    <w:p w14:paraId="141632E3" w14:textId="77777777" w:rsidR="004967FC" w:rsidRDefault="004967FC" w:rsidP="00C63285">
      <w:pPr>
        <w:pStyle w:val="NoSpacing"/>
        <w:rPr>
          <w:rFonts w:ascii="Consolas" w:hAnsi="Consolas" w:cs="Consolas"/>
          <w:color w:val="000000"/>
          <w:sz w:val="19"/>
          <w:szCs w:val="19"/>
        </w:rPr>
      </w:pPr>
      <w:r>
        <w:rPr>
          <w:rFonts w:ascii="Consolas" w:hAnsi="Consolas" w:cs="Consolas"/>
          <w:color w:val="808080"/>
          <w:sz w:val="19"/>
          <w:szCs w:val="19"/>
        </w:rPr>
        <w:t>(</w:t>
      </w:r>
    </w:p>
    <w:p w14:paraId="32AAE64A" w14:textId="78DB7023" w:rsidR="004967FC" w:rsidRDefault="004967FC" w:rsidP="00C63285">
      <w:pPr>
        <w:pStyle w:val="NoSpacing"/>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CLASSID  </w:t>
      </w:r>
      <w:r>
        <w:rPr>
          <w:rFonts w:ascii="Consolas" w:hAnsi="Consolas" w:cs="Consolas"/>
          <w:color w:val="0000FF"/>
          <w:sz w:val="19"/>
          <w:szCs w:val="19"/>
        </w:rPr>
        <w:t>int</w:t>
      </w:r>
      <w:proofErr w:type="gramEnd"/>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615164B8" w14:textId="1569DE83" w:rsidR="004967FC" w:rsidRDefault="004967FC" w:rsidP="00C63285">
      <w:pPr>
        <w:pStyle w:val="NoSpacing"/>
        <w:rPr>
          <w:rFonts w:ascii="Consolas" w:hAnsi="Consolas" w:cs="Consolas"/>
          <w:color w:val="000000"/>
          <w:sz w:val="19"/>
          <w:szCs w:val="19"/>
        </w:rPr>
      </w:pPr>
      <w:r>
        <w:rPr>
          <w:rFonts w:ascii="Consolas" w:hAnsi="Consolas" w:cs="Consolas"/>
          <w:color w:val="000000"/>
          <w:sz w:val="19"/>
          <w:szCs w:val="19"/>
        </w:rPr>
        <w:t xml:space="preserve">   CLIENTID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0A91DDC2" w14:textId="1989FB5E" w:rsidR="004967FC" w:rsidRDefault="004967FC" w:rsidP="00C63285">
      <w:pPr>
        <w:pStyle w:val="NoSpacing"/>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CLASSID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C</w:t>
      </w:r>
      <w:r w:rsidR="00B140EA">
        <w:rPr>
          <w:rFonts w:ascii="Consolas" w:hAnsi="Consolas" w:cs="Consolas"/>
          <w:color w:val="000000"/>
          <w:sz w:val="19"/>
          <w:szCs w:val="19"/>
        </w:rPr>
        <w:t>lass</w:t>
      </w:r>
      <w:r>
        <w:rPr>
          <w:rFonts w:ascii="Consolas" w:hAnsi="Consolas" w:cs="Consolas"/>
          <w:color w:val="808080"/>
          <w:sz w:val="19"/>
          <w:szCs w:val="19"/>
        </w:rPr>
        <w:t>,</w:t>
      </w:r>
    </w:p>
    <w:p w14:paraId="18F51912" w14:textId="5D7D0C54" w:rsidR="004967FC" w:rsidRDefault="004967FC" w:rsidP="00C63285">
      <w:pPr>
        <w:pStyle w:val="NoSpacing"/>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CLIENTID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C</w:t>
      </w:r>
      <w:r w:rsidR="00B140EA">
        <w:rPr>
          <w:rFonts w:ascii="Consolas" w:hAnsi="Consolas" w:cs="Consolas"/>
          <w:color w:val="000000"/>
          <w:sz w:val="19"/>
          <w:szCs w:val="19"/>
        </w:rPr>
        <w:t>lient</w:t>
      </w:r>
    </w:p>
    <w:p w14:paraId="0DCF86DB" w14:textId="77777777" w:rsidR="004967FC" w:rsidRDefault="004967FC" w:rsidP="00C63285">
      <w:pPr>
        <w:pStyle w:val="NoSpacing"/>
        <w:rPr>
          <w:rFonts w:ascii="Consolas" w:hAnsi="Consolas" w:cs="Consolas"/>
          <w:color w:val="000000"/>
          <w:sz w:val="19"/>
          <w:szCs w:val="19"/>
        </w:rPr>
      </w:pPr>
      <w:r>
        <w:rPr>
          <w:rFonts w:ascii="Consolas" w:hAnsi="Consolas" w:cs="Consolas"/>
          <w:color w:val="808080"/>
          <w:sz w:val="19"/>
          <w:szCs w:val="19"/>
        </w:rPr>
        <w:t>);</w:t>
      </w:r>
    </w:p>
    <w:p w14:paraId="6D7545B0" w14:textId="13EA6580" w:rsidR="004967FC" w:rsidRDefault="004967FC" w:rsidP="00C63285">
      <w:pPr>
        <w:pStyle w:val="NoSpacing"/>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A</w:t>
      </w:r>
      <w:r w:rsidR="00B140EA">
        <w:rPr>
          <w:rFonts w:ascii="Consolas" w:hAnsi="Consolas" w:cs="Consolas"/>
          <w:color w:val="000000"/>
          <w:sz w:val="19"/>
          <w:szCs w:val="19"/>
        </w:rPr>
        <w:t>menity</w:t>
      </w:r>
    </w:p>
    <w:p w14:paraId="46FF71BD" w14:textId="77777777" w:rsidR="004967FC" w:rsidRDefault="004967FC" w:rsidP="00C63285">
      <w:pPr>
        <w:pStyle w:val="NoSpacing"/>
        <w:rPr>
          <w:rFonts w:ascii="Consolas" w:hAnsi="Consolas" w:cs="Consolas"/>
          <w:color w:val="000000"/>
          <w:sz w:val="19"/>
          <w:szCs w:val="19"/>
        </w:rPr>
      </w:pPr>
      <w:r>
        <w:rPr>
          <w:rFonts w:ascii="Consolas" w:hAnsi="Consolas" w:cs="Consolas"/>
          <w:color w:val="808080"/>
          <w:sz w:val="19"/>
          <w:szCs w:val="19"/>
        </w:rPr>
        <w:t>(</w:t>
      </w:r>
    </w:p>
    <w:p w14:paraId="50BB42CA" w14:textId="77777777" w:rsidR="004967FC" w:rsidRDefault="004967FC" w:rsidP="00C63285">
      <w:pPr>
        <w:pStyle w:val="NoSpacing"/>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AmenityID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3AFE2523" w14:textId="77777777" w:rsidR="004967FC" w:rsidRDefault="004967FC" w:rsidP="00C63285">
      <w:pPr>
        <w:pStyle w:val="NoSpacing"/>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NAME</w:t>
      </w:r>
      <w:r>
        <w:rPr>
          <w:rFonts w:ascii="Consolas" w:hAnsi="Consolas" w:cs="Consolas"/>
          <w:color w:val="000000"/>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200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42E37CD1" w14:textId="77777777" w:rsidR="004967FC" w:rsidRDefault="004967FC" w:rsidP="00C63285">
      <w:pPr>
        <w:pStyle w:val="NoSpacing"/>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color w:val="000000"/>
          <w:sz w:val="19"/>
          <w:szCs w:val="19"/>
        </w:rPr>
        <w:t>AmenityID</w:t>
      </w:r>
      <w:proofErr w:type="spellEnd"/>
      <w:r>
        <w:rPr>
          <w:rFonts w:ascii="Consolas" w:hAnsi="Consolas" w:cs="Consolas"/>
          <w:color w:val="808080"/>
          <w:sz w:val="19"/>
          <w:szCs w:val="19"/>
        </w:rPr>
        <w:t>)</w:t>
      </w:r>
    </w:p>
    <w:p w14:paraId="2C38343F" w14:textId="77777777" w:rsidR="004967FC" w:rsidRDefault="004967FC" w:rsidP="00C63285">
      <w:pPr>
        <w:pStyle w:val="NoSpacing"/>
        <w:rPr>
          <w:rFonts w:ascii="Consolas" w:hAnsi="Consolas" w:cs="Consolas"/>
          <w:color w:val="000000"/>
          <w:sz w:val="19"/>
          <w:szCs w:val="19"/>
        </w:rPr>
      </w:pPr>
      <w:r>
        <w:rPr>
          <w:rFonts w:ascii="Consolas" w:hAnsi="Consolas" w:cs="Consolas"/>
          <w:color w:val="808080"/>
          <w:sz w:val="19"/>
          <w:szCs w:val="19"/>
        </w:rPr>
        <w:t>);</w:t>
      </w:r>
    </w:p>
    <w:p w14:paraId="033911F5" w14:textId="77777777" w:rsidR="004967FC" w:rsidRDefault="004967FC" w:rsidP="00C63285">
      <w:pPr>
        <w:pStyle w:val="NoSpacing"/>
        <w:rPr>
          <w:rFonts w:ascii="Consolas" w:hAnsi="Consolas" w:cs="Consolas"/>
          <w:color w:val="000000"/>
          <w:sz w:val="19"/>
          <w:szCs w:val="19"/>
        </w:rPr>
      </w:pPr>
    </w:p>
    <w:p w14:paraId="3F7298E7" w14:textId="77777777" w:rsidR="004967FC" w:rsidRDefault="004967FC" w:rsidP="00C63285">
      <w:pPr>
        <w:pStyle w:val="NoSpacing"/>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REL_LOCATION_AMENITY</w:t>
      </w:r>
    </w:p>
    <w:p w14:paraId="2A60B8E7" w14:textId="77777777" w:rsidR="004967FC" w:rsidRDefault="004967FC" w:rsidP="00C63285">
      <w:pPr>
        <w:pStyle w:val="NoSpacing"/>
        <w:rPr>
          <w:rFonts w:ascii="Consolas" w:hAnsi="Consolas" w:cs="Consolas"/>
          <w:color w:val="000000"/>
          <w:sz w:val="19"/>
          <w:szCs w:val="19"/>
        </w:rPr>
      </w:pPr>
      <w:r>
        <w:rPr>
          <w:rFonts w:ascii="Consolas" w:hAnsi="Consolas" w:cs="Consolas"/>
          <w:color w:val="808080"/>
          <w:sz w:val="19"/>
          <w:szCs w:val="19"/>
        </w:rPr>
        <w:t>(</w:t>
      </w:r>
    </w:p>
    <w:p w14:paraId="5BA23E5F" w14:textId="77777777" w:rsidR="004967FC" w:rsidRDefault="004967FC" w:rsidP="00C63285">
      <w:pPr>
        <w:pStyle w:val="NoSpacing"/>
        <w:rPr>
          <w:rFonts w:ascii="Consolas" w:hAnsi="Consolas" w:cs="Consolas"/>
          <w:color w:val="000000"/>
          <w:sz w:val="19"/>
          <w:szCs w:val="19"/>
        </w:rPr>
      </w:pPr>
      <w:r>
        <w:rPr>
          <w:rFonts w:ascii="Consolas" w:hAnsi="Consolas" w:cs="Consolas"/>
          <w:color w:val="000000"/>
          <w:sz w:val="19"/>
          <w:szCs w:val="19"/>
        </w:rPr>
        <w:t xml:space="preserve">   LOCATIONID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7A3FB526" w14:textId="77777777" w:rsidR="004967FC" w:rsidRDefault="004967FC" w:rsidP="00C63285">
      <w:pPr>
        <w:pStyle w:val="NoSpacing"/>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AMENITYID  </w:t>
      </w:r>
      <w:r>
        <w:rPr>
          <w:rFonts w:ascii="Consolas" w:hAnsi="Consolas" w:cs="Consolas"/>
          <w:color w:val="0000FF"/>
          <w:sz w:val="19"/>
          <w:szCs w:val="19"/>
        </w:rPr>
        <w:t>int</w:t>
      </w:r>
      <w:proofErr w:type="gramEnd"/>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79156F8F" w14:textId="131DCA02" w:rsidR="004967FC" w:rsidRDefault="004967FC" w:rsidP="00C63285">
      <w:pPr>
        <w:pStyle w:val="NoSpacing"/>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LOCATIONID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w:t>
      </w:r>
      <w:r>
        <w:rPr>
          <w:rFonts w:ascii="Consolas" w:hAnsi="Consolas" w:cs="Consolas"/>
          <w:color w:val="0000FF"/>
          <w:sz w:val="19"/>
          <w:szCs w:val="19"/>
        </w:rPr>
        <w:t>L</w:t>
      </w:r>
      <w:r w:rsidR="005A4BD9">
        <w:rPr>
          <w:rFonts w:ascii="Consolas" w:hAnsi="Consolas" w:cs="Consolas"/>
          <w:color w:val="0000FF"/>
          <w:sz w:val="19"/>
          <w:szCs w:val="19"/>
        </w:rPr>
        <w:t>ocation</w:t>
      </w:r>
      <w:r>
        <w:rPr>
          <w:rFonts w:ascii="Consolas" w:hAnsi="Consolas" w:cs="Consolas"/>
          <w:color w:val="808080"/>
          <w:sz w:val="19"/>
          <w:szCs w:val="19"/>
        </w:rPr>
        <w:t>,</w:t>
      </w:r>
    </w:p>
    <w:p w14:paraId="4665AB6C" w14:textId="617D70F5" w:rsidR="004967FC" w:rsidRDefault="004967FC" w:rsidP="00C63285">
      <w:pPr>
        <w:pStyle w:val="NoSpacing"/>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AMENITYID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A</w:t>
      </w:r>
      <w:r w:rsidR="00B140EA">
        <w:rPr>
          <w:rFonts w:ascii="Consolas" w:hAnsi="Consolas" w:cs="Consolas"/>
          <w:color w:val="000000"/>
          <w:sz w:val="19"/>
          <w:szCs w:val="19"/>
        </w:rPr>
        <w:t>menity</w:t>
      </w:r>
    </w:p>
    <w:p w14:paraId="456E2C6B" w14:textId="77777777" w:rsidR="004967FC" w:rsidRDefault="004967FC" w:rsidP="00C63285">
      <w:pPr>
        <w:pStyle w:val="NoSpacing"/>
        <w:rPr>
          <w:rFonts w:ascii="Consolas" w:hAnsi="Consolas" w:cs="Consolas"/>
          <w:color w:val="000000"/>
          <w:sz w:val="19"/>
          <w:szCs w:val="19"/>
        </w:rPr>
      </w:pPr>
      <w:r>
        <w:rPr>
          <w:rFonts w:ascii="Consolas" w:hAnsi="Consolas" w:cs="Consolas"/>
          <w:color w:val="808080"/>
          <w:sz w:val="19"/>
          <w:szCs w:val="19"/>
        </w:rPr>
        <w:t>);</w:t>
      </w:r>
    </w:p>
    <w:p w14:paraId="2EAAEB13" w14:textId="77777777" w:rsidR="004967FC" w:rsidRDefault="004967FC" w:rsidP="00C63285">
      <w:pPr>
        <w:pStyle w:val="NoSpacing"/>
        <w:rPr>
          <w:rFonts w:ascii="Consolas" w:hAnsi="Consolas" w:cs="Consolas"/>
          <w:color w:val="000000"/>
          <w:sz w:val="19"/>
          <w:szCs w:val="19"/>
        </w:rPr>
      </w:pPr>
    </w:p>
    <w:p w14:paraId="6E090873" w14:textId="77777777" w:rsidR="004967FC" w:rsidRDefault="004967FC" w:rsidP="00C63285">
      <w:pPr>
        <w:pStyle w:val="NoSpacing"/>
        <w:rPr>
          <w:rFonts w:ascii="Consolas" w:hAnsi="Consolas" w:cs="Consolas"/>
          <w:color w:val="000000"/>
          <w:sz w:val="19"/>
          <w:szCs w:val="19"/>
        </w:rPr>
      </w:pPr>
    </w:p>
    <w:p w14:paraId="6B9607BB" w14:textId="77777777" w:rsidR="004967FC" w:rsidRDefault="004967FC" w:rsidP="00C63285">
      <w:pPr>
        <w:pStyle w:val="NoSpacing"/>
        <w:rPr>
          <w:rFonts w:ascii="Consolas" w:hAnsi="Consolas" w:cs="Consolas"/>
          <w:color w:val="000000"/>
          <w:sz w:val="19"/>
          <w:szCs w:val="19"/>
        </w:rPr>
      </w:pPr>
    </w:p>
    <w:p w14:paraId="75B376C2" w14:textId="77777777" w:rsidR="004967FC" w:rsidRDefault="004967FC" w:rsidP="00C63285">
      <w:pPr>
        <w:pStyle w:val="NoSpacing"/>
        <w:rPr>
          <w:rFonts w:ascii="Consolas" w:hAnsi="Consolas" w:cs="Consolas"/>
          <w:color w:val="000000"/>
          <w:sz w:val="19"/>
          <w:szCs w:val="19"/>
        </w:rPr>
      </w:pPr>
    </w:p>
    <w:p w14:paraId="00DFEAFD" w14:textId="77777777" w:rsidR="004967FC" w:rsidRDefault="004967FC" w:rsidP="00C63285">
      <w:pPr>
        <w:pStyle w:val="NoSpacing"/>
        <w:rPr>
          <w:rFonts w:ascii="Consolas" w:hAnsi="Consolas" w:cs="Consolas"/>
          <w:color w:val="000000"/>
          <w:sz w:val="19"/>
          <w:szCs w:val="19"/>
        </w:rPr>
      </w:pPr>
    </w:p>
    <w:p w14:paraId="29469ECA" w14:textId="77777777" w:rsidR="004967FC" w:rsidRDefault="004967FC" w:rsidP="00C63285">
      <w:pPr>
        <w:pStyle w:val="NoSpacing"/>
        <w:rPr>
          <w:rFonts w:ascii="Consolas" w:hAnsi="Consolas" w:cs="Consolas"/>
          <w:color w:val="000000"/>
          <w:sz w:val="19"/>
          <w:szCs w:val="19"/>
        </w:rPr>
      </w:pPr>
    </w:p>
    <w:p w14:paraId="15466BAD" w14:textId="77777777" w:rsidR="004967FC" w:rsidRDefault="004967FC" w:rsidP="00C63285">
      <w:pPr>
        <w:pStyle w:val="NoSpacing"/>
        <w:rPr>
          <w:rFonts w:ascii="Consolas" w:hAnsi="Consolas" w:cs="Consolas"/>
          <w:color w:val="000000"/>
          <w:sz w:val="19"/>
          <w:szCs w:val="19"/>
        </w:rPr>
      </w:pPr>
    </w:p>
    <w:p w14:paraId="499D84FB" w14:textId="77777777" w:rsidR="004967FC" w:rsidRDefault="004967FC" w:rsidP="00C63285">
      <w:pPr>
        <w:pStyle w:val="NoSpacing"/>
        <w:rPr>
          <w:rFonts w:ascii="Consolas" w:hAnsi="Consolas" w:cs="Consolas"/>
          <w:color w:val="000000"/>
          <w:sz w:val="19"/>
          <w:szCs w:val="19"/>
        </w:rPr>
      </w:pPr>
    </w:p>
    <w:p w14:paraId="3B036B10" w14:textId="77777777" w:rsidR="004967FC" w:rsidRDefault="004967FC" w:rsidP="00C63285">
      <w:pPr>
        <w:pStyle w:val="NoSpacing"/>
        <w:rPr>
          <w:rFonts w:ascii="Consolas" w:hAnsi="Consolas" w:cs="Consolas"/>
          <w:color w:val="000000"/>
          <w:sz w:val="19"/>
          <w:szCs w:val="19"/>
        </w:rPr>
      </w:pPr>
    </w:p>
    <w:p w14:paraId="0887EE88" w14:textId="77777777" w:rsidR="00EA19A7" w:rsidRDefault="00EA19A7" w:rsidP="00C63285">
      <w:pPr>
        <w:pStyle w:val="NoSpacing"/>
        <w:rPr>
          <w:rFonts w:ascii="Consolas" w:hAnsi="Consolas" w:cs="Consolas"/>
          <w:color w:val="000000"/>
          <w:sz w:val="19"/>
          <w:szCs w:val="19"/>
        </w:rPr>
      </w:pPr>
    </w:p>
    <w:p w14:paraId="75DE39F5" w14:textId="77777777" w:rsidR="00EA19A7" w:rsidRDefault="00EA19A7" w:rsidP="00C63285">
      <w:pPr>
        <w:pStyle w:val="NoSpacing"/>
        <w:rPr>
          <w:rFonts w:ascii="Consolas" w:hAnsi="Consolas" w:cs="Consolas"/>
          <w:color w:val="000000"/>
          <w:sz w:val="19"/>
          <w:szCs w:val="19"/>
        </w:rPr>
      </w:pPr>
    </w:p>
    <w:p w14:paraId="7F0388D3" w14:textId="77777777" w:rsidR="00EA19A7" w:rsidRDefault="00EA19A7" w:rsidP="00C63285">
      <w:pPr>
        <w:pStyle w:val="NoSpacing"/>
        <w:rPr>
          <w:rFonts w:ascii="Consolas" w:hAnsi="Consolas" w:cs="Consolas"/>
          <w:color w:val="000000"/>
          <w:sz w:val="19"/>
          <w:szCs w:val="19"/>
        </w:rPr>
      </w:pPr>
    </w:p>
    <w:p w14:paraId="68F05B43" w14:textId="77777777" w:rsidR="00EA19A7" w:rsidRDefault="00EA19A7" w:rsidP="00C63285">
      <w:pPr>
        <w:pStyle w:val="NoSpacing"/>
        <w:rPr>
          <w:rFonts w:ascii="Consolas" w:hAnsi="Consolas" w:cs="Consolas"/>
          <w:color w:val="000000"/>
          <w:sz w:val="19"/>
          <w:szCs w:val="19"/>
        </w:rPr>
      </w:pPr>
    </w:p>
    <w:p w14:paraId="1AC8DC56" w14:textId="77777777" w:rsidR="00EA19A7" w:rsidRDefault="00EA19A7" w:rsidP="00C63285">
      <w:pPr>
        <w:pStyle w:val="NoSpacing"/>
        <w:rPr>
          <w:rFonts w:ascii="Consolas" w:hAnsi="Consolas" w:cs="Consolas"/>
          <w:color w:val="000000"/>
          <w:sz w:val="19"/>
          <w:szCs w:val="19"/>
        </w:rPr>
      </w:pPr>
    </w:p>
    <w:p w14:paraId="3596817E" w14:textId="77777777" w:rsidR="00EA19A7" w:rsidRDefault="00EA19A7" w:rsidP="00C63285">
      <w:pPr>
        <w:pStyle w:val="NoSpacing"/>
        <w:rPr>
          <w:rFonts w:ascii="Consolas" w:hAnsi="Consolas" w:cs="Consolas"/>
          <w:color w:val="000000"/>
          <w:sz w:val="19"/>
          <w:szCs w:val="19"/>
        </w:rPr>
      </w:pPr>
    </w:p>
    <w:p w14:paraId="17B95488" w14:textId="77777777" w:rsidR="00EA19A7" w:rsidRDefault="00EA19A7" w:rsidP="00C63285">
      <w:pPr>
        <w:pStyle w:val="NoSpacing"/>
        <w:rPr>
          <w:rFonts w:ascii="Consolas" w:hAnsi="Consolas" w:cs="Consolas"/>
          <w:color w:val="000000"/>
          <w:sz w:val="19"/>
          <w:szCs w:val="19"/>
        </w:rPr>
      </w:pPr>
    </w:p>
    <w:p w14:paraId="02F91681" w14:textId="77777777" w:rsidR="00EA19A7" w:rsidRDefault="00EA19A7" w:rsidP="00C63285">
      <w:pPr>
        <w:pStyle w:val="NoSpacing"/>
        <w:rPr>
          <w:rFonts w:ascii="Consolas" w:hAnsi="Consolas" w:cs="Consolas"/>
          <w:color w:val="000000"/>
          <w:sz w:val="19"/>
          <w:szCs w:val="19"/>
        </w:rPr>
      </w:pPr>
    </w:p>
    <w:p w14:paraId="5C162545" w14:textId="77777777" w:rsidR="00EA19A7" w:rsidRDefault="00EA19A7" w:rsidP="00C63285">
      <w:pPr>
        <w:pStyle w:val="NoSpacing"/>
        <w:rPr>
          <w:rFonts w:ascii="Consolas" w:hAnsi="Consolas" w:cs="Consolas"/>
          <w:color w:val="000000"/>
          <w:sz w:val="19"/>
          <w:szCs w:val="19"/>
        </w:rPr>
      </w:pPr>
    </w:p>
    <w:p w14:paraId="26EB81E2" w14:textId="77777777" w:rsidR="00EA19A7" w:rsidRDefault="00EA19A7" w:rsidP="00C63285">
      <w:pPr>
        <w:pStyle w:val="NoSpacing"/>
        <w:rPr>
          <w:rFonts w:ascii="Consolas" w:hAnsi="Consolas" w:cs="Consolas"/>
          <w:color w:val="000000"/>
          <w:sz w:val="19"/>
          <w:szCs w:val="19"/>
        </w:rPr>
      </w:pPr>
    </w:p>
    <w:p w14:paraId="155EFFE6" w14:textId="77777777" w:rsidR="00EA19A7" w:rsidRDefault="00EA19A7" w:rsidP="00C63285">
      <w:pPr>
        <w:pStyle w:val="NoSpacing"/>
        <w:rPr>
          <w:rFonts w:ascii="Consolas" w:hAnsi="Consolas" w:cs="Consolas"/>
          <w:color w:val="000000"/>
          <w:sz w:val="19"/>
          <w:szCs w:val="19"/>
        </w:rPr>
      </w:pPr>
    </w:p>
    <w:p w14:paraId="2962B870" w14:textId="77777777" w:rsidR="00EA19A7" w:rsidRDefault="00EA19A7" w:rsidP="00C63285">
      <w:pPr>
        <w:pStyle w:val="NoSpacing"/>
        <w:rPr>
          <w:rFonts w:ascii="Consolas" w:hAnsi="Consolas" w:cs="Consolas"/>
          <w:color w:val="000000"/>
          <w:sz w:val="19"/>
          <w:szCs w:val="19"/>
        </w:rPr>
      </w:pPr>
    </w:p>
    <w:p w14:paraId="66EB424E" w14:textId="77777777" w:rsidR="00C63285" w:rsidRDefault="00C63285" w:rsidP="00C63285">
      <w:pPr>
        <w:pStyle w:val="NoSpacing"/>
        <w:rPr>
          <w:rFonts w:ascii="Consolas" w:hAnsi="Consolas" w:cs="Consolas"/>
          <w:color w:val="000000"/>
          <w:sz w:val="19"/>
          <w:szCs w:val="19"/>
        </w:rPr>
      </w:pPr>
    </w:p>
    <w:p w14:paraId="57010074" w14:textId="77777777" w:rsidR="00C63285" w:rsidRDefault="00C63285" w:rsidP="00C63285">
      <w:pPr>
        <w:pStyle w:val="NoSpacing"/>
        <w:rPr>
          <w:rFonts w:ascii="Consolas" w:hAnsi="Consolas" w:cs="Consolas"/>
          <w:color w:val="000000"/>
          <w:sz w:val="19"/>
          <w:szCs w:val="19"/>
        </w:rPr>
      </w:pPr>
    </w:p>
    <w:p w14:paraId="404A762A" w14:textId="77777777" w:rsidR="00C63285" w:rsidRDefault="00C63285" w:rsidP="00C63285">
      <w:pPr>
        <w:pStyle w:val="NoSpacing"/>
        <w:rPr>
          <w:rFonts w:ascii="Consolas" w:hAnsi="Consolas" w:cs="Consolas"/>
          <w:color w:val="000000"/>
          <w:sz w:val="19"/>
          <w:szCs w:val="19"/>
        </w:rPr>
      </w:pPr>
    </w:p>
    <w:p w14:paraId="00DE585F" w14:textId="2265221A" w:rsidR="004967FC" w:rsidRPr="00DD18F9" w:rsidRDefault="00156E62" w:rsidP="00C63285">
      <w:pPr>
        <w:pStyle w:val="Heading1"/>
      </w:pPr>
      <w:bookmarkStart w:id="6" w:name="_Toc111151221"/>
      <w:r>
        <w:t>INSERTING DATA</w:t>
      </w:r>
      <w:bookmarkEnd w:id="6"/>
      <w:r>
        <w:t xml:space="preserve"> </w:t>
      </w:r>
    </w:p>
    <w:p w14:paraId="3B496B21" w14:textId="750FF162" w:rsidR="004967FC" w:rsidRDefault="23FFD988" w:rsidP="00C63285">
      <w:pPr>
        <w:pStyle w:val="NoSpacing"/>
        <w:rPr>
          <w:rFonts w:ascii="Consolas" w:hAnsi="Consolas" w:cs="Consolas"/>
          <w:color w:val="000000" w:themeColor="text2"/>
          <w:sz w:val="19"/>
          <w:szCs w:val="19"/>
        </w:rPr>
      </w:pPr>
      <w:r w:rsidRPr="23FFD988">
        <w:rPr>
          <w:rFonts w:ascii="Consolas" w:hAnsi="Consolas" w:cs="Consolas"/>
          <w:color w:val="000000" w:themeColor="text2"/>
          <w:sz w:val="19"/>
          <w:szCs w:val="19"/>
        </w:rPr>
        <w:t xml:space="preserve"> </w:t>
      </w:r>
    </w:p>
    <w:p w14:paraId="185DA723" w14:textId="3E99B475" w:rsidR="004967FC" w:rsidRDefault="23FFD988" w:rsidP="00C63285">
      <w:pPr>
        <w:pStyle w:val="NoSpacing"/>
        <w:rPr>
          <w:rFonts w:ascii="Consolas" w:hAnsi="Consolas" w:cs="Consolas"/>
          <w:color w:val="000000" w:themeColor="text2"/>
          <w:sz w:val="19"/>
          <w:szCs w:val="19"/>
        </w:rPr>
      </w:pPr>
      <w:r w:rsidRPr="23FFD988">
        <w:rPr>
          <w:rFonts w:ascii="Consolas" w:hAnsi="Consolas" w:cs="Consolas"/>
          <w:color w:val="000000" w:themeColor="text2"/>
          <w:sz w:val="19"/>
          <w:szCs w:val="19"/>
        </w:rPr>
        <w:t>INSERT INTO COACH (</w:t>
      </w:r>
      <w:proofErr w:type="spellStart"/>
      <w:r w:rsidRPr="23FFD988">
        <w:rPr>
          <w:rFonts w:ascii="Consolas" w:hAnsi="Consolas" w:cs="Consolas"/>
          <w:color w:val="000000" w:themeColor="text2"/>
          <w:sz w:val="19"/>
          <w:szCs w:val="19"/>
        </w:rPr>
        <w:t>Coach_ID</w:t>
      </w:r>
      <w:proofErr w:type="spellEnd"/>
      <w:r w:rsidRPr="23FFD988">
        <w:rPr>
          <w:rFonts w:ascii="Consolas" w:hAnsi="Consolas" w:cs="Consolas"/>
          <w:color w:val="000000" w:themeColor="text2"/>
          <w:sz w:val="19"/>
          <w:szCs w:val="19"/>
        </w:rPr>
        <w:t xml:space="preserve">, NAME, DESCRIPTION, "level") </w:t>
      </w:r>
      <w:proofErr w:type="gramStart"/>
      <w:r w:rsidRPr="23FFD988">
        <w:rPr>
          <w:rFonts w:ascii="Consolas" w:hAnsi="Consolas" w:cs="Consolas"/>
          <w:color w:val="000000" w:themeColor="text2"/>
          <w:sz w:val="19"/>
          <w:szCs w:val="19"/>
        </w:rPr>
        <w:t>VALUES(</w:t>
      </w:r>
      <w:proofErr w:type="gramEnd"/>
      <w:r w:rsidRPr="23FFD988">
        <w:rPr>
          <w:rFonts w:ascii="Consolas" w:hAnsi="Consolas" w:cs="Consolas"/>
          <w:color w:val="000000" w:themeColor="text2"/>
          <w:sz w:val="19"/>
          <w:szCs w:val="19"/>
        </w:rPr>
        <w:t>1,'Haraman','Your Personal Tranner',5 );</w:t>
      </w:r>
    </w:p>
    <w:p w14:paraId="31385AC8" w14:textId="4B9539CE" w:rsidR="004967FC" w:rsidRDefault="23FFD988" w:rsidP="00C63285">
      <w:pPr>
        <w:pStyle w:val="NoSpacing"/>
        <w:rPr>
          <w:rFonts w:ascii="Consolas" w:hAnsi="Consolas" w:cs="Consolas"/>
          <w:color w:val="000000" w:themeColor="text2"/>
          <w:sz w:val="19"/>
          <w:szCs w:val="19"/>
        </w:rPr>
      </w:pPr>
      <w:r w:rsidRPr="23FFD988">
        <w:rPr>
          <w:rFonts w:ascii="Consolas" w:hAnsi="Consolas" w:cs="Consolas"/>
          <w:color w:val="000000" w:themeColor="text2"/>
          <w:sz w:val="19"/>
          <w:szCs w:val="19"/>
        </w:rPr>
        <w:t xml:space="preserve">INSERT </w:t>
      </w:r>
      <w:proofErr w:type="gramStart"/>
      <w:r w:rsidRPr="23FFD988">
        <w:rPr>
          <w:rFonts w:ascii="Consolas" w:hAnsi="Consolas" w:cs="Consolas"/>
          <w:color w:val="000000" w:themeColor="text2"/>
          <w:sz w:val="19"/>
          <w:szCs w:val="19"/>
        </w:rPr>
        <w:t>INTO  COACH</w:t>
      </w:r>
      <w:proofErr w:type="gramEnd"/>
      <w:r w:rsidRPr="23FFD988">
        <w:rPr>
          <w:rFonts w:ascii="Consolas" w:hAnsi="Consolas" w:cs="Consolas"/>
          <w:color w:val="000000" w:themeColor="text2"/>
          <w:sz w:val="19"/>
          <w:szCs w:val="19"/>
        </w:rPr>
        <w:t xml:space="preserve"> (</w:t>
      </w:r>
      <w:proofErr w:type="spellStart"/>
      <w:r w:rsidRPr="23FFD988">
        <w:rPr>
          <w:rFonts w:ascii="Consolas" w:hAnsi="Consolas" w:cs="Consolas"/>
          <w:color w:val="000000" w:themeColor="text2"/>
          <w:sz w:val="19"/>
          <w:szCs w:val="19"/>
        </w:rPr>
        <w:t>Coach_ID</w:t>
      </w:r>
      <w:proofErr w:type="spellEnd"/>
      <w:r w:rsidRPr="23FFD988">
        <w:rPr>
          <w:rFonts w:ascii="Consolas" w:hAnsi="Consolas" w:cs="Consolas"/>
          <w:color w:val="000000" w:themeColor="text2"/>
          <w:sz w:val="19"/>
          <w:szCs w:val="19"/>
        </w:rPr>
        <w:t>, NAME, DESCRIPTION, "level") VALUES(2,'Manpreet','Fit For Less',3);</w:t>
      </w:r>
    </w:p>
    <w:p w14:paraId="05BA68CC" w14:textId="17A605C5" w:rsidR="004967FC" w:rsidRDefault="23FFD988" w:rsidP="00C63285">
      <w:pPr>
        <w:pStyle w:val="NoSpacing"/>
        <w:rPr>
          <w:rFonts w:ascii="Consolas" w:hAnsi="Consolas" w:cs="Consolas"/>
          <w:color w:val="000000" w:themeColor="text2"/>
          <w:sz w:val="19"/>
          <w:szCs w:val="19"/>
        </w:rPr>
      </w:pPr>
      <w:r w:rsidRPr="23FFD988">
        <w:rPr>
          <w:rFonts w:ascii="Consolas" w:hAnsi="Consolas" w:cs="Consolas"/>
          <w:color w:val="000000" w:themeColor="text2"/>
          <w:sz w:val="19"/>
          <w:szCs w:val="19"/>
        </w:rPr>
        <w:t xml:space="preserve"> </w:t>
      </w:r>
    </w:p>
    <w:p w14:paraId="710AE9D0" w14:textId="56E3C85E" w:rsidR="004967FC" w:rsidRDefault="23FFD988" w:rsidP="00C63285">
      <w:pPr>
        <w:pStyle w:val="NoSpacing"/>
        <w:rPr>
          <w:rFonts w:ascii="Consolas" w:hAnsi="Consolas" w:cs="Consolas"/>
          <w:color w:val="000000" w:themeColor="text2"/>
          <w:sz w:val="19"/>
          <w:szCs w:val="19"/>
        </w:rPr>
      </w:pPr>
      <w:r w:rsidRPr="23FFD988">
        <w:rPr>
          <w:rFonts w:ascii="Consolas" w:hAnsi="Consolas" w:cs="Consolas"/>
          <w:color w:val="000000" w:themeColor="text2"/>
          <w:sz w:val="19"/>
          <w:szCs w:val="19"/>
        </w:rPr>
        <w:t xml:space="preserve">INSERT INTO </w:t>
      </w:r>
      <w:proofErr w:type="gramStart"/>
      <w:r w:rsidRPr="23FFD988">
        <w:rPr>
          <w:rFonts w:ascii="Consolas" w:hAnsi="Consolas" w:cs="Consolas"/>
          <w:color w:val="000000" w:themeColor="text2"/>
          <w:sz w:val="19"/>
          <w:szCs w:val="19"/>
        </w:rPr>
        <w:t>Certificate(</w:t>
      </w:r>
      <w:proofErr w:type="spellStart"/>
      <w:proofErr w:type="gramEnd"/>
      <w:r w:rsidRPr="23FFD988">
        <w:rPr>
          <w:rFonts w:ascii="Consolas" w:hAnsi="Consolas" w:cs="Consolas"/>
          <w:color w:val="000000" w:themeColor="text2"/>
          <w:sz w:val="19"/>
          <w:szCs w:val="19"/>
        </w:rPr>
        <w:t>CertificateID</w:t>
      </w:r>
      <w:proofErr w:type="spellEnd"/>
      <w:r w:rsidRPr="23FFD988">
        <w:rPr>
          <w:rFonts w:ascii="Consolas" w:hAnsi="Consolas" w:cs="Consolas"/>
          <w:color w:val="000000" w:themeColor="text2"/>
          <w:sz w:val="19"/>
          <w:szCs w:val="19"/>
        </w:rPr>
        <w:t xml:space="preserve"> ,Name)VALUES(1,'Weight Lifting');</w:t>
      </w:r>
    </w:p>
    <w:p w14:paraId="216BFED7" w14:textId="4E461C0C" w:rsidR="004967FC" w:rsidRDefault="23FFD988" w:rsidP="00C63285">
      <w:pPr>
        <w:pStyle w:val="NoSpacing"/>
        <w:rPr>
          <w:rFonts w:ascii="Consolas" w:hAnsi="Consolas" w:cs="Consolas"/>
          <w:color w:val="000000" w:themeColor="text2"/>
          <w:sz w:val="19"/>
          <w:szCs w:val="19"/>
        </w:rPr>
      </w:pPr>
      <w:r w:rsidRPr="23FFD988">
        <w:rPr>
          <w:rFonts w:ascii="Consolas" w:hAnsi="Consolas" w:cs="Consolas"/>
          <w:color w:val="000000" w:themeColor="text2"/>
          <w:sz w:val="19"/>
          <w:szCs w:val="19"/>
        </w:rPr>
        <w:t xml:space="preserve">INSERT INTO </w:t>
      </w:r>
      <w:proofErr w:type="gramStart"/>
      <w:r w:rsidRPr="23FFD988">
        <w:rPr>
          <w:rFonts w:ascii="Consolas" w:hAnsi="Consolas" w:cs="Consolas"/>
          <w:color w:val="000000" w:themeColor="text2"/>
          <w:sz w:val="19"/>
          <w:szCs w:val="19"/>
        </w:rPr>
        <w:t>Certificate(</w:t>
      </w:r>
      <w:proofErr w:type="spellStart"/>
      <w:proofErr w:type="gramEnd"/>
      <w:r w:rsidRPr="23FFD988">
        <w:rPr>
          <w:rFonts w:ascii="Consolas" w:hAnsi="Consolas" w:cs="Consolas"/>
          <w:color w:val="000000" w:themeColor="text2"/>
          <w:sz w:val="19"/>
          <w:szCs w:val="19"/>
        </w:rPr>
        <w:t>CertificateID</w:t>
      </w:r>
      <w:proofErr w:type="spellEnd"/>
      <w:r w:rsidRPr="23FFD988">
        <w:rPr>
          <w:rFonts w:ascii="Consolas" w:hAnsi="Consolas" w:cs="Consolas"/>
          <w:color w:val="000000" w:themeColor="text2"/>
          <w:sz w:val="19"/>
          <w:szCs w:val="19"/>
        </w:rPr>
        <w:t xml:space="preserve"> ,Name)VALUES(2,'Cardio');</w:t>
      </w:r>
    </w:p>
    <w:p w14:paraId="4C8EB4F6" w14:textId="169F5D7E" w:rsidR="004967FC" w:rsidRDefault="23FFD988" w:rsidP="00C63285">
      <w:pPr>
        <w:pStyle w:val="NoSpacing"/>
        <w:rPr>
          <w:rFonts w:ascii="Consolas" w:hAnsi="Consolas" w:cs="Consolas"/>
          <w:color w:val="000000" w:themeColor="text2"/>
          <w:sz w:val="19"/>
          <w:szCs w:val="19"/>
        </w:rPr>
      </w:pPr>
      <w:r w:rsidRPr="23FFD988">
        <w:rPr>
          <w:rFonts w:ascii="Consolas" w:hAnsi="Consolas" w:cs="Consolas"/>
          <w:color w:val="000000" w:themeColor="text2"/>
          <w:sz w:val="19"/>
          <w:szCs w:val="19"/>
        </w:rPr>
        <w:t xml:space="preserve">INSERT INTO </w:t>
      </w:r>
      <w:proofErr w:type="gramStart"/>
      <w:r w:rsidRPr="23FFD988">
        <w:rPr>
          <w:rFonts w:ascii="Consolas" w:hAnsi="Consolas" w:cs="Consolas"/>
          <w:color w:val="000000" w:themeColor="text2"/>
          <w:sz w:val="19"/>
          <w:szCs w:val="19"/>
        </w:rPr>
        <w:t>Certificate(</w:t>
      </w:r>
      <w:proofErr w:type="spellStart"/>
      <w:proofErr w:type="gramEnd"/>
      <w:r w:rsidRPr="23FFD988">
        <w:rPr>
          <w:rFonts w:ascii="Consolas" w:hAnsi="Consolas" w:cs="Consolas"/>
          <w:color w:val="000000" w:themeColor="text2"/>
          <w:sz w:val="19"/>
          <w:szCs w:val="19"/>
        </w:rPr>
        <w:t>CertificateID</w:t>
      </w:r>
      <w:proofErr w:type="spellEnd"/>
      <w:r w:rsidRPr="23FFD988">
        <w:rPr>
          <w:rFonts w:ascii="Consolas" w:hAnsi="Consolas" w:cs="Consolas"/>
          <w:color w:val="000000" w:themeColor="text2"/>
          <w:sz w:val="19"/>
          <w:szCs w:val="19"/>
        </w:rPr>
        <w:t xml:space="preserve"> ,Name)VALUES(3,'Diet Plan');</w:t>
      </w:r>
    </w:p>
    <w:p w14:paraId="77410348" w14:textId="7906F740" w:rsidR="004967FC" w:rsidRDefault="23FFD988" w:rsidP="00C63285">
      <w:pPr>
        <w:pStyle w:val="NoSpacing"/>
        <w:rPr>
          <w:rFonts w:ascii="Consolas" w:hAnsi="Consolas" w:cs="Consolas"/>
          <w:color w:val="000000" w:themeColor="text2"/>
          <w:sz w:val="19"/>
          <w:szCs w:val="19"/>
        </w:rPr>
      </w:pPr>
      <w:r w:rsidRPr="23FFD988">
        <w:rPr>
          <w:rFonts w:ascii="Consolas" w:hAnsi="Consolas" w:cs="Consolas"/>
          <w:color w:val="000000" w:themeColor="text2"/>
          <w:sz w:val="19"/>
          <w:szCs w:val="19"/>
        </w:rPr>
        <w:t xml:space="preserve"> </w:t>
      </w:r>
    </w:p>
    <w:p w14:paraId="27490D30" w14:textId="67DCC1DB" w:rsidR="004967FC" w:rsidRDefault="23FFD988" w:rsidP="00C63285">
      <w:pPr>
        <w:pStyle w:val="NoSpacing"/>
        <w:rPr>
          <w:rFonts w:ascii="Consolas" w:hAnsi="Consolas" w:cs="Consolas"/>
          <w:color w:val="000000" w:themeColor="text2"/>
          <w:sz w:val="19"/>
          <w:szCs w:val="19"/>
        </w:rPr>
      </w:pPr>
      <w:r w:rsidRPr="23FFD988">
        <w:rPr>
          <w:rFonts w:ascii="Consolas" w:hAnsi="Consolas" w:cs="Consolas"/>
          <w:color w:val="000000" w:themeColor="text2"/>
          <w:sz w:val="19"/>
          <w:szCs w:val="19"/>
        </w:rPr>
        <w:t xml:space="preserve">INSERT </w:t>
      </w:r>
      <w:proofErr w:type="gramStart"/>
      <w:r w:rsidRPr="23FFD988">
        <w:rPr>
          <w:rFonts w:ascii="Consolas" w:hAnsi="Consolas" w:cs="Consolas"/>
          <w:color w:val="000000" w:themeColor="text2"/>
          <w:sz w:val="19"/>
          <w:szCs w:val="19"/>
        </w:rPr>
        <w:t>INTO  Reference</w:t>
      </w:r>
      <w:proofErr w:type="gramEnd"/>
      <w:r w:rsidRPr="23FFD988">
        <w:rPr>
          <w:rFonts w:ascii="Consolas" w:hAnsi="Consolas" w:cs="Consolas"/>
          <w:color w:val="000000" w:themeColor="text2"/>
          <w:sz w:val="19"/>
          <w:szCs w:val="19"/>
        </w:rPr>
        <w:t>(</w:t>
      </w:r>
      <w:proofErr w:type="spellStart"/>
      <w:r w:rsidRPr="23FFD988">
        <w:rPr>
          <w:rFonts w:ascii="Consolas" w:hAnsi="Consolas" w:cs="Consolas"/>
          <w:color w:val="000000" w:themeColor="text2"/>
          <w:sz w:val="19"/>
          <w:szCs w:val="19"/>
        </w:rPr>
        <w:t>ReferenceID</w:t>
      </w:r>
      <w:proofErr w:type="spellEnd"/>
      <w:r w:rsidRPr="23FFD988">
        <w:rPr>
          <w:rFonts w:ascii="Consolas" w:hAnsi="Consolas" w:cs="Consolas"/>
          <w:color w:val="000000" w:themeColor="text2"/>
          <w:sz w:val="19"/>
          <w:szCs w:val="19"/>
        </w:rPr>
        <w:t xml:space="preserve"> , CLIENTNAME, MOBILEPHONE,EMAIL)VALUES('ABC','SUNIL',654789654,'nvhf987@gmail.com');</w:t>
      </w:r>
    </w:p>
    <w:p w14:paraId="08CC8528" w14:textId="21DCCE08" w:rsidR="004967FC" w:rsidRDefault="23FFD988" w:rsidP="00C63285">
      <w:pPr>
        <w:pStyle w:val="NoSpacing"/>
        <w:rPr>
          <w:rFonts w:ascii="Consolas" w:hAnsi="Consolas" w:cs="Consolas"/>
          <w:color w:val="000000" w:themeColor="text2"/>
          <w:sz w:val="19"/>
          <w:szCs w:val="19"/>
        </w:rPr>
      </w:pPr>
      <w:r w:rsidRPr="23FFD988">
        <w:rPr>
          <w:rFonts w:ascii="Consolas" w:hAnsi="Consolas" w:cs="Consolas"/>
          <w:color w:val="000000" w:themeColor="text2"/>
          <w:sz w:val="19"/>
          <w:szCs w:val="19"/>
        </w:rPr>
        <w:t xml:space="preserve">INSERT </w:t>
      </w:r>
      <w:proofErr w:type="gramStart"/>
      <w:r w:rsidRPr="23FFD988">
        <w:rPr>
          <w:rFonts w:ascii="Consolas" w:hAnsi="Consolas" w:cs="Consolas"/>
          <w:color w:val="000000" w:themeColor="text2"/>
          <w:sz w:val="19"/>
          <w:szCs w:val="19"/>
        </w:rPr>
        <w:t>INTO  Reference</w:t>
      </w:r>
      <w:proofErr w:type="gramEnd"/>
      <w:r w:rsidRPr="23FFD988">
        <w:rPr>
          <w:rFonts w:ascii="Consolas" w:hAnsi="Consolas" w:cs="Consolas"/>
          <w:color w:val="000000" w:themeColor="text2"/>
          <w:sz w:val="19"/>
          <w:szCs w:val="19"/>
        </w:rPr>
        <w:t>(</w:t>
      </w:r>
      <w:proofErr w:type="spellStart"/>
      <w:r w:rsidRPr="23FFD988">
        <w:rPr>
          <w:rFonts w:ascii="Consolas" w:hAnsi="Consolas" w:cs="Consolas"/>
          <w:color w:val="000000" w:themeColor="text2"/>
          <w:sz w:val="19"/>
          <w:szCs w:val="19"/>
        </w:rPr>
        <w:t>ReferenceID</w:t>
      </w:r>
      <w:proofErr w:type="spellEnd"/>
      <w:r w:rsidRPr="23FFD988">
        <w:rPr>
          <w:rFonts w:ascii="Consolas" w:hAnsi="Consolas" w:cs="Consolas"/>
          <w:color w:val="000000" w:themeColor="text2"/>
          <w:sz w:val="19"/>
          <w:szCs w:val="19"/>
        </w:rPr>
        <w:t xml:space="preserve"> , CLIENTNAME, MOBILEPHONE,EMAIL)VALUES('Man','Harsh',647896954,'Singh345@gmail.com');</w:t>
      </w:r>
    </w:p>
    <w:p w14:paraId="144C6E5A" w14:textId="06647B4B" w:rsidR="004967FC" w:rsidRDefault="23FFD988" w:rsidP="00C63285">
      <w:pPr>
        <w:pStyle w:val="NoSpacing"/>
        <w:rPr>
          <w:rFonts w:ascii="Consolas" w:hAnsi="Consolas" w:cs="Consolas"/>
          <w:color w:val="000000" w:themeColor="text2"/>
          <w:sz w:val="19"/>
          <w:szCs w:val="19"/>
        </w:rPr>
      </w:pPr>
      <w:r w:rsidRPr="23FFD988">
        <w:rPr>
          <w:rFonts w:ascii="Consolas" w:hAnsi="Consolas" w:cs="Consolas"/>
          <w:color w:val="000000" w:themeColor="text2"/>
          <w:sz w:val="19"/>
          <w:szCs w:val="19"/>
        </w:rPr>
        <w:t xml:space="preserve"> </w:t>
      </w:r>
    </w:p>
    <w:p w14:paraId="752F72F7" w14:textId="37B38498" w:rsidR="004967FC" w:rsidRDefault="23FFD988" w:rsidP="00C63285">
      <w:pPr>
        <w:pStyle w:val="NoSpacing"/>
        <w:rPr>
          <w:rFonts w:ascii="Consolas" w:hAnsi="Consolas" w:cs="Consolas"/>
          <w:color w:val="000000" w:themeColor="text2"/>
          <w:sz w:val="19"/>
          <w:szCs w:val="19"/>
        </w:rPr>
      </w:pPr>
      <w:r w:rsidRPr="23FFD988">
        <w:rPr>
          <w:rFonts w:ascii="Consolas" w:hAnsi="Consolas" w:cs="Consolas"/>
          <w:color w:val="000000" w:themeColor="text2"/>
          <w:sz w:val="19"/>
          <w:szCs w:val="19"/>
        </w:rPr>
        <w:t xml:space="preserve">INSERT </w:t>
      </w:r>
      <w:proofErr w:type="gramStart"/>
      <w:r w:rsidRPr="23FFD988">
        <w:rPr>
          <w:rFonts w:ascii="Consolas" w:hAnsi="Consolas" w:cs="Consolas"/>
          <w:color w:val="000000" w:themeColor="text2"/>
          <w:sz w:val="19"/>
          <w:szCs w:val="19"/>
        </w:rPr>
        <w:t>INTO  Client</w:t>
      </w:r>
      <w:proofErr w:type="gramEnd"/>
      <w:r w:rsidRPr="23FFD988">
        <w:rPr>
          <w:rFonts w:ascii="Consolas" w:hAnsi="Consolas" w:cs="Consolas"/>
          <w:color w:val="000000" w:themeColor="text2"/>
          <w:sz w:val="19"/>
          <w:szCs w:val="19"/>
        </w:rPr>
        <w:t>(ClientID , Name, Telephone,EMAIL)VALUES(33,'Jagreet',99876543234567,'kbjgf234@gmail.com');</w:t>
      </w:r>
    </w:p>
    <w:p w14:paraId="627247B8" w14:textId="209ADF20" w:rsidR="004967FC" w:rsidRDefault="23FFD988" w:rsidP="00C63285">
      <w:pPr>
        <w:pStyle w:val="NoSpacing"/>
        <w:rPr>
          <w:rFonts w:ascii="Consolas" w:hAnsi="Consolas" w:cs="Consolas"/>
          <w:color w:val="000000" w:themeColor="text2"/>
          <w:sz w:val="19"/>
          <w:szCs w:val="19"/>
        </w:rPr>
      </w:pPr>
      <w:r w:rsidRPr="23FFD988">
        <w:rPr>
          <w:rFonts w:ascii="Consolas" w:hAnsi="Consolas" w:cs="Consolas"/>
          <w:color w:val="000000" w:themeColor="text2"/>
          <w:sz w:val="19"/>
          <w:szCs w:val="19"/>
        </w:rPr>
        <w:t xml:space="preserve">INSERT </w:t>
      </w:r>
      <w:proofErr w:type="gramStart"/>
      <w:r w:rsidRPr="23FFD988">
        <w:rPr>
          <w:rFonts w:ascii="Consolas" w:hAnsi="Consolas" w:cs="Consolas"/>
          <w:color w:val="000000" w:themeColor="text2"/>
          <w:sz w:val="19"/>
          <w:szCs w:val="19"/>
        </w:rPr>
        <w:t>INTO  Client</w:t>
      </w:r>
      <w:proofErr w:type="gramEnd"/>
      <w:r w:rsidRPr="23FFD988">
        <w:rPr>
          <w:rFonts w:ascii="Consolas" w:hAnsi="Consolas" w:cs="Consolas"/>
          <w:color w:val="000000" w:themeColor="text2"/>
          <w:sz w:val="19"/>
          <w:szCs w:val="19"/>
        </w:rPr>
        <w:t xml:space="preserve">(ClientID , Name, </w:t>
      </w:r>
      <w:proofErr w:type="spellStart"/>
      <w:r w:rsidRPr="23FFD988">
        <w:rPr>
          <w:rFonts w:ascii="Consolas" w:hAnsi="Consolas" w:cs="Consolas"/>
          <w:color w:val="000000" w:themeColor="text2"/>
          <w:sz w:val="19"/>
          <w:szCs w:val="19"/>
        </w:rPr>
        <w:t>Telephone,EMAIL</w:t>
      </w:r>
      <w:proofErr w:type="spellEnd"/>
      <w:r w:rsidRPr="23FFD988">
        <w:rPr>
          <w:rFonts w:ascii="Consolas" w:hAnsi="Consolas" w:cs="Consolas"/>
          <w:color w:val="000000" w:themeColor="text2"/>
          <w:sz w:val="19"/>
          <w:szCs w:val="19"/>
        </w:rPr>
        <w:t>)VALUES(83,'',34578934567,'hjur@gmail.com');</w:t>
      </w:r>
    </w:p>
    <w:p w14:paraId="61ABE418" w14:textId="34BFDD40" w:rsidR="004967FC" w:rsidRDefault="23FFD988" w:rsidP="00C63285">
      <w:pPr>
        <w:pStyle w:val="NoSpacing"/>
        <w:rPr>
          <w:rFonts w:ascii="Consolas" w:hAnsi="Consolas" w:cs="Consolas"/>
          <w:color w:val="000000" w:themeColor="text2"/>
          <w:sz w:val="19"/>
          <w:szCs w:val="19"/>
        </w:rPr>
      </w:pPr>
      <w:r w:rsidRPr="23FFD988">
        <w:rPr>
          <w:rFonts w:ascii="Consolas" w:hAnsi="Consolas" w:cs="Consolas"/>
          <w:color w:val="000000" w:themeColor="text2"/>
          <w:sz w:val="19"/>
          <w:szCs w:val="19"/>
        </w:rPr>
        <w:t xml:space="preserve"> </w:t>
      </w:r>
    </w:p>
    <w:p w14:paraId="32B9AA6E" w14:textId="48CB862D" w:rsidR="004967FC" w:rsidRDefault="23FFD988" w:rsidP="00C63285">
      <w:pPr>
        <w:pStyle w:val="NoSpacing"/>
        <w:rPr>
          <w:rFonts w:ascii="Consolas" w:hAnsi="Consolas" w:cs="Consolas"/>
          <w:color w:val="000000" w:themeColor="text2"/>
          <w:sz w:val="19"/>
          <w:szCs w:val="19"/>
        </w:rPr>
      </w:pPr>
      <w:r w:rsidRPr="23FFD988">
        <w:rPr>
          <w:rFonts w:ascii="Consolas" w:hAnsi="Consolas" w:cs="Consolas"/>
          <w:color w:val="000000" w:themeColor="text2"/>
          <w:sz w:val="19"/>
          <w:szCs w:val="19"/>
        </w:rPr>
        <w:t xml:space="preserve">INSERT </w:t>
      </w:r>
      <w:proofErr w:type="gramStart"/>
      <w:r w:rsidRPr="23FFD988">
        <w:rPr>
          <w:rFonts w:ascii="Consolas" w:hAnsi="Consolas" w:cs="Consolas"/>
          <w:color w:val="000000" w:themeColor="text2"/>
          <w:sz w:val="19"/>
          <w:szCs w:val="19"/>
        </w:rPr>
        <w:t>INTO  REL</w:t>
      </w:r>
      <w:proofErr w:type="gramEnd"/>
      <w:r w:rsidRPr="23FFD988">
        <w:rPr>
          <w:rFonts w:ascii="Consolas" w:hAnsi="Consolas" w:cs="Consolas"/>
          <w:color w:val="000000" w:themeColor="text2"/>
          <w:sz w:val="19"/>
          <w:szCs w:val="19"/>
        </w:rPr>
        <w:t>_COACH_CERTIFICATE(COACHID ,  CERTIFICATEID)VALUES(23,67);</w:t>
      </w:r>
    </w:p>
    <w:p w14:paraId="5407F1A5" w14:textId="1353005C" w:rsidR="004967FC" w:rsidRDefault="23FFD988" w:rsidP="00C63285">
      <w:pPr>
        <w:pStyle w:val="NoSpacing"/>
        <w:rPr>
          <w:rFonts w:ascii="Consolas" w:hAnsi="Consolas" w:cs="Consolas"/>
          <w:color w:val="000000" w:themeColor="text2"/>
          <w:sz w:val="19"/>
          <w:szCs w:val="19"/>
        </w:rPr>
      </w:pPr>
      <w:r w:rsidRPr="23FFD988">
        <w:rPr>
          <w:rFonts w:ascii="Consolas" w:hAnsi="Consolas" w:cs="Consolas"/>
          <w:color w:val="000000" w:themeColor="text2"/>
          <w:sz w:val="19"/>
          <w:szCs w:val="19"/>
        </w:rPr>
        <w:t xml:space="preserve">INSERT </w:t>
      </w:r>
      <w:proofErr w:type="gramStart"/>
      <w:r w:rsidRPr="23FFD988">
        <w:rPr>
          <w:rFonts w:ascii="Consolas" w:hAnsi="Consolas" w:cs="Consolas"/>
          <w:color w:val="000000" w:themeColor="text2"/>
          <w:sz w:val="19"/>
          <w:szCs w:val="19"/>
        </w:rPr>
        <w:t>INTO  REL</w:t>
      </w:r>
      <w:proofErr w:type="gramEnd"/>
      <w:r w:rsidRPr="23FFD988">
        <w:rPr>
          <w:rFonts w:ascii="Consolas" w:hAnsi="Consolas" w:cs="Consolas"/>
          <w:color w:val="000000" w:themeColor="text2"/>
          <w:sz w:val="19"/>
          <w:szCs w:val="19"/>
        </w:rPr>
        <w:t>_COACH_CERTIFICATE(COACHID ,  CERTIFICATEID)VALUES(3,7);</w:t>
      </w:r>
    </w:p>
    <w:p w14:paraId="352124E7" w14:textId="46C6C1F8" w:rsidR="004967FC" w:rsidRDefault="23FFD988" w:rsidP="00C63285">
      <w:pPr>
        <w:pStyle w:val="NoSpacing"/>
        <w:rPr>
          <w:rFonts w:ascii="Consolas" w:hAnsi="Consolas" w:cs="Consolas"/>
          <w:color w:val="000000" w:themeColor="text2"/>
          <w:sz w:val="19"/>
          <w:szCs w:val="19"/>
        </w:rPr>
      </w:pPr>
      <w:r w:rsidRPr="23FFD988">
        <w:rPr>
          <w:rFonts w:ascii="Consolas" w:hAnsi="Consolas" w:cs="Consolas"/>
          <w:color w:val="000000" w:themeColor="text2"/>
          <w:sz w:val="19"/>
          <w:szCs w:val="19"/>
        </w:rPr>
        <w:t xml:space="preserve">INSERT </w:t>
      </w:r>
      <w:proofErr w:type="gramStart"/>
      <w:r w:rsidRPr="23FFD988">
        <w:rPr>
          <w:rFonts w:ascii="Consolas" w:hAnsi="Consolas" w:cs="Consolas"/>
          <w:color w:val="000000" w:themeColor="text2"/>
          <w:sz w:val="19"/>
          <w:szCs w:val="19"/>
        </w:rPr>
        <w:t>INTO  REL</w:t>
      </w:r>
      <w:proofErr w:type="gramEnd"/>
      <w:r w:rsidRPr="23FFD988">
        <w:rPr>
          <w:rFonts w:ascii="Consolas" w:hAnsi="Consolas" w:cs="Consolas"/>
          <w:color w:val="000000" w:themeColor="text2"/>
          <w:sz w:val="19"/>
          <w:szCs w:val="19"/>
        </w:rPr>
        <w:t>_COACH_CERTIFICATE(COACHID ,  CERTIFICATEID)VALUES(2,6);</w:t>
      </w:r>
    </w:p>
    <w:p w14:paraId="6CA8224C" w14:textId="5C965241" w:rsidR="004967FC" w:rsidRDefault="23FFD988" w:rsidP="00C63285">
      <w:pPr>
        <w:pStyle w:val="NoSpacing"/>
        <w:rPr>
          <w:rFonts w:ascii="Consolas" w:hAnsi="Consolas" w:cs="Consolas"/>
          <w:color w:val="000000" w:themeColor="text2"/>
          <w:sz w:val="19"/>
          <w:szCs w:val="19"/>
        </w:rPr>
      </w:pPr>
      <w:r w:rsidRPr="23FFD988">
        <w:rPr>
          <w:rFonts w:ascii="Consolas" w:hAnsi="Consolas" w:cs="Consolas"/>
          <w:color w:val="000000" w:themeColor="text2"/>
          <w:sz w:val="19"/>
          <w:szCs w:val="19"/>
        </w:rPr>
        <w:t xml:space="preserve">INSERT </w:t>
      </w:r>
      <w:proofErr w:type="gramStart"/>
      <w:r w:rsidRPr="23FFD988">
        <w:rPr>
          <w:rFonts w:ascii="Consolas" w:hAnsi="Consolas" w:cs="Consolas"/>
          <w:color w:val="000000" w:themeColor="text2"/>
          <w:sz w:val="19"/>
          <w:szCs w:val="19"/>
        </w:rPr>
        <w:t>INTO  REL</w:t>
      </w:r>
      <w:proofErr w:type="gramEnd"/>
      <w:r w:rsidRPr="23FFD988">
        <w:rPr>
          <w:rFonts w:ascii="Consolas" w:hAnsi="Consolas" w:cs="Consolas"/>
          <w:color w:val="000000" w:themeColor="text2"/>
          <w:sz w:val="19"/>
          <w:szCs w:val="19"/>
        </w:rPr>
        <w:t>_COACH_CERTIFICATE(COACHID ,  CERTIFICATEID)VALUES(9,5);</w:t>
      </w:r>
    </w:p>
    <w:p w14:paraId="1A6A3AAD" w14:textId="2E6EE3C0" w:rsidR="004967FC" w:rsidRDefault="23FFD988" w:rsidP="00C63285">
      <w:pPr>
        <w:pStyle w:val="NoSpacing"/>
        <w:rPr>
          <w:rFonts w:ascii="Consolas" w:hAnsi="Consolas" w:cs="Consolas"/>
          <w:color w:val="000000" w:themeColor="text2"/>
          <w:sz w:val="19"/>
          <w:szCs w:val="19"/>
        </w:rPr>
      </w:pPr>
      <w:r w:rsidRPr="23FFD988">
        <w:rPr>
          <w:rFonts w:ascii="Consolas" w:hAnsi="Consolas" w:cs="Consolas"/>
          <w:color w:val="000000" w:themeColor="text2"/>
          <w:sz w:val="19"/>
          <w:szCs w:val="19"/>
        </w:rPr>
        <w:t xml:space="preserve"> </w:t>
      </w:r>
    </w:p>
    <w:p w14:paraId="0A69F4FB" w14:textId="31FE87D7" w:rsidR="004967FC" w:rsidRDefault="23FFD988" w:rsidP="00C63285">
      <w:pPr>
        <w:pStyle w:val="NoSpacing"/>
        <w:rPr>
          <w:rFonts w:ascii="Consolas" w:hAnsi="Consolas" w:cs="Consolas"/>
          <w:color w:val="000000" w:themeColor="text2"/>
          <w:sz w:val="19"/>
          <w:szCs w:val="19"/>
        </w:rPr>
      </w:pPr>
      <w:r w:rsidRPr="23FFD988">
        <w:rPr>
          <w:rFonts w:ascii="Consolas" w:hAnsi="Consolas" w:cs="Consolas"/>
          <w:color w:val="000000" w:themeColor="text2"/>
          <w:sz w:val="19"/>
          <w:szCs w:val="19"/>
        </w:rPr>
        <w:t xml:space="preserve">INSERT INTO </w:t>
      </w:r>
      <w:proofErr w:type="gramStart"/>
      <w:r w:rsidRPr="23FFD988">
        <w:rPr>
          <w:rFonts w:ascii="Consolas" w:hAnsi="Consolas" w:cs="Consolas"/>
          <w:color w:val="000000" w:themeColor="text2"/>
          <w:sz w:val="19"/>
          <w:szCs w:val="19"/>
        </w:rPr>
        <w:t>Location(</w:t>
      </w:r>
      <w:proofErr w:type="gramEnd"/>
      <w:r w:rsidRPr="23FFD988">
        <w:rPr>
          <w:rFonts w:ascii="Consolas" w:hAnsi="Consolas" w:cs="Consolas"/>
          <w:color w:val="000000" w:themeColor="text2"/>
          <w:sz w:val="19"/>
          <w:szCs w:val="19"/>
        </w:rPr>
        <w:t>Location_ID,NAME,ADDRESS,TELEPHONE,EMAIL)VALUES(56,'Sam', '67 Jalandhar',789654345,'Ljk567@gmail.com');</w:t>
      </w:r>
    </w:p>
    <w:p w14:paraId="3C52EB43" w14:textId="42343BAD" w:rsidR="004967FC" w:rsidRDefault="23FFD988" w:rsidP="00C63285">
      <w:pPr>
        <w:pStyle w:val="NoSpacing"/>
        <w:rPr>
          <w:rFonts w:ascii="Consolas" w:hAnsi="Consolas" w:cs="Consolas"/>
          <w:color w:val="000000" w:themeColor="text2"/>
          <w:sz w:val="19"/>
          <w:szCs w:val="19"/>
        </w:rPr>
      </w:pPr>
      <w:r w:rsidRPr="23FFD988">
        <w:rPr>
          <w:rFonts w:ascii="Consolas" w:hAnsi="Consolas" w:cs="Consolas"/>
          <w:color w:val="000000" w:themeColor="text2"/>
          <w:sz w:val="19"/>
          <w:szCs w:val="19"/>
        </w:rPr>
        <w:t xml:space="preserve">INSERT INTO </w:t>
      </w:r>
      <w:proofErr w:type="gramStart"/>
      <w:r w:rsidRPr="23FFD988">
        <w:rPr>
          <w:rFonts w:ascii="Consolas" w:hAnsi="Consolas" w:cs="Consolas"/>
          <w:color w:val="000000" w:themeColor="text2"/>
          <w:sz w:val="19"/>
          <w:szCs w:val="19"/>
        </w:rPr>
        <w:t>Location(</w:t>
      </w:r>
      <w:proofErr w:type="gramEnd"/>
      <w:r w:rsidRPr="23FFD988">
        <w:rPr>
          <w:rFonts w:ascii="Consolas" w:hAnsi="Consolas" w:cs="Consolas"/>
          <w:color w:val="000000" w:themeColor="text2"/>
          <w:sz w:val="19"/>
          <w:szCs w:val="19"/>
        </w:rPr>
        <w:t>Location_ID,NAME,ADDRESS,TELEPHONE,EMAIL)VALUES(98,'Sukhman', '67 Mumbai',879654345,'sukh567@gmail.com');</w:t>
      </w:r>
    </w:p>
    <w:p w14:paraId="1D5A46D7" w14:textId="70D54F04" w:rsidR="004967FC" w:rsidRDefault="23FFD988" w:rsidP="00C63285">
      <w:pPr>
        <w:pStyle w:val="NoSpacing"/>
        <w:rPr>
          <w:rFonts w:ascii="Consolas" w:hAnsi="Consolas" w:cs="Consolas"/>
          <w:color w:val="000000" w:themeColor="text2"/>
          <w:sz w:val="19"/>
          <w:szCs w:val="19"/>
        </w:rPr>
      </w:pPr>
      <w:r w:rsidRPr="23FFD988">
        <w:rPr>
          <w:rFonts w:ascii="Consolas" w:hAnsi="Consolas" w:cs="Consolas"/>
          <w:color w:val="000000" w:themeColor="text2"/>
          <w:sz w:val="19"/>
          <w:szCs w:val="19"/>
        </w:rPr>
        <w:t xml:space="preserve"> </w:t>
      </w:r>
    </w:p>
    <w:p w14:paraId="6343F855" w14:textId="088A2231" w:rsidR="004967FC" w:rsidRDefault="23FFD988" w:rsidP="00C63285">
      <w:pPr>
        <w:pStyle w:val="NoSpacing"/>
        <w:rPr>
          <w:rFonts w:ascii="Consolas" w:hAnsi="Consolas" w:cs="Consolas"/>
          <w:color w:val="000000" w:themeColor="text2"/>
          <w:sz w:val="19"/>
          <w:szCs w:val="19"/>
        </w:rPr>
      </w:pPr>
      <w:r w:rsidRPr="23FFD988">
        <w:rPr>
          <w:rFonts w:ascii="Consolas" w:hAnsi="Consolas" w:cs="Consolas"/>
          <w:color w:val="000000" w:themeColor="text2"/>
          <w:sz w:val="19"/>
          <w:szCs w:val="19"/>
        </w:rPr>
        <w:t xml:space="preserve">INSERT INTO </w:t>
      </w:r>
      <w:proofErr w:type="gramStart"/>
      <w:r w:rsidRPr="23FFD988">
        <w:rPr>
          <w:rFonts w:ascii="Consolas" w:hAnsi="Consolas" w:cs="Consolas"/>
          <w:color w:val="000000" w:themeColor="text2"/>
          <w:sz w:val="19"/>
          <w:szCs w:val="19"/>
        </w:rPr>
        <w:t>Room(</w:t>
      </w:r>
      <w:proofErr w:type="spellStart"/>
      <w:proofErr w:type="gramEnd"/>
      <w:r w:rsidRPr="23FFD988">
        <w:rPr>
          <w:rFonts w:ascii="Consolas" w:hAnsi="Consolas" w:cs="Consolas"/>
          <w:color w:val="000000" w:themeColor="text2"/>
          <w:sz w:val="19"/>
          <w:szCs w:val="19"/>
        </w:rPr>
        <w:t>RoomID</w:t>
      </w:r>
      <w:proofErr w:type="spellEnd"/>
      <w:r w:rsidRPr="23FFD988">
        <w:rPr>
          <w:rFonts w:ascii="Consolas" w:hAnsi="Consolas" w:cs="Consolas"/>
          <w:color w:val="000000" w:themeColor="text2"/>
          <w:sz w:val="19"/>
          <w:szCs w:val="19"/>
        </w:rPr>
        <w:t xml:space="preserve"> ,</w:t>
      </w:r>
      <w:proofErr w:type="spellStart"/>
      <w:r w:rsidRPr="23FFD988">
        <w:rPr>
          <w:rFonts w:ascii="Consolas" w:hAnsi="Consolas" w:cs="Consolas"/>
          <w:color w:val="000000" w:themeColor="text2"/>
          <w:sz w:val="19"/>
          <w:szCs w:val="19"/>
        </w:rPr>
        <w:t>LocationID,NAME</w:t>
      </w:r>
      <w:proofErr w:type="spellEnd"/>
      <w:r w:rsidRPr="23FFD988">
        <w:rPr>
          <w:rFonts w:ascii="Consolas" w:hAnsi="Consolas" w:cs="Consolas"/>
          <w:color w:val="000000" w:themeColor="text2"/>
          <w:sz w:val="19"/>
          <w:szCs w:val="19"/>
        </w:rPr>
        <w:t>)VALUE(9,'Sheridan' ,'Yash');</w:t>
      </w:r>
    </w:p>
    <w:p w14:paraId="2313D1A0" w14:textId="7015FAF4" w:rsidR="004967FC" w:rsidRDefault="23FFD988" w:rsidP="00C63285">
      <w:pPr>
        <w:pStyle w:val="NoSpacing"/>
        <w:rPr>
          <w:rFonts w:ascii="Consolas" w:hAnsi="Consolas" w:cs="Consolas"/>
          <w:color w:val="000000" w:themeColor="text2"/>
          <w:sz w:val="19"/>
          <w:szCs w:val="19"/>
        </w:rPr>
      </w:pPr>
      <w:r w:rsidRPr="23FFD988">
        <w:rPr>
          <w:rFonts w:ascii="Consolas" w:hAnsi="Consolas" w:cs="Consolas"/>
          <w:color w:val="000000" w:themeColor="text2"/>
          <w:sz w:val="19"/>
          <w:szCs w:val="19"/>
        </w:rPr>
        <w:t xml:space="preserve">INSERT INTO </w:t>
      </w:r>
      <w:proofErr w:type="gramStart"/>
      <w:r w:rsidRPr="23FFD988">
        <w:rPr>
          <w:rFonts w:ascii="Consolas" w:hAnsi="Consolas" w:cs="Consolas"/>
          <w:color w:val="000000" w:themeColor="text2"/>
          <w:sz w:val="19"/>
          <w:szCs w:val="19"/>
        </w:rPr>
        <w:t>Room(</w:t>
      </w:r>
      <w:proofErr w:type="spellStart"/>
      <w:proofErr w:type="gramEnd"/>
      <w:r w:rsidRPr="23FFD988">
        <w:rPr>
          <w:rFonts w:ascii="Consolas" w:hAnsi="Consolas" w:cs="Consolas"/>
          <w:color w:val="000000" w:themeColor="text2"/>
          <w:sz w:val="19"/>
          <w:szCs w:val="19"/>
        </w:rPr>
        <w:t>RoomID</w:t>
      </w:r>
      <w:proofErr w:type="spellEnd"/>
      <w:r w:rsidRPr="23FFD988">
        <w:rPr>
          <w:rFonts w:ascii="Consolas" w:hAnsi="Consolas" w:cs="Consolas"/>
          <w:color w:val="000000" w:themeColor="text2"/>
          <w:sz w:val="19"/>
          <w:szCs w:val="19"/>
        </w:rPr>
        <w:t xml:space="preserve"> ,</w:t>
      </w:r>
      <w:proofErr w:type="spellStart"/>
      <w:r w:rsidRPr="23FFD988">
        <w:rPr>
          <w:rFonts w:ascii="Consolas" w:hAnsi="Consolas" w:cs="Consolas"/>
          <w:color w:val="000000" w:themeColor="text2"/>
          <w:sz w:val="19"/>
          <w:szCs w:val="19"/>
        </w:rPr>
        <w:t>LocationID,NAME</w:t>
      </w:r>
      <w:proofErr w:type="spellEnd"/>
      <w:r w:rsidRPr="23FFD988">
        <w:rPr>
          <w:rFonts w:ascii="Consolas" w:hAnsi="Consolas" w:cs="Consolas"/>
          <w:color w:val="000000" w:themeColor="text2"/>
          <w:sz w:val="19"/>
          <w:szCs w:val="19"/>
        </w:rPr>
        <w:t>)VALUE(69,'Humber' ,'</w:t>
      </w:r>
      <w:proofErr w:type="spellStart"/>
      <w:r w:rsidRPr="23FFD988">
        <w:rPr>
          <w:rFonts w:ascii="Consolas" w:hAnsi="Consolas" w:cs="Consolas"/>
          <w:color w:val="000000" w:themeColor="text2"/>
          <w:sz w:val="19"/>
          <w:szCs w:val="19"/>
        </w:rPr>
        <w:t>Zorawar</w:t>
      </w:r>
      <w:proofErr w:type="spellEnd"/>
      <w:r w:rsidRPr="23FFD988">
        <w:rPr>
          <w:rFonts w:ascii="Consolas" w:hAnsi="Consolas" w:cs="Consolas"/>
          <w:color w:val="000000" w:themeColor="text2"/>
          <w:sz w:val="19"/>
          <w:szCs w:val="19"/>
        </w:rPr>
        <w:t>');</w:t>
      </w:r>
    </w:p>
    <w:p w14:paraId="7D799994" w14:textId="5BF6D69F" w:rsidR="004967FC" w:rsidRDefault="23FFD988" w:rsidP="00C63285">
      <w:pPr>
        <w:pStyle w:val="NoSpacing"/>
        <w:rPr>
          <w:rFonts w:ascii="Consolas" w:hAnsi="Consolas" w:cs="Consolas"/>
          <w:color w:val="000000" w:themeColor="text2"/>
          <w:sz w:val="19"/>
          <w:szCs w:val="19"/>
        </w:rPr>
      </w:pPr>
      <w:r w:rsidRPr="23FFD988">
        <w:rPr>
          <w:rFonts w:ascii="Consolas" w:hAnsi="Consolas" w:cs="Consolas"/>
          <w:color w:val="000000" w:themeColor="text2"/>
          <w:sz w:val="19"/>
          <w:szCs w:val="19"/>
        </w:rPr>
        <w:t xml:space="preserve"> </w:t>
      </w:r>
    </w:p>
    <w:p w14:paraId="6653A283" w14:textId="257A5815" w:rsidR="004967FC" w:rsidRDefault="23FFD988" w:rsidP="00C63285">
      <w:pPr>
        <w:pStyle w:val="NoSpacing"/>
        <w:rPr>
          <w:rFonts w:ascii="Consolas" w:hAnsi="Consolas" w:cs="Consolas"/>
          <w:color w:val="000000" w:themeColor="text2"/>
          <w:sz w:val="19"/>
          <w:szCs w:val="19"/>
        </w:rPr>
      </w:pPr>
      <w:r w:rsidRPr="23FFD988">
        <w:rPr>
          <w:rFonts w:ascii="Consolas" w:hAnsi="Consolas" w:cs="Consolas"/>
          <w:color w:val="000000" w:themeColor="text2"/>
          <w:sz w:val="19"/>
          <w:szCs w:val="19"/>
        </w:rPr>
        <w:t>INSERT INTO REL_COACH_</w:t>
      </w:r>
      <w:proofErr w:type="gramStart"/>
      <w:r w:rsidRPr="23FFD988">
        <w:rPr>
          <w:rFonts w:ascii="Consolas" w:hAnsi="Consolas" w:cs="Consolas"/>
          <w:color w:val="000000" w:themeColor="text2"/>
          <w:sz w:val="19"/>
          <w:szCs w:val="19"/>
        </w:rPr>
        <w:t>CLIENT(</w:t>
      </w:r>
      <w:proofErr w:type="gramEnd"/>
      <w:r w:rsidRPr="23FFD988">
        <w:rPr>
          <w:rFonts w:ascii="Consolas" w:hAnsi="Consolas" w:cs="Consolas"/>
          <w:color w:val="000000" w:themeColor="text2"/>
          <w:sz w:val="19"/>
          <w:szCs w:val="19"/>
        </w:rPr>
        <w:t>COACHID ,CLIENTID)VALUES(5,7);</w:t>
      </w:r>
    </w:p>
    <w:p w14:paraId="744CFB5A" w14:textId="39679253" w:rsidR="004967FC" w:rsidRDefault="23FFD988" w:rsidP="00C63285">
      <w:pPr>
        <w:pStyle w:val="NoSpacing"/>
        <w:rPr>
          <w:rFonts w:ascii="Consolas" w:hAnsi="Consolas" w:cs="Consolas"/>
          <w:color w:val="000000" w:themeColor="text2"/>
          <w:sz w:val="19"/>
          <w:szCs w:val="19"/>
        </w:rPr>
      </w:pPr>
      <w:r w:rsidRPr="23FFD988">
        <w:rPr>
          <w:rFonts w:ascii="Consolas" w:hAnsi="Consolas" w:cs="Consolas"/>
          <w:color w:val="000000" w:themeColor="text2"/>
          <w:sz w:val="19"/>
          <w:szCs w:val="19"/>
        </w:rPr>
        <w:t>INSERT INTO REL_COACH_</w:t>
      </w:r>
      <w:proofErr w:type="gramStart"/>
      <w:r w:rsidRPr="23FFD988">
        <w:rPr>
          <w:rFonts w:ascii="Consolas" w:hAnsi="Consolas" w:cs="Consolas"/>
          <w:color w:val="000000" w:themeColor="text2"/>
          <w:sz w:val="19"/>
          <w:szCs w:val="19"/>
        </w:rPr>
        <w:t>CLIENT(</w:t>
      </w:r>
      <w:proofErr w:type="gramEnd"/>
      <w:r w:rsidRPr="23FFD988">
        <w:rPr>
          <w:rFonts w:ascii="Consolas" w:hAnsi="Consolas" w:cs="Consolas"/>
          <w:color w:val="000000" w:themeColor="text2"/>
          <w:sz w:val="19"/>
          <w:szCs w:val="19"/>
        </w:rPr>
        <w:t>COACHID ,CLIENTID)VALUES(7,5);</w:t>
      </w:r>
    </w:p>
    <w:p w14:paraId="0A5BF0DA" w14:textId="08D551E6" w:rsidR="004967FC" w:rsidRDefault="23FFD988" w:rsidP="00C63285">
      <w:pPr>
        <w:pStyle w:val="NoSpacing"/>
        <w:rPr>
          <w:rFonts w:ascii="Consolas" w:hAnsi="Consolas" w:cs="Consolas"/>
          <w:color w:val="000000" w:themeColor="text2"/>
          <w:sz w:val="19"/>
          <w:szCs w:val="19"/>
        </w:rPr>
      </w:pPr>
      <w:r w:rsidRPr="23FFD988">
        <w:rPr>
          <w:rFonts w:ascii="Consolas" w:hAnsi="Consolas" w:cs="Consolas"/>
          <w:color w:val="000000" w:themeColor="text2"/>
          <w:sz w:val="19"/>
          <w:szCs w:val="19"/>
        </w:rPr>
        <w:t xml:space="preserve"> </w:t>
      </w:r>
    </w:p>
    <w:p w14:paraId="10B9E1E8" w14:textId="2C4587CE" w:rsidR="004967FC" w:rsidRDefault="23FFD988" w:rsidP="00C63285">
      <w:pPr>
        <w:pStyle w:val="NoSpacing"/>
        <w:rPr>
          <w:rFonts w:ascii="Consolas" w:hAnsi="Consolas" w:cs="Consolas"/>
          <w:color w:val="000000" w:themeColor="text2"/>
          <w:sz w:val="19"/>
          <w:szCs w:val="19"/>
        </w:rPr>
      </w:pPr>
      <w:r w:rsidRPr="23FFD988">
        <w:rPr>
          <w:rFonts w:ascii="Consolas" w:hAnsi="Consolas" w:cs="Consolas"/>
          <w:color w:val="000000" w:themeColor="text2"/>
          <w:sz w:val="19"/>
          <w:szCs w:val="19"/>
        </w:rPr>
        <w:t xml:space="preserve">INSERT INTO </w:t>
      </w:r>
      <w:proofErr w:type="gramStart"/>
      <w:r w:rsidRPr="23FFD988">
        <w:rPr>
          <w:rFonts w:ascii="Consolas" w:hAnsi="Consolas" w:cs="Consolas"/>
          <w:color w:val="000000" w:themeColor="text2"/>
          <w:sz w:val="19"/>
          <w:szCs w:val="19"/>
        </w:rPr>
        <w:t>Review(</w:t>
      </w:r>
      <w:proofErr w:type="spellStart"/>
      <w:proofErr w:type="gramEnd"/>
      <w:r w:rsidRPr="23FFD988">
        <w:rPr>
          <w:rFonts w:ascii="Consolas" w:hAnsi="Consolas" w:cs="Consolas"/>
          <w:color w:val="000000" w:themeColor="text2"/>
          <w:sz w:val="19"/>
          <w:szCs w:val="19"/>
        </w:rPr>
        <w:t>Review_ID</w:t>
      </w:r>
      <w:proofErr w:type="spellEnd"/>
      <w:r w:rsidRPr="23FFD988">
        <w:rPr>
          <w:rFonts w:ascii="Consolas" w:hAnsi="Consolas" w:cs="Consolas"/>
          <w:color w:val="000000" w:themeColor="text2"/>
          <w:sz w:val="19"/>
          <w:szCs w:val="19"/>
        </w:rPr>
        <w:t xml:space="preserve"> , COACHID,CLIENTID, COMMUNICATION,ENTHUSIASM,PUNCTUALITY,DESCRIPTION)VALUES(2,4,1,2,1,'abc </w:t>
      </w:r>
      <w:proofErr w:type="spellStart"/>
      <w:r w:rsidRPr="23FFD988">
        <w:rPr>
          <w:rFonts w:ascii="Consolas" w:hAnsi="Consolas" w:cs="Consolas"/>
          <w:color w:val="000000" w:themeColor="text2"/>
          <w:sz w:val="19"/>
          <w:szCs w:val="19"/>
        </w:rPr>
        <w:t>abc</w:t>
      </w:r>
      <w:proofErr w:type="spellEnd"/>
      <w:r w:rsidRPr="23FFD988">
        <w:rPr>
          <w:rFonts w:ascii="Consolas" w:hAnsi="Consolas" w:cs="Consolas"/>
          <w:color w:val="000000" w:themeColor="text2"/>
          <w:sz w:val="19"/>
          <w:szCs w:val="19"/>
        </w:rPr>
        <w:t xml:space="preserve"> </w:t>
      </w:r>
      <w:proofErr w:type="spellStart"/>
      <w:r w:rsidRPr="23FFD988">
        <w:rPr>
          <w:rFonts w:ascii="Consolas" w:hAnsi="Consolas" w:cs="Consolas"/>
          <w:color w:val="000000" w:themeColor="text2"/>
          <w:sz w:val="19"/>
          <w:szCs w:val="19"/>
        </w:rPr>
        <w:t>abc</w:t>
      </w:r>
      <w:proofErr w:type="spellEnd"/>
      <w:r w:rsidRPr="23FFD988">
        <w:rPr>
          <w:rFonts w:ascii="Consolas" w:hAnsi="Consolas" w:cs="Consolas"/>
          <w:color w:val="000000" w:themeColor="text2"/>
          <w:sz w:val="19"/>
          <w:szCs w:val="19"/>
        </w:rPr>
        <w:t>');</w:t>
      </w:r>
    </w:p>
    <w:p w14:paraId="7A1AA915" w14:textId="1DD0DB4A" w:rsidR="004967FC" w:rsidRDefault="23FFD988" w:rsidP="00C63285">
      <w:pPr>
        <w:pStyle w:val="NoSpacing"/>
        <w:rPr>
          <w:rFonts w:ascii="Consolas" w:hAnsi="Consolas" w:cs="Consolas"/>
          <w:color w:val="000000" w:themeColor="text2"/>
          <w:sz w:val="19"/>
          <w:szCs w:val="19"/>
        </w:rPr>
      </w:pPr>
      <w:r w:rsidRPr="23FFD988">
        <w:rPr>
          <w:rFonts w:ascii="Consolas" w:hAnsi="Consolas" w:cs="Consolas"/>
          <w:color w:val="000000" w:themeColor="text2"/>
          <w:sz w:val="19"/>
          <w:szCs w:val="19"/>
        </w:rPr>
        <w:t xml:space="preserve">INSERT INTO </w:t>
      </w:r>
      <w:proofErr w:type="gramStart"/>
      <w:r w:rsidRPr="23FFD988">
        <w:rPr>
          <w:rFonts w:ascii="Consolas" w:hAnsi="Consolas" w:cs="Consolas"/>
          <w:color w:val="000000" w:themeColor="text2"/>
          <w:sz w:val="19"/>
          <w:szCs w:val="19"/>
        </w:rPr>
        <w:t>Review(</w:t>
      </w:r>
      <w:proofErr w:type="spellStart"/>
      <w:proofErr w:type="gramEnd"/>
      <w:r w:rsidRPr="23FFD988">
        <w:rPr>
          <w:rFonts w:ascii="Consolas" w:hAnsi="Consolas" w:cs="Consolas"/>
          <w:color w:val="000000" w:themeColor="text2"/>
          <w:sz w:val="19"/>
          <w:szCs w:val="19"/>
        </w:rPr>
        <w:t>Review_ID</w:t>
      </w:r>
      <w:proofErr w:type="spellEnd"/>
      <w:r w:rsidRPr="23FFD988">
        <w:rPr>
          <w:rFonts w:ascii="Consolas" w:hAnsi="Consolas" w:cs="Consolas"/>
          <w:color w:val="000000" w:themeColor="text2"/>
          <w:sz w:val="19"/>
          <w:szCs w:val="19"/>
        </w:rPr>
        <w:t xml:space="preserve"> , COACHID,CLIENTID, COMMUNICATION,ENTHUSIASM,PUNCTUALITY,DESCRIPTION)VALUES(3,5,6,1,2,'cde </w:t>
      </w:r>
      <w:proofErr w:type="spellStart"/>
      <w:r w:rsidRPr="23FFD988">
        <w:rPr>
          <w:rFonts w:ascii="Consolas" w:hAnsi="Consolas" w:cs="Consolas"/>
          <w:color w:val="000000" w:themeColor="text2"/>
          <w:sz w:val="19"/>
          <w:szCs w:val="19"/>
        </w:rPr>
        <w:t>hjc</w:t>
      </w:r>
      <w:proofErr w:type="spellEnd"/>
      <w:r w:rsidRPr="23FFD988">
        <w:rPr>
          <w:rFonts w:ascii="Consolas" w:hAnsi="Consolas" w:cs="Consolas"/>
          <w:color w:val="000000" w:themeColor="text2"/>
          <w:sz w:val="19"/>
          <w:szCs w:val="19"/>
        </w:rPr>
        <w:t xml:space="preserve"> </w:t>
      </w:r>
      <w:proofErr w:type="spellStart"/>
      <w:r w:rsidRPr="23FFD988">
        <w:rPr>
          <w:rFonts w:ascii="Consolas" w:hAnsi="Consolas" w:cs="Consolas"/>
          <w:color w:val="000000" w:themeColor="text2"/>
          <w:sz w:val="19"/>
          <w:szCs w:val="19"/>
        </w:rPr>
        <w:t>juc</w:t>
      </w:r>
      <w:proofErr w:type="spellEnd"/>
      <w:r w:rsidRPr="23FFD988">
        <w:rPr>
          <w:rFonts w:ascii="Consolas" w:hAnsi="Consolas" w:cs="Consolas"/>
          <w:color w:val="000000" w:themeColor="text2"/>
          <w:sz w:val="19"/>
          <w:szCs w:val="19"/>
        </w:rPr>
        <w:t>');</w:t>
      </w:r>
    </w:p>
    <w:p w14:paraId="383B9B26" w14:textId="56C5D715" w:rsidR="004967FC" w:rsidRDefault="23FFD988" w:rsidP="00C63285">
      <w:pPr>
        <w:pStyle w:val="NoSpacing"/>
        <w:rPr>
          <w:rFonts w:ascii="Consolas" w:hAnsi="Consolas" w:cs="Consolas"/>
          <w:color w:val="000000" w:themeColor="text2"/>
          <w:sz w:val="19"/>
          <w:szCs w:val="19"/>
        </w:rPr>
      </w:pPr>
      <w:r w:rsidRPr="23FFD988">
        <w:rPr>
          <w:rFonts w:ascii="Consolas" w:hAnsi="Consolas" w:cs="Consolas"/>
          <w:color w:val="000000" w:themeColor="text2"/>
          <w:sz w:val="19"/>
          <w:szCs w:val="19"/>
        </w:rPr>
        <w:t xml:space="preserve"> </w:t>
      </w:r>
    </w:p>
    <w:p w14:paraId="538AB18A" w14:textId="6D7992E8" w:rsidR="004967FC" w:rsidRDefault="23FFD988" w:rsidP="00C63285">
      <w:pPr>
        <w:pStyle w:val="NoSpacing"/>
        <w:rPr>
          <w:rFonts w:ascii="Consolas" w:hAnsi="Consolas" w:cs="Consolas"/>
          <w:color w:val="000000" w:themeColor="text2"/>
          <w:sz w:val="19"/>
          <w:szCs w:val="19"/>
        </w:rPr>
      </w:pPr>
      <w:r w:rsidRPr="23FFD988">
        <w:rPr>
          <w:rFonts w:ascii="Consolas" w:hAnsi="Consolas" w:cs="Consolas"/>
          <w:color w:val="000000" w:themeColor="text2"/>
          <w:sz w:val="19"/>
          <w:szCs w:val="19"/>
        </w:rPr>
        <w:t>INSERT INTO REL_REVIEW_CLIENT (</w:t>
      </w:r>
      <w:proofErr w:type="gramStart"/>
      <w:r w:rsidRPr="23FFD988">
        <w:rPr>
          <w:rFonts w:ascii="Consolas" w:hAnsi="Consolas" w:cs="Consolas"/>
          <w:color w:val="000000" w:themeColor="text2"/>
          <w:sz w:val="19"/>
          <w:szCs w:val="19"/>
        </w:rPr>
        <w:t>CLIENTID,REVIEWID</w:t>
      </w:r>
      <w:proofErr w:type="gramEnd"/>
      <w:r w:rsidRPr="23FFD988">
        <w:rPr>
          <w:rFonts w:ascii="Consolas" w:hAnsi="Consolas" w:cs="Consolas"/>
          <w:color w:val="000000" w:themeColor="text2"/>
          <w:sz w:val="19"/>
          <w:szCs w:val="19"/>
        </w:rPr>
        <w:t>)VALUES(8,4);</w:t>
      </w:r>
    </w:p>
    <w:p w14:paraId="5787F2D3" w14:textId="3610F302" w:rsidR="004967FC" w:rsidRDefault="23FFD988" w:rsidP="00C63285">
      <w:pPr>
        <w:pStyle w:val="NoSpacing"/>
        <w:rPr>
          <w:rFonts w:ascii="Consolas" w:hAnsi="Consolas" w:cs="Consolas"/>
          <w:color w:val="000000" w:themeColor="text2"/>
          <w:sz w:val="19"/>
          <w:szCs w:val="19"/>
        </w:rPr>
      </w:pPr>
      <w:r w:rsidRPr="23FFD988">
        <w:rPr>
          <w:rFonts w:ascii="Consolas" w:hAnsi="Consolas" w:cs="Consolas"/>
          <w:color w:val="000000" w:themeColor="text2"/>
          <w:sz w:val="19"/>
          <w:szCs w:val="19"/>
        </w:rPr>
        <w:t xml:space="preserve"> </w:t>
      </w:r>
    </w:p>
    <w:p w14:paraId="5EB3294B" w14:textId="487ED07D" w:rsidR="004967FC" w:rsidRDefault="23FFD988" w:rsidP="00C63285">
      <w:pPr>
        <w:pStyle w:val="NoSpacing"/>
        <w:rPr>
          <w:rFonts w:ascii="Consolas" w:hAnsi="Consolas" w:cs="Consolas"/>
          <w:color w:val="000000" w:themeColor="text2"/>
          <w:sz w:val="19"/>
          <w:szCs w:val="19"/>
        </w:rPr>
      </w:pPr>
      <w:r w:rsidRPr="23FFD988">
        <w:rPr>
          <w:rFonts w:ascii="Consolas" w:hAnsi="Consolas" w:cs="Consolas"/>
          <w:color w:val="000000" w:themeColor="text2"/>
          <w:sz w:val="19"/>
          <w:szCs w:val="19"/>
        </w:rPr>
        <w:t>INSERT INTO REL_REVIEW_CLIENT (</w:t>
      </w:r>
      <w:proofErr w:type="gramStart"/>
      <w:r w:rsidRPr="23FFD988">
        <w:rPr>
          <w:rFonts w:ascii="Consolas" w:hAnsi="Consolas" w:cs="Consolas"/>
          <w:color w:val="000000" w:themeColor="text2"/>
          <w:sz w:val="19"/>
          <w:szCs w:val="19"/>
        </w:rPr>
        <w:t>CLIENTID,REVIEWID</w:t>
      </w:r>
      <w:proofErr w:type="gramEnd"/>
      <w:r w:rsidRPr="23FFD988">
        <w:rPr>
          <w:rFonts w:ascii="Consolas" w:hAnsi="Consolas" w:cs="Consolas"/>
          <w:color w:val="000000" w:themeColor="text2"/>
          <w:sz w:val="19"/>
          <w:szCs w:val="19"/>
        </w:rPr>
        <w:t>)VALUES(98,14);</w:t>
      </w:r>
    </w:p>
    <w:p w14:paraId="63FC695E" w14:textId="0185AEB5" w:rsidR="004967FC" w:rsidRDefault="23FFD988" w:rsidP="00C63285">
      <w:pPr>
        <w:pStyle w:val="NoSpacing"/>
        <w:rPr>
          <w:rFonts w:ascii="Consolas" w:hAnsi="Consolas" w:cs="Consolas"/>
          <w:color w:val="000000" w:themeColor="text2"/>
          <w:sz w:val="19"/>
          <w:szCs w:val="19"/>
        </w:rPr>
      </w:pPr>
      <w:r w:rsidRPr="23FFD988">
        <w:rPr>
          <w:rFonts w:ascii="Consolas" w:hAnsi="Consolas" w:cs="Consolas"/>
          <w:color w:val="000000" w:themeColor="text2"/>
          <w:sz w:val="19"/>
          <w:szCs w:val="19"/>
        </w:rPr>
        <w:t xml:space="preserve"> </w:t>
      </w:r>
    </w:p>
    <w:p w14:paraId="73E4B506" w14:textId="5A033CD4" w:rsidR="004967FC" w:rsidRDefault="23FFD988" w:rsidP="00C63285">
      <w:pPr>
        <w:pStyle w:val="NoSpacing"/>
        <w:rPr>
          <w:rFonts w:ascii="Consolas" w:hAnsi="Consolas" w:cs="Consolas"/>
          <w:color w:val="000000" w:themeColor="text2"/>
          <w:sz w:val="19"/>
          <w:szCs w:val="19"/>
        </w:rPr>
      </w:pPr>
      <w:r w:rsidRPr="23FFD988">
        <w:rPr>
          <w:rFonts w:ascii="Consolas" w:hAnsi="Consolas" w:cs="Consolas"/>
          <w:color w:val="000000" w:themeColor="text2"/>
          <w:sz w:val="19"/>
          <w:szCs w:val="19"/>
        </w:rPr>
        <w:t xml:space="preserve">INSERT INTO Class </w:t>
      </w:r>
      <w:proofErr w:type="gramStart"/>
      <w:r w:rsidRPr="23FFD988">
        <w:rPr>
          <w:rFonts w:ascii="Consolas" w:hAnsi="Consolas" w:cs="Consolas"/>
          <w:color w:val="000000" w:themeColor="text2"/>
          <w:sz w:val="19"/>
          <w:szCs w:val="19"/>
        </w:rPr>
        <w:t xml:space="preserve">( </w:t>
      </w:r>
      <w:proofErr w:type="spellStart"/>
      <w:r w:rsidRPr="23FFD988">
        <w:rPr>
          <w:rFonts w:ascii="Consolas" w:hAnsi="Consolas" w:cs="Consolas"/>
          <w:color w:val="000000" w:themeColor="text2"/>
          <w:sz w:val="19"/>
          <w:szCs w:val="19"/>
        </w:rPr>
        <w:t>ClASS</w:t>
      </w:r>
      <w:proofErr w:type="gramEnd"/>
      <w:r w:rsidRPr="23FFD988">
        <w:rPr>
          <w:rFonts w:ascii="Consolas" w:hAnsi="Consolas" w:cs="Consolas"/>
          <w:color w:val="000000" w:themeColor="text2"/>
          <w:sz w:val="19"/>
          <w:szCs w:val="19"/>
        </w:rPr>
        <w:t>_ID</w:t>
      </w:r>
      <w:proofErr w:type="spellEnd"/>
      <w:r w:rsidRPr="23FFD988">
        <w:rPr>
          <w:rFonts w:ascii="Consolas" w:hAnsi="Consolas" w:cs="Consolas"/>
          <w:color w:val="000000" w:themeColor="text2"/>
          <w:sz w:val="19"/>
          <w:szCs w:val="19"/>
        </w:rPr>
        <w:t xml:space="preserve"> ,NAME,PRICE,TIME)VALUES(5,'HARSH',50,60);</w:t>
      </w:r>
    </w:p>
    <w:p w14:paraId="1652D618" w14:textId="29765BB5" w:rsidR="004967FC" w:rsidRDefault="23FFD988" w:rsidP="00C63285">
      <w:pPr>
        <w:pStyle w:val="NoSpacing"/>
        <w:rPr>
          <w:rFonts w:ascii="Consolas" w:hAnsi="Consolas" w:cs="Consolas"/>
          <w:color w:val="000000" w:themeColor="text2"/>
          <w:sz w:val="19"/>
          <w:szCs w:val="19"/>
        </w:rPr>
      </w:pPr>
      <w:r w:rsidRPr="23FFD988">
        <w:rPr>
          <w:rFonts w:ascii="Consolas" w:hAnsi="Consolas" w:cs="Consolas"/>
          <w:color w:val="000000" w:themeColor="text2"/>
          <w:sz w:val="19"/>
          <w:szCs w:val="19"/>
        </w:rPr>
        <w:t xml:space="preserve">INSERT INTO Class </w:t>
      </w:r>
      <w:proofErr w:type="gramStart"/>
      <w:r w:rsidRPr="23FFD988">
        <w:rPr>
          <w:rFonts w:ascii="Consolas" w:hAnsi="Consolas" w:cs="Consolas"/>
          <w:color w:val="000000" w:themeColor="text2"/>
          <w:sz w:val="19"/>
          <w:szCs w:val="19"/>
        </w:rPr>
        <w:t xml:space="preserve">( </w:t>
      </w:r>
      <w:proofErr w:type="spellStart"/>
      <w:r w:rsidRPr="23FFD988">
        <w:rPr>
          <w:rFonts w:ascii="Consolas" w:hAnsi="Consolas" w:cs="Consolas"/>
          <w:color w:val="000000" w:themeColor="text2"/>
          <w:sz w:val="19"/>
          <w:szCs w:val="19"/>
        </w:rPr>
        <w:t>ClASS</w:t>
      </w:r>
      <w:proofErr w:type="gramEnd"/>
      <w:r w:rsidRPr="23FFD988">
        <w:rPr>
          <w:rFonts w:ascii="Consolas" w:hAnsi="Consolas" w:cs="Consolas"/>
          <w:color w:val="000000" w:themeColor="text2"/>
          <w:sz w:val="19"/>
          <w:szCs w:val="19"/>
        </w:rPr>
        <w:t>_ID</w:t>
      </w:r>
      <w:proofErr w:type="spellEnd"/>
      <w:r w:rsidRPr="23FFD988">
        <w:rPr>
          <w:rFonts w:ascii="Consolas" w:hAnsi="Consolas" w:cs="Consolas"/>
          <w:color w:val="000000" w:themeColor="text2"/>
          <w:sz w:val="19"/>
          <w:szCs w:val="19"/>
        </w:rPr>
        <w:t xml:space="preserve"> ,NAME,PRICE,TIME)VALUES(8,'Nav',36,30);</w:t>
      </w:r>
    </w:p>
    <w:p w14:paraId="3E7BCC13" w14:textId="69D1A75D" w:rsidR="004967FC" w:rsidRDefault="23FFD988" w:rsidP="00C63285">
      <w:pPr>
        <w:pStyle w:val="NoSpacing"/>
        <w:rPr>
          <w:rFonts w:ascii="Consolas" w:hAnsi="Consolas" w:cs="Consolas"/>
          <w:color w:val="000000" w:themeColor="text2"/>
          <w:sz w:val="19"/>
          <w:szCs w:val="19"/>
        </w:rPr>
      </w:pPr>
      <w:r w:rsidRPr="23FFD988">
        <w:rPr>
          <w:rFonts w:ascii="Consolas" w:hAnsi="Consolas" w:cs="Consolas"/>
          <w:color w:val="000000" w:themeColor="text2"/>
          <w:sz w:val="19"/>
          <w:szCs w:val="19"/>
        </w:rPr>
        <w:t xml:space="preserve"> </w:t>
      </w:r>
    </w:p>
    <w:p w14:paraId="0B027647" w14:textId="15660556" w:rsidR="004967FC" w:rsidRDefault="23FFD988" w:rsidP="00C63285">
      <w:pPr>
        <w:pStyle w:val="NoSpacing"/>
        <w:rPr>
          <w:rFonts w:ascii="Consolas" w:hAnsi="Consolas" w:cs="Consolas"/>
          <w:color w:val="000000" w:themeColor="text2"/>
          <w:sz w:val="19"/>
          <w:szCs w:val="19"/>
        </w:rPr>
      </w:pPr>
      <w:r w:rsidRPr="23FFD988">
        <w:rPr>
          <w:rFonts w:ascii="Consolas" w:hAnsi="Consolas" w:cs="Consolas"/>
          <w:color w:val="000000" w:themeColor="text2"/>
          <w:sz w:val="19"/>
          <w:szCs w:val="19"/>
        </w:rPr>
        <w:t>INSERT INTO REL_CLIENT_ROOM(</w:t>
      </w:r>
      <w:proofErr w:type="gramStart"/>
      <w:r w:rsidRPr="23FFD988">
        <w:rPr>
          <w:rFonts w:ascii="Consolas" w:hAnsi="Consolas" w:cs="Consolas"/>
          <w:color w:val="000000" w:themeColor="text2"/>
          <w:sz w:val="19"/>
          <w:szCs w:val="19"/>
        </w:rPr>
        <w:t>ROOMID,CLIENTID</w:t>
      </w:r>
      <w:proofErr w:type="gramEnd"/>
      <w:r w:rsidRPr="23FFD988">
        <w:rPr>
          <w:rFonts w:ascii="Consolas" w:hAnsi="Consolas" w:cs="Consolas"/>
          <w:color w:val="000000" w:themeColor="text2"/>
          <w:sz w:val="19"/>
          <w:szCs w:val="19"/>
        </w:rPr>
        <w:t>) VALUES(7,9);</w:t>
      </w:r>
    </w:p>
    <w:p w14:paraId="1AB98AD5" w14:textId="6BA4A4D8" w:rsidR="004967FC" w:rsidRDefault="23FFD988" w:rsidP="00C63285">
      <w:pPr>
        <w:pStyle w:val="NoSpacing"/>
        <w:rPr>
          <w:rFonts w:ascii="Consolas" w:hAnsi="Consolas" w:cs="Consolas"/>
          <w:color w:val="000000" w:themeColor="text2"/>
          <w:sz w:val="19"/>
          <w:szCs w:val="19"/>
        </w:rPr>
      </w:pPr>
      <w:r w:rsidRPr="23FFD988">
        <w:rPr>
          <w:rFonts w:ascii="Consolas" w:hAnsi="Consolas" w:cs="Consolas"/>
          <w:color w:val="000000" w:themeColor="text2"/>
          <w:sz w:val="19"/>
          <w:szCs w:val="19"/>
        </w:rPr>
        <w:t>INSERT INTO REL_CLIENT_ROOM(</w:t>
      </w:r>
      <w:proofErr w:type="gramStart"/>
      <w:r w:rsidRPr="23FFD988">
        <w:rPr>
          <w:rFonts w:ascii="Consolas" w:hAnsi="Consolas" w:cs="Consolas"/>
          <w:color w:val="000000" w:themeColor="text2"/>
          <w:sz w:val="19"/>
          <w:szCs w:val="19"/>
        </w:rPr>
        <w:t>ROOMID,CLIENTID</w:t>
      </w:r>
      <w:proofErr w:type="gramEnd"/>
      <w:r w:rsidRPr="23FFD988">
        <w:rPr>
          <w:rFonts w:ascii="Consolas" w:hAnsi="Consolas" w:cs="Consolas"/>
          <w:color w:val="000000" w:themeColor="text2"/>
          <w:sz w:val="19"/>
          <w:szCs w:val="19"/>
        </w:rPr>
        <w:t>) VALUES(8,2);</w:t>
      </w:r>
    </w:p>
    <w:p w14:paraId="2F3F1847" w14:textId="4E04AA56" w:rsidR="004967FC" w:rsidRDefault="23FFD988" w:rsidP="00C63285">
      <w:pPr>
        <w:pStyle w:val="NoSpacing"/>
        <w:rPr>
          <w:rFonts w:ascii="Consolas" w:hAnsi="Consolas" w:cs="Consolas"/>
          <w:color w:val="000000" w:themeColor="text2"/>
          <w:sz w:val="19"/>
          <w:szCs w:val="19"/>
        </w:rPr>
      </w:pPr>
      <w:r w:rsidRPr="23FFD988">
        <w:rPr>
          <w:rFonts w:ascii="Consolas" w:hAnsi="Consolas" w:cs="Consolas"/>
          <w:color w:val="000000" w:themeColor="text2"/>
          <w:sz w:val="19"/>
          <w:szCs w:val="19"/>
        </w:rPr>
        <w:t>INSERT INTO REL_CLIENT_ROOM(</w:t>
      </w:r>
      <w:proofErr w:type="gramStart"/>
      <w:r w:rsidRPr="23FFD988">
        <w:rPr>
          <w:rFonts w:ascii="Consolas" w:hAnsi="Consolas" w:cs="Consolas"/>
          <w:color w:val="000000" w:themeColor="text2"/>
          <w:sz w:val="19"/>
          <w:szCs w:val="19"/>
        </w:rPr>
        <w:t>ROOMID,CLIENTID</w:t>
      </w:r>
      <w:proofErr w:type="gramEnd"/>
      <w:r w:rsidRPr="23FFD988">
        <w:rPr>
          <w:rFonts w:ascii="Consolas" w:hAnsi="Consolas" w:cs="Consolas"/>
          <w:color w:val="000000" w:themeColor="text2"/>
          <w:sz w:val="19"/>
          <w:szCs w:val="19"/>
        </w:rPr>
        <w:t>) VALUES(79,19);</w:t>
      </w:r>
    </w:p>
    <w:p w14:paraId="10402E29" w14:textId="074FFB6C" w:rsidR="004967FC" w:rsidRDefault="23FFD988" w:rsidP="00C63285">
      <w:pPr>
        <w:pStyle w:val="NoSpacing"/>
        <w:rPr>
          <w:rFonts w:ascii="Consolas" w:hAnsi="Consolas" w:cs="Consolas"/>
          <w:color w:val="000000" w:themeColor="text2"/>
          <w:sz w:val="19"/>
          <w:szCs w:val="19"/>
        </w:rPr>
      </w:pPr>
      <w:r w:rsidRPr="23FFD988">
        <w:rPr>
          <w:rFonts w:ascii="Consolas" w:hAnsi="Consolas" w:cs="Consolas"/>
          <w:color w:val="000000" w:themeColor="text2"/>
          <w:sz w:val="19"/>
          <w:szCs w:val="19"/>
        </w:rPr>
        <w:t xml:space="preserve"> </w:t>
      </w:r>
    </w:p>
    <w:p w14:paraId="6DAED5DC" w14:textId="409ED7D4" w:rsidR="004967FC" w:rsidRDefault="23FFD988" w:rsidP="00C63285">
      <w:pPr>
        <w:pStyle w:val="NoSpacing"/>
        <w:rPr>
          <w:rFonts w:ascii="Consolas" w:hAnsi="Consolas" w:cs="Consolas"/>
          <w:color w:val="000000" w:themeColor="text2"/>
          <w:sz w:val="19"/>
          <w:szCs w:val="19"/>
        </w:rPr>
      </w:pPr>
      <w:r w:rsidRPr="23FFD988">
        <w:rPr>
          <w:rFonts w:ascii="Consolas" w:hAnsi="Consolas" w:cs="Consolas"/>
          <w:color w:val="000000" w:themeColor="text2"/>
          <w:sz w:val="19"/>
          <w:szCs w:val="19"/>
        </w:rPr>
        <w:t>INSERT INTO REL_COACH_</w:t>
      </w:r>
      <w:proofErr w:type="gramStart"/>
      <w:r w:rsidRPr="23FFD988">
        <w:rPr>
          <w:rFonts w:ascii="Consolas" w:hAnsi="Consolas" w:cs="Consolas"/>
          <w:color w:val="000000" w:themeColor="text2"/>
          <w:sz w:val="19"/>
          <w:szCs w:val="19"/>
        </w:rPr>
        <w:t>ROOM(</w:t>
      </w:r>
      <w:proofErr w:type="gramEnd"/>
      <w:r w:rsidRPr="23FFD988">
        <w:rPr>
          <w:rFonts w:ascii="Consolas" w:hAnsi="Consolas" w:cs="Consolas"/>
          <w:color w:val="000000" w:themeColor="text2"/>
          <w:sz w:val="19"/>
          <w:szCs w:val="19"/>
        </w:rPr>
        <w:t>COACHID,  ROOMID)VALUES(8,7);</w:t>
      </w:r>
    </w:p>
    <w:p w14:paraId="5D2F8D5A" w14:textId="5DE06D1A" w:rsidR="004967FC" w:rsidRDefault="23FFD988" w:rsidP="00C63285">
      <w:pPr>
        <w:pStyle w:val="NoSpacing"/>
        <w:rPr>
          <w:rFonts w:ascii="Consolas" w:hAnsi="Consolas" w:cs="Consolas"/>
          <w:color w:val="000000" w:themeColor="text2"/>
          <w:sz w:val="19"/>
          <w:szCs w:val="19"/>
        </w:rPr>
      </w:pPr>
      <w:r w:rsidRPr="23FFD988">
        <w:rPr>
          <w:rFonts w:ascii="Consolas" w:hAnsi="Consolas" w:cs="Consolas"/>
          <w:color w:val="000000" w:themeColor="text2"/>
          <w:sz w:val="19"/>
          <w:szCs w:val="19"/>
        </w:rPr>
        <w:t>INSERT INTO REL_COACH_</w:t>
      </w:r>
      <w:proofErr w:type="gramStart"/>
      <w:r w:rsidRPr="23FFD988">
        <w:rPr>
          <w:rFonts w:ascii="Consolas" w:hAnsi="Consolas" w:cs="Consolas"/>
          <w:color w:val="000000" w:themeColor="text2"/>
          <w:sz w:val="19"/>
          <w:szCs w:val="19"/>
        </w:rPr>
        <w:t>ROOM(</w:t>
      </w:r>
      <w:proofErr w:type="gramEnd"/>
      <w:r w:rsidRPr="23FFD988">
        <w:rPr>
          <w:rFonts w:ascii="Consolas" w:hAnsi="Consolas" w:cs="Consolas"/>
          <w:color w:val="000000" w:themeColor="text2"/>
          <w:sz w:val="19"/>
          <w:szCs w:val="19"/>
        </w:rPr>
        <w:t>COACHID,  ROOMID)VALUES(2,7);</w:t>
      </w:r>
    </w:p>
    <w:p w14:paraId="495F7FDE" w14:textId="1D08E8F5" w:rsidR="004967FC" w:rsidRDefault="23FFD988" w:rsidP="00C63285">
      <w:pPr>
        <w:pStyle w:val="NoSpacing"/>
        <w:rPr>
          <w:rFonts w:ascii="Consolas" w:hAnsi="Consolas" w:cs="Consolas"/>
          <w:color w:val="000000" w:themeColor="text2"/>
          <w:sz w:val="19"/>
          <w:szCs w:val="19"/>
        </w:rPr>
      </w:pPr>
      <w:r w:rsidRPr="23FFD988">
        <w:rPr>
          <w:rFonts w:ascii="Consolas" w:hAnsi="Consolas" w:cs="Consolas"/>
          <w:color w:val="000000" w:themeColor="text2"/>
          <w:sz w:val="19"/>
          <w:szCs w:val="19"/>
        </w:rPr>
        <w:t xml:space="preserve"> </w:t>
      </w:r>
    </w:p>
    <w:p w14:paraId="1C7B7905" w14:textId="13995839" w:rsidR="004967FC" w:rsidRDefault="23FFD988" w:rsidP="00C63285">
      <w:pPr>
        <w:pStyle w:val="NoSpacing"/>
        <w:rPr>
          <w:rFonts w:ascii="Consolas" w:hAnsi="Consolas" w:cs="Consolas"/>
          <w:color w:val="000000" w:themeColor="text2"/>
          <w:sz w:val="19"/>
          <w:szCs w:val="19"/>
        </w:rPr>
      </w:pPr>
      <w:r w:rsidRPr="23FFD988">
        <w:rPr>
          <w:rFonts w:ascii="Consolas" w:hAnsi="Consolas" w:cs="Consolas"/>
          <w:color w:val="000000" w:themeColor="text2"/>
          <w:sz w:val="19"/>
          <w:szCs w:val="19"/>
        </w:rPr>
        <w:t>INSERT INTO REL_CLIENT_</w:t>
      </w:r>
      <w:proofErr w:type="gramStart"/>
      <w:r w:rsidRPr="23FFD988">
        <w:rPr>
          <w:rFonts w:ascii="Consolas" w:hAnsi="Consolas" w:cs="Consolas"/>
          <w:color w:val="000000" w:themeColor="text2"/>
          <w:sz w:val="19"/>
          <w:szCs w:val="19"/>
        </w:rPr>
        <w:t>CLASS( CLASSID</w:t>
      </w:r>
      <w:proofErr w:type="gramEnd"/>
      <w:r w:rsidRPr="23FFD988">
        <w:rPr>
          <w:rFonts w:ascii="Consolas" w:hAnsi="Consolas" w:cs="Consolas"/>
          <w:color w:val="000000" w:themeColor="text2"/>
          <w:sz w:val="19"/>
          <w:szCs w:val="19"/>
        </w:rPr>
        <w:t xml:space="preserve"> , CLASSID )VALUES(9,1);</w:t>
      </w:r>
    </w:p>
    <w:p w14:paraId="15A29892" w14:textId="7A6E646C" w:rsidR="004967FC" w:rsidRDefault="23FFD988" w:rsidP="00C63285">
      <w:pPr>
        <w:pStyle w:val="NoSpacing"/>
        <w:rPr>
          <w:rFonts w:ascii="Consolas" w:hAnsi="Consolas" w:cs="Consolas"/>
          <w:color w:val="000000" w:themeColor="text2"/>
          <w:sz w:val="19"/>
          <w:szCs w:val="19"/>
        </w:rPr>
      </w:pPr>
      <w:r w:rsidRPr="23FFD988">
        <w:rPr>
          <w:rFonts w:ascii="Consolas" w:hAnsi="Consolas" w:cs="Consolas"/>
          <w:color w:val="000000" w:themeColor="text2"/>
          <w:sz w:val="19"/>
          <w:szCs w:val="19"/>
        </w:rPr>
        <w:t>INSERT INTO REL_CLIENT_</w:t>
      </w:r>
      <w:proofErr w:type="gramStart"/>
      <w:r w:rsidRPr="23FFD988">
        <w:rPr>
          <w:rFonts w:ascii="Consolas" w:hAnsi="Consolas" w:cs="Consolas"/>
          <w:color w:val="000000" w:themeColor="text2"/>
          <w:sz w:val="19"/>
          <w:szCs w:val="19"/>
        </w:rPr>
        <w:t>CLASS( CLASSID</w:t>
      </w:r>
      <w:proofErr w:type="gramEnd"/>
      <w:r w:rsidRPr="23FFD988">
        <w:rPr>
          <w:rFonts w:ascii="Consolas" w:hAnsi="Consolas" w:cs="Consolas"/>
          <w:color w:val="000000" w:themeColor="text2"/>
          <w:sz w:val="19"/>
          <w:szCs w:val="19"/>
        </w:rPr>
        <w:t xml:space="preserve"> , CLASSID )VALUES(29,51);</w:t>
      </w:r>
    </w:p>
    <w:p w14:paraId="46611A77" w14:textId="7C713762" w:rsidR="004967FC" w:rsidRDefault="23FFD988" w:rsidP="00C63285">
      <w:pPr>
        <w:pStyle w:val="NoSpacing"/>
        <w:rPr>
          <w:rFonts w:ascii="Consolas" w:hAnsi="Consolas" w:cs="Consolas"/>
          <w:color w:val="000000" w:themeColor="text2"/>
          <w:sz w:val="19"/>
          <w:szCs w:val="19"/>
        </w:rPr>
      </w:pPr>
      <w:r w:rsidRPr="23FFD988">
        <w:rPr>
          <w:rFonts w:ascii="Consolas" w:hAnsi="Consolas" w:cs="Consolas"/>
          <w:color w:val="000000" w:themeColor="text2"/>
          <w:sz w:val="19"/>
          <w:szCs w:val="19"/>
        </w:rPr>
        <w:t>INSERT INTO REL_CLIENT_</w:t>
      </w:r>
      <w:proofErr w:type="gramStart"/>
      <w:r w:rsidRPr="23FFD988">
        <w:rPr>
          <w:rFonts w:ascii="Consolas" w:hAnsi="Consolas" w:cs="Consolas"/>
          <w:color w:val="000000" w:themeColor="text2"/>
          <w:sz w:val="19"/>
          <w:szCs w:val="19"/>
        </w:rPr>
        <w:t>CLASS( CLASSID</w:t>
      </w:r>
      <w:proofErr w:type="gramEnd"/>
      <w:r w:rsidRPr="23FFD988">
        <w:rPr>
          <w:rFonts w:ascii="Consolas" w:hAnsi="Consolas" w:cs="Consolas"/>
          <w:color w:val="000000" w:themeColor="text2"/>
          <w:sz w:val="19"/>
          <w:szCs w:val="19"/>
        </w:rPr>
        <w:t xml:space="preserve"> , CLASSID )VALUES(89,11);</w:t>
      </w:r>
    </w:p>
    <w:p w14:paraId="2BCD1C71" w14:textId="4D312611" w:rsidR="004967FC" w:rsidRDefault="23FFD988" w:rsidP="00C63285">
      <w:pPr>
        <w:pStyle w:val="NoSpacing"/>
        <w:rPr>
          <w:rFonts w:ascii="Consolas" w:hAnsi="Consolas" w:cs="Consolas"/>
          <w:color w:val="000000" w:themeColor="text2"/>
          <w:sz w:val="19"/>
          <w:szCs w:val="19"/>
        </w:rPr>
      </w:pPr>
      <w:r w:rsidRPr="23FFD988">
        <w:rPr>
          <w:rFonts w:ascii="Consolas" w:hAnsi="Consolas" w:cs="Consolas"/>
          <w:color w:val="000000" w:themeColor="text2"/>
          <w:sz w:val="19"/>
          <w:szCs w:val="19"/>
        </w:rPr>
        <w:t xml:space="preserve"> </w:t>
      </w:r>
    </w:p>
    <w:p w14:paraId="4ECA4AC0" w14:textId="2DE645FC" w:rsidR="004967FC" w:rsidRDefault="23FFD988" w:rsidP="00C63285">
      <w:pPr>
        <w:pStyle w:val="NoSpacing"/>
        <w:rPr>
          <w:rFonts w:ascii="Consolas" w:hAnsi="Consolas" w:cs="Consolas"/>
          <w:color w:val="000000" w:themeColor="text2"/>
          <w:sz w:val="19"/>
          <w:szCs w:val="19"/>
        </w:rPr>
      </w:pPr>
      <w:r w:rsidRPr="23FFD988">
        <w:rPr>
          <w:rFonts w:ascii="Consolas" w:hAnsi="Consolas" w:cs="Consolas"/>
          <w:color w:val="000000" w:themeColor="text2"/>
          <w:sz w:val="19"/>
          <w:szCs w:val="19"/>
        </w:rPr>
        <w:t xml:space="preserve">INSERT INTO </w:t>
      </w:r>
      <w:proofErr w:type="gramStart"/>
      <w:r w:rsidRPr="23FFD988">
        <w:rPr>
          <w:rFonts w:ascii="Consolas" w:hAnsi="Consolas" w:cs="Consolas"/>
          <w:color w:val="000000" w:themeColor="text2"/>
          <w:sz w:val="19"/>
          <w:szCs w:val="19"/>
        </w:rPr>
        <w:t xml:space="preserve">Amenity( </w:t>
      </w:r>
      <w:proofErr w:type="spellStart"/>
      <w:r w:rsidRPr="23FFD988">
        <w:rPr>
          <w:rFonts w:ascii="Consolas" w:hAnsi="Consolas" w:cs="Consolas"/>
          <w:color w:val="000000" w:themeColor="text2"/>
          <w:sz w:val="19"/>
          <w:szCs w:val="19"/>
        </w:rPr>
        <w:t>AmenityID</w:t>
      </w:r>
      <w:proofErr w:type="spellEnd"/>
      <w:proofErr w:type="gramEnd"/>
      <w:r w:rsidRPr="23FFD988">
        <w:rPr>
          <w:rFonts w:ascii="Consolas" w:hAnsi="Consolas" w:cs="Consolas"/>
          <w:color w:val="000000" w:themeColor="text2"/>
          <w:sz w:val="19"/>
          <w:szCs w:val="19"/>
        </w:rPr>
        <w:t>, NAME)VALUES(508,'lOVE');</w:t>
      </w:r>
    </w:p>
    <w:p w14:paraId="085D0DE0" w14:textId="2E9EEC54" w:rsidR="004967FC" w:rsidRDefault="23FFD988" w:rsidP="00C63285">
      <w:pPr>
        <w:pStyle w:val="NoSpacing"/>
        <w:rPr>
          <w:rFonts w:ascii="Consolas" w:hAnsi="Consolas" w:cs="Consolas"/>
          <w:color w:val="000000" w:themeColor="text2"/>
          <w:sz w:val="19"/>
          <w:szCs w:val="19"/>
        </w:rPr>
      </w:pPr>
      <w:r w:rsidRPr="23FFD988">
        <w:rPr>
          <w:rFonts w:ascii="Consolas" w:hAnsi="Consolas" w:cs="Consolas"/>
          <w:color w:val="000000" w:themeColor="text2"/>
          <w:sz w:val="19"/>
          <w:szCs w:val="19"/>
        </w:rPr>
        <w:t xml:space="preserve">INSERT INTO </w:t>
      </w:r>
      <w:proofErr w:type="gramStart"/>
      <w:r w:rsidRPr="23FFD988">
        <w:rPr>
          <w:rFonts w:ascii="Consolas" w:hAnsi="Consolas" w:cs="Consolas"/>
          <w:color w:val="000000" w:themeColor="text2"/>
          <w:sz w:val="19"/>
          <w:szCs w:val="19"/>
        </w:rPr>
        <w:t xml:space="preserve">Amenity( </w:t>
      </w:r>
      <w:proofErr w:type="spellStart"/>
      <w:r w:rsidRPr="23FFD988">
        <w:rPr>
          <w:rFonts w:ascii="Consolas" w:hAnsi="Consolas" w:cs="Consolas"/>
          <w:color w:val="000000" w:themeColor="text2"/>
          <w:sz w:val="19"/>
          <w:szCs w:val="19"/>
        </w:rPr>
        <w:t>AmenityID</w:t>
      </w:r>
      <w:proofErr w:type="spellEnd"/>
      <w:proofErr w:type="gramEnd"/>
      <w:r w:rsidRPr="23FFD988">
        <w:rPr>
          <w:rFonts w:ascii="Consolas" w:hAnsi="Consolas" w:cs="Consolas"/>
          <w:color w:val="000000" w:themeColor="text2"/>
          <w:sz w:val="19"/>
          <w:szCs w:val="19"/>
        </w:rPr>
        <w:t>, NAME)VALUES(98,'Rajvir');</w:t>
      </w:r>
    </w:p>
    <w:p w14:paraId="664F6B52" w14:textId="6656D0AD" w:rsidR="004967FC" w:rsidRDefault="23FFD988" w:rsidP="00C63285">
      <w:pPr>
        <w:pStyle w:val="NoSpacing"/>
        <w:rPr>
          <w:rFonts w:ascii="Consolas" w:hAnsi="Consolas" w:cs="Consolas"/>
          <w:color w:val="000000" w:themeColor="text2"/>
          <w:sz w:val="19"/>
          <w:szCs w:val="19"/>
        </w:rPr>
      </w:pPr>
      <w:r w:rsidRPr="23FFD988">
        <w:rPr>
          <w:rFonts w:ascii="Consolas" w:hAnsi="Consolas" w:cs="Consolas"/>
          <w:color w:val="000000" w:themeColor="text2"/>
          <w:sz w:val="19"/>
          <w:szCs w:val="19"/>
        </w:rPr>
        <w:t xml:space="preserve">INSERT INTO </w:t>
      </w:r>
      <w:proofErr w:type="gramStart"/>
      <w:r w:rsidRPr="23FFD988">
        <w:rPr>
          <w:rFonts w:ascii="Consolas" w:hAnsi="Consolas" w:cs="Consolas"/>
          <w:color w:val="000000" w:themeColor="text2"/>
          <w:sz w:val="19"/>
          <w:szCs w:val="19"/>
        </w:rPr>
        <w:t xml:space="preserve">Amenity( </w:t>
      </w:r>
      <w:proofErr w:type="spellStart"/>
      <w:r w:rsidRPr="23FFD988">
        <w:rPr>
          <w:rFonts w:ascii="Consolas" w:hAnsi="Consolas" w:cs="Consolas"/>
          <w:color w:val="000000" w:themeColor="text2"/>
          <w:sz w:val="19"/>
          <w:szCs w:val="19"/>
        </w:rPr>
        <w:t>AmenityID</w:t>
      </w:r>
      <w:proofErr w:type="spellEnd"/>
      <w:proofErr w:type="gramEnd"/>
      <w:r w:rsidRPr="23FFD988">
        <w:rPr>
          <w:rFonts w:ascii="Consolas" w:hAnsi="Consolas" w:cs="Consolas"/>
          <w:color w:val="000000" w:themeColor="text2"/>
          <w:sz w:val="19"/>
          <w:szCs w:val="19"/>
        </w:rPr>
        <w:t>, NAME)VALUES(78,'Nav');</w:t>
      </w:r>
    </w:p>
    <w:p w14:paraId="70C7F138" w14:textId="3DE86ACC" w:rsidR="004967FC" w:rsidRDefault="23FFD988" w:rsidP="00C63285">
      <w:pPr>
        <w:pStyle w:val="NoSpacing"/>
        <w:rPr>
          <w:rFonts w:ascii="Consolas" w:hAnsi="Consolas" w:cs="Consolas"/>
          <w:color w:val="000000" w:themeColor="text2"/>
          <w:sz w:val="19"/>
          <w:szCs w:val="19"/>
        </w:rPr>
      </w:pPr>
      <w:r w:rsidRPr="23FFD988">
        <w:rPr>
          <w:rFonts w:ascii="Consolas" w:hAnsi="Consolas" w:cs="Consolas"/>
          <w:color w:val="000000" w:themeColor="text2"/>
          <w:sz w:val="19"/>
          <w:szCs w:val="19"/>
        </w:rPr>
        <w:t xml:space="preserve"> </w:t>
      </w:r>
    </w:p>
    <w:p w14:paraId="3CFA99D9" w14:textId="7B72BE8A" w:rsidR="004967FC" w:rsidRDefault="23FFD988" w:rsidP="00C63285">
      <w:pPr>
        <w:pStyle w:val="NoSpacing"/>
        <w:rPr>
          <w:rFonts w:ascii="Consolas" w:hAnsi="Consolas" w:cs="Consolas"/>
          <w:color w:val="000000" w:themeColor="text2"/>
          <w:sz w:val="19"/>
          <w:szCs w:val="19"/>
        </w:rPr>
      </w:pPr>
      <w:r w:rsidRPr="23FFD988">
        <w:rPr>
          <w:rFonts w:ascii="Consolas" w:hAnsi="Consolas" w:cs="Consolas"/>
          <w:color w:val="000000" w:themeColor="text2"/>
          <w:sz w:val="19"/>
          <w:szCs w:val="19"/>
        </w:rPr>
        <w:t xml:space="preserve">INSERT INTO REL_LOCATION_AMENITY (LOCATIONID, </w:t>
      </w:r>
      <w:proofErr w:type="gramStart"/>
      <w:r w:rsidRPr="23FFD988">
        <w:rPr>
          <w:rFonts w:ascii="Consolas" w:hAnsi="Consolas" w:cs="Consolas"/>
          <w:color w:val="000000" w:themeColor="text2"/>
          <w:sz w:val="19"/>
          <w:szCs w:val="19"/>
        </w:rPr>
        <w:t>AMENITYID)VALUES</w:t>
      </w:r>
      <w:proofErr w:type="gramEnd"/>
      <w:r w:rsidRPr="23FFD988">
        <w:rPr>
          <w:rFonts w:ascii="Consolas" w:hAnsi="Consolas" w:cs="Consolas"/>
          <w:color w:val="000000" w:themeColor="text2"/>
          <w:sz w:val="19"/>
          <w:szCs w:val="19"/>
        </w:rPr>
        <w:t>(607,340);</w:t>
      </w:r>
    </w:p>
    <w:p w14:paraId="14CBED9E" w14:textId="3F0F3211" w:rsidR="004967FC" w:rsidRDefault="23FFD988" w:rsidP="00C63285">
      <w:pPr>
        <w:pStyle w:val="NoSpacing"/>
        <w:rPr>
          <w:rFonts w:ascii="Consolas" w:hAnsi="Consolas" w:cs="Consolas"/>
          <w:color w:val="000000" w:themeColor="text2"/>
          <w:sz w:val="19"/>
          <w:szCs w:val="19"/>
        </w:rPr>
      </w:pPr>
      <w:r w:rsidRPr="23FFD988">
        <w:rPr>
          <w:rFonts w:ascii="Consolas" w:hAnsi="Consolas" w:cs="Consolas"/>
          <w:color w:val="000000" w:themeColor="text2"/>
          <w:sz w:val="19"/>
          <w:szCs w:val="19"/>
        </w:rPr>
        <w:t xml:space="preserve">INSERT INTO REL_LOCATION_AMENITY (LOCATIONID, </w:t>
      </w:r>
      <w:proofErr w:type="gramStart"/>
      <w:r w:rsidRPr="23FFD988">
        <w:rPr>
          <w:rFonts w:ascii="Consolas" w:hAnsi="Consolas" w:cs="Consolas"/>
          <w:color w:val="000000" w:themeColor="text2"/>
          <w:sz w:val="19"/>
          <w:szCs w:val="19"/>
        </w:rPr>
        <w:t>AMENITYID)VALUES</w:t>
      </w:r>
      <w:proofErr w:type="gramEnd"/>
      <w:r w:rsidRPr="23FFD988">
        <w:rPr>
          <w:rFonts w:ascii="Consolas" w:hAnsi="Consolas" w:cs="Consolas"/>
          <w:color w:val="000000" w:themeColor="text2"/>
          <w:sz w:val="19"/>
          <w:szCs w:val="19"/>
        </w:rPr>
        <w:t>(69,30);</w:t>
      </w:r>
    </w:p>
    <w:p w14:paraId="50EC6219" w14:textId="06851B84" w:rsidR="004967FC" w:rsidRDefault="23FFD988" w:rsidP="00C63285">
      <w:pPr>
        <w:pStyle w:val="NoSpacing"/>
        <w:rPr>
          <w:rFonts w:ascii="Consolas" w:hAnsi="Consolas" w:cs="Consolas"/>
          <w:color w:val="000000" w:themeColor="text2"/>
          <w:sz w:val="19"/>
          <w:szCs w:val="19"/>
        </w:rPr>
      </w:pPr>
      <w:r w:rsidRPr="23FFD988">
        <w:rPr>
          <w:rFonts w:ascii="Consolas" w:hAnsi="Consolas" w:cs="Consolas"/>
          <w:color w:val="000000" w:themeColor="text2"/>
          <w:sz w:val="19"/>
          <w:szCs w:val="19"/>
        </w:rPr>
        <w:t xml:space="preserve">INSERT INTO REL_LOCATION_AMENITY (LOCATIONID, </w:t>
      </w:r>
      <w:proofErr w:type="gramStart"/>
      <w:r w:rsidRPr="23FFD988">
        <w:rPr>
          <w:rFonts w:ascii="Consolas" w:hAnsi="Consolas" w:cs="Consolas"/>
          <w:color w:val="000000" w:themeColor="text2"/>
          <w:sz w:val="19"/>
          <w:szCs w:val="19"/>
        </w:rPr>
        <w:t>AMENITYID)VALUES</w:t>
      </w:r>
      <w:proofErr w:type="gramEnd"/>
      <w:r w:rsidRPr="23FFD988">
        <w:rPr>
          <w:rFonts w:ascii="Consolas" w:hAnsi="Consolas" w:cs="Consolas"/>
          <w:color w:val="000000" w:themeColor="text2"/>
          <w:sz w:val="19"/>
          <w:szCs w:val="19"/>
        </w:rPr>
        <w:t>(7,40);</w:t>
      </w:r>
    </w:p>
    <w:p w14:paraId="0ABE1834" w14:textId="63A344D1" w:rsidR="004967FC" w:rsidRDefault="23FFD988" w:rsidP="00C63285">
      <w:pPr>
        <w:pStyle w:val="NoSpacing"/>
        <w:rPr>
          <w:rFonts w:ascii="Consolas" w:hAnsi="Consolas" w:cs="Consolas"/>
          <w:color w:val="000000" w:themeColor="text2"/>
          <w:sz w:val="19"/>
          <w:szCs w:val="19"/>
        </w:rPr>
      </w:pPr>
      <w:r w:rsidRPr="23FFD988">
        <w:rPr>
          <w:rFonts w:ascii="Consolas" w:hAnsi="Consolas" w:cs="Consolas"/>
          <w:color w:val="000000" w:themeColor="text2"/>
          <w:sz w:val="19"/>
          <w:szCs w:val="19"/>
        </w:rPr>
        <w:t xml:space="preserve">INSERT INTO REL_LOCATION_AMENITY (LOCATIONID, </w:t>
      </w:r>
      <w:proofErr w:type="gramStart"/>
      <w:r w:rsidRPr="23FFD988">
        <w:rPr>
          <w:rFonts w:ascii="Consolas" w:hAnsi="Consolas" w:cs="Consolas"/>
          <w:color w:val="000000" w:themeColor="text2"/>
          <w:sz w:val="19"/>
          <w:szCs w:val="19"/>
        </w:rPr>
        <w:t>AMENITYID)VALUES</w:t>
      </w:r>
      <w:proofErr w:type="gramEnd"/>
      <w:r w:rsidRPr="23FFD988">
        <w:rPr>
          <w:rFonts w:ascii="Consolas" w:hAnsi="Consolas" w:cs="Consolas"/>
          <w:color w:val="000000" w:themeColor="text2"/>
          <w:sz w:val="19"/>
          <w:szCs w:val="19"/>
        </w:rPr>
        <w:t>(907,840);</w:t>
      </w:r>
    </w:p>
    <w:p w14:paraId="314FF5E0" w14:textId="7A5687E2" w:rsidR="004967FC" w:rsidRDefault="004967FC" w:rsidP="00C63285">
      <w:pPr>
        <w:pStyle w:val="NoSpacing"/>
        <w:rPr>
          <w:rFonts w:ascii="Consolas" w:hAnsi="Consolas" w:cs="Consolas"/>
          <w:color w:val="000000"/>
          <w:sz w:val="19"/>
          <w:szCs w:val="19"/>
        </w:rPr>
      </w:pPr>
    </w:p>
    <w:p w14:paraId="5F7F6B71" w14:textId="77777777" w:rsidR="00DD18F9" w:rsidRDefault="00DD18F9" w:rsidP="00C63285">
      <w:pPr>
        <w:pStyle w:val="NoSpacing"/>
        <w:rPr>
          <w:rFonts w:asciiTheme="majorHAnsi" w:eastAsiaTheme="majorEastAsia" w:hAnsiTheme="majorHAnsi" w:cstheme="majorBidi"/>
          <w:b/>
          <w:bCs/>
          <w:color w:val="000000" w:themeColor="text2"/>
          <w:sz w:val="32"/>
          <w:szCs w:val="32"/>
        </w:rPr>
      </w:pPr>
    </w:p>
    <w:p w14:paraId="42C0673E" w14:textId="77777777" w:rsidR="00DD18F9" w:rsidRDefault="00DD18F9" w:rsidP="00C63285">
      <w:pPr>
        <w:pStyle w:val="NoSpacing"/>
        <w:rPr>
          <w:rFonts w:asciiTheme="majorHAnsi" w:eastAsiaTheme="majorEastAsia" w:hAnsiTheme="majorHAnsi" w:cstheme="majorBidi"/>
          <w:b/>
          <w:bCs/>
          <w:color w:val="000000" w:themeColor="text2"/>
          <w:sz w:val="32"/>
          <w:szCs w:val="32"/>
        </w:rPr>
      </w:pPr>
    </w:p>
    <w:p w14:paraId="084C4376" w14:textId="77777777" w:rsidR="00DD18F9" w:rsidRDefault="00DD18F9" w:rsidP="00C63285">
      <w:pPr>
        <w:pStyle w:val="NoSpacing"/>
        <w:rPr>
          <w:rFonts w:asciiTheme="majorHAnsi" w:eastAsiaTheme="majorEastAsia" w:hAnsiTheme="majorHAnsi" w:cstheme="majorBidi"/>
          <w:b/>
          <w:bCs/>
          <w:color w:val="000000" w:themeColor="text2"/>
          <w:sz w:val="32"/>
          <w:szCs w:val="32"/>
        </w:rPr>
      </w:pPr>
    </w:p>
    <w:p w14:paraId="489C58E5" w14:textId="77777777" w:rsidR="00DD18F9" w:rsidRDefault="00DD18F9" w:rsidP="00C63285">
      <w:pPr>
        <w:pStyle w:val="NoSpacing"/>
        <w:rPr>
          <w:rFonts w:asciiTheme="majorHAnsi" w:eastAsiaTheme="majorEastAsia" w:hAnsiTheme="majorHAnsi" w:cstheme="majorBidi"/>
          <w:b/>
          <w:bCs/>
          <w:color w:val="000000" w:themeColor="text2"/>
          <w:sz w:val="32"/>
          <w:szCs w:val="32"/>
        </w:rPr>
      </w:pPr>
    </w:p>
    <w:p w14:paraId="14E9A8F5" w14:textId="77777777" w:rsidR="00DD18F9" w:rsidRDefault="00DD18F9" w:rsidP="00C63285">
      <w:pPr>
        <w:pStyle w:val="NoSpacing"/>
        <w:rPr>
          <w:rFonts w:asciiTheme="majorHAnsi" w:eastAsiaTheme="majorEastAsia" w:hAnsiTheme="majorHAnsi" w:cstheme="majorBidi"/>
          <w:b/>
          <w:bCs/>
          <w:color w:val="000000" w:themeColor="text2"/>
          <w:sz w:val="32"/>
          <w:szCs w:val="32"/>
        </w:rPr>
      </w:pPr>
    </w:p>
    <w:p w14:paraId="194847F5" w14:textId="77777777" w:rsidR="00DD18F9" w:rsidRDefault="00DD18F9" w:rsidP="00C63285">
      <w:pPr>
        <w:pStyle w:val="NoSpacing"/>
        <w:rPr>
          <w:rFonts w:asciiTheme="majorHAnsi" w:eastAsiaTheme="majorEastAsia" w:hAnsiTheme="majorHAnsi" w:cstheme="majorBidi"/>
          <w:b/>
          <w:bCs/>
          <w:color w:val="000000" w:themeColor="text2"/>
          <w:sz w:val="32"/>
          <w:szCs w:val="32"/>
        </w:rPr>
      </w:pPr>
    </w:p>
    <w:p w14:paraId="035AE5F1" w14:textId="77777777" w:rsidR="00DD18F9" w:rsidRDefault="00DD18F9" w:rsidP="00C63285">
      <w:pPr>
        <w:pStyle w:val="NoSpacing"/>
        <w:rPr>
          <w:rFonts w:asciiTheme="majorHAnsi" w:eastAsiaTheme="majorEastAsia" w:hAnsiTheme="majorHAnsi" w:cstheme="majorBidi"/>
          <w:b/>
          <w:bCs/>
          <w:color w:val="000000" w:themeColor="text2"/>
          <w:sz w:val="32"/>
          <w:szCs w:val="32"/>
        </w:rPr>
      </w:pPr>
    </w:p>
    <w:p w14:paraId="547AC9FD" w14:textId="77777777" w:rsidR="00DD18F9" w:rsidRDefault="00DD18F9" w:rsidP="00C63285">
      <w:pPr>
        <w:pStyle w:val="NoSpacing"/>
        <w:rPr>
          <w:rFonts w:asciiTheme="majorHAnsi" w:eastAsiaTheme="majorEastAsia" w:hAnsiTheme="majorHAnsi" w:cstheme="majorBidi"/>
          <w:b/>
          <w:bCs/>
          <w:color w:val="000000" w:themeColor="text2"/>
          <w:sz w:val="32"/>
          <w:szCs w:val="32"/>
        </w:rPr>
      </w:pPr>
    </w:p>
    <w:p w14:paraId="7856340A" w14:textId="77777777" w:rsidR="00DD18F9" w:rsidRDefault="00DD18F9" w:rsidP="00C63285">
      <w:pPr>
        <w:pStyle w:val="NoSpacing"/>
        <w:rPr>
          <w:rFonts w:asciiTheme="majorHAnsi" w:eastAsiaTheme="majorEastAsia" w:hAnsiTheme="majorHAnsi" w:cstheme="majorBidi"/>
          <w:b/>
          <w:bCs/>
          <w:color w:val="000000" w:themeColor="text2"/>
          <w:sz w:val="32"/>
          <w:szCs w:val="32"/>
        </w:rPr>
      </w:pPr>
    </w:p>
    <w:p w14:paraId="6960C597" w14:textId="77777777" w:rsidR="00C63285" w:rsidRDefault="00C63285" w:rsidP="00C63285">
      <w:pPr>
        <w:pStyle w:val="NoSpacing"/>
        <w:rPr>
          <w:rFonts w:asciiTheme="majorHAnsi" w:eastAsiaTheme="majorEastAsia" w:hAnsiTheme="majorHAnsi" w:cstheme="majorBidi"/>
          <w:b/>
          <w:bCs/>
          <w:color w:val="000000" w:themeColor="text2"/>
          <w:sz w:val="32"/>
          <w:szCs w:val="32"/>
        </w:rPr>
      </w:pPr>
    </w:p>
    <w:p w14:paraId="3ADB6990" w14:textId="604FB818" w:rsidR="0DBB00FB" w:rsidRPr="00C63285" w:rsidRDefault="00156E62" w:rsidP="00156E62">
      <w:pPr>
        <w:pStyle w:val="Heading1"/>
        <w:rPr>
          <w:rFonts w:asciiTheme="minorHAnsi" w:hAnsiTheme="minorHAnsi" w:cstheme="minorBidi"/>
        </w:rPr>
      </w:pPr>
      <w:bookmarkStart w:id="7" w:name="_Toc111151222"/>
      <w:r w:rsidRPr="0DBB00FB">
        <w:t>MONGO DATABA</w:t>
      </w:r>
      <w:r>
        <w:t>SE CODING</w:t>
      </w:r>
      <w:bookmarkEnd w:id="7"/>
    </w:p>
    <w:p w14:paraId="79E9C4F1" w14:textId="6883E730" w:rsidR="0DBB00FB" w:rsidRDefault="0DBB00FB" w:rsidP="00C63285">
      <w:pPr>
        <w:pStyle w:val="NoSpacing"/>
        <w:rPr>
          <w:b/>
          <w:bCs/>
        </w:rPr>
      </w:pPr>
      <w:r w:rsidRPr="0DBB00FB">
        <w:rPr>
          <w:b/>
          <w:bCs/>
        </w:rPr>
        <w:t>Coach</w:t>
      </w:r>
    </w:p>
    <w:p w14:paraId="1C21C014" w14:textId="7F9CF23E" w:rsidR="406FDC3C" w:rsidRDefault="406FDC3C" w:rsidP="00C63285">
      <w:pPr>
        <w:pStyle w:val="NoSpacing"/>
        <w:rPr>
          <w:rFonts w:ascii="Consolas" w:hAnsi="Consolas" w:cs="Consolas"/>
          <w:color w:val="000000" w:themeColor="text2"/>
          <w:sz w:val="19"/>
          <w:szCs w:val="19"/>
        </w:rPr>
      </w:pPr>
    </w:p>
    <w:p w14:paraId="2AB3F2DB" w14:textId="49C6FCC9" w:rsidR="406FDC3C" w:rsidRDefault="406FDC3C" w:rsidP="00C63285">
      <w:pPr>
        <w:pStyle w:val="NoSpacing"/>
      </w:pPr>
      <w:r>
        <w:t>{</w:t>
      </w:r>
    </w:p>
    <w:p w14:paraId="59F19240" w14:textId="042DE238" w:rsidR="406FDC3C" w:rsidRDefault="406FDC3C" w:rsidP="00C63285">
      <w:pPr>
        <w:pStyle w:val="NoSpacing"/>
      </w:pPr>
      <w:r>
        <w:t xml:space="preserve">  "_id": {</w:t>
      </w:r>
    </w:p>
    <w:p w14:paraId="4B74CBAD" w14:textId="18FA8224" w:rsidR="406FDC3C" w:rsidRDefault="406FDC3C" w:rsidP="00C63285">
      <w:pPr>
        <w:pStyle w:val="NoSpacing"/>
      </w:pPr>
      <w:r>
        <w:t xml:space="preserve">    "$</w:t>
      </w:r>
      <w:proofErr w:type="spellStart"/>
      <w:r>
        <w:t>oid</w:t>
      </w:r>
      <w:proofErr w:type="spellEnd"/>
      <w:r>
        <w:t>": "62f59941d5ae2b9a1b48f0f6"</w:t>
      </w:r>
    </w:p>
    <w:p w14:paraId="4986D02D" w14:textId="7B592541" w:rsidR="406FDC3C" w:rsidRDefault="406FDC3C" w:rsidP="00C63285">
      <w:pPr>
        <w:pStyle w:val="NoSpacing"/>
      </w:pPr>
      <w:r>
        <w:t xml:space="preserve">  },</w:t>
      </w:r>
    </w:p>
    <w:p w14:paraId="09AFA1C7" w14:textId="24F45202" w:rsidR="406FDC3C" w:rsidRDefault="406FDC3C" w:rsidP="00C63285">
      <w:pPr>
        <w:pStyle w:val="NoSpacing"/>
      </w:pPr>
      <w:r>
        <w:t xml:space="preserve">  "</w:t>
      </w:r>
      <w:proofErr w:type="spellStart"/>
      <w:r>
        <w:t>coachName</w:t>
      </w:r>
      <w:proofErr w:type="spellEnd"/>
      <w:r>
        <w:t>": [</w:t>
      </w:r>
    </w:p>
    <w:p w14:paraId="0BA030EA" w14:textId="7A556C95" w:rsidR="406FDC3C" w:rsidRDefault="406FDC3C" w:rsidP="00C63285">
      <w:pPr>
        <w:pStyle w:val="NoSpacing"/>
      </w:pPr>
      <w:r>
        <w:t xml:space="preserve">    "Sally",</w:t>
      </w:r>
    </w:p>
    <w:p w14:paraId="50FC5546" w14:textId="711FEEFF" w:rsidR="406FDC3C" w:rsidRDefault="406FDC3C" w:rsidP="00C63285">
      <w:pPr>
        <w:pStyle w:val="NoSpacing"/>
      </w:pPr>
      <w:r>
        <w:t xml:space="preserve">    "Adam",</w:t>
      </w:r>
    </w:p>
    <w:p w14:paraId="2CB5F5C4" w14:textId="57BDD675" w:rsidR="406FDC3C" w:rsidRDefault="406FDC3C" w:rsidP="00C63285">
      <w:pPr>
        <w:pStyle w:val="NoSpacing"/>
      </w:pPr>
      <w:r>
        <w:t xml:space="preserve">    "Sander"</w:t>
      </w:r>
    </w:p>
    <w:p w14:paraId="28B6E77E" w14:textId="0CD6F0A6" w:rsidR="406FDC3C" w:rsidRDefault="406FDC3C" w:rsidP="00C63285">
      <w:pPr>
        <w:pStyle w:val="NoSpacing"/>
      </w:pPr>
      <w:r>
        <w:t xml:space="preserve">  ],</w:t>
      </w:r>
    </w:p>
    <w:p w14:paraId="20830588" w14:textId="442D32B1" w:rsidR="406FDC3C" w:rsidRDefault="406FDC3C" w:rsidP="00C63285">
      <w:pPr>
        <w:pStyle w:val="NoSpacing"/>
      </w:pPr>
      <w:r>
        <w:t xml:space="preserve">  "</w:t>
      </w:r>
      <w:proofErr w:type="spellStart"/>
      <w:r>
        <w:t>Coachrating</w:t>
      </w:r>
      <w:proofErr w:type="spellEnd"/>
      <w:r>
        <w:t>": [</w:t>
      </w:r>
    </w:p>
    <w:p w14:paraId="5D63A77F" w14:textId="2FB33F34" w:rsidR="406FDC3C" w:rsidRDefault="406FDC3C" w:rsidP="00C63285">
      <w:pPr>
        <w:pStyle w:val="NoSpacing"/>
      </w:pPr>
      <w:r>
        <w:t xml:space="preserve">    {</w:t>
      </w:r>
    </w:p>
    <w:p w14:paraId="0778E871" w14:textId="49005E90" w:rsidR="406FDC3C" w:rsidRDefault="406FDC3C" w:rsidP="00C63285">
      <w:pPr>
        <w:pStyle w:val="NoSpacing"/>
      </w:pPr>
      <w:r>
        <w:t xml:space="preserve">      "</w:t>
      </w:r>
      <w:proofErr w:type="spellStart"/>
      <w:r>
        <w:t>SallyRating</w:t>
      </w:r>
      <w:proofErr w:type="spellEnd"/>
      <w:r>
        <w:t>": 5,</w:t>
      </w:r>
    </w:p>
    <w:p w14:paraId="22ECAFC7" w14:textId="5177FA0B" w:rsidR="406FDC3C" w:rsidRDefault="406FDC3C" w:rsidP="00C63285">
      <w:pPr>
        <w:pStyle w:val="NoSpacing"/>
      </w:pPr>
      <w:r>
        <w:t xml:space="preserve">      "</w:t>
      </w:r>
      <w:proofErr w:type="spellStart"/>
      <w:r>
        <w:t>AdamRating</w:t>
      </w:r>
      <w:proofErr w:type="spellEnd"/>
      <w:r>
        <w:t>": 4,</w:t>
      </w:r>
    </w:p>
    <w:p w14:paraId="0A9015D8" w14:textId="34EA4A10" w:rsidR="406FDC3C" w:rsidRDefault="406FDC3C" w:rsidP="00C63285">
      <w:pPr>
        <w:pStyle w:val="NoSpacing"/>
      </w:pPr>
      <w:r>
        <w:t xml:space="preserve">      "</w:t>
      </w:r>
      <w:proofErr w:type="spellStart"/>
      <w:r>
        <w:t>SanderRating</w:t>
      </w:r>
      <w:proofErr w:type="spellEnd"/>
      <w:r>
        <w:t>": 5</w:t>
      </w:r>
    </w:p>
    <w:p w14:paraId="5089C1C1" w14:textId="551BC4ED" w:rsidR="406FDC3C" w:rsidRDefault="406FDC3C" w:rsidP="00C63285">
      <w:pPr>
        <w:pStyle w:val="NoSpacing"/>
      </w:pPr>
      <w:r>
        <w:t xml:space="preserve">    }</w:t>
      </w:r>
    </w:p>
    <w:p w14:paraId="7F16FA52" w14:textId="24E9E733" w:rsidR="406FDC3C" w:rsidRDefault="406FDC3C" w:rsidP="00C63285">
      <w:pPr>
        <w:pStyle w:val="NoSpacing"/>
      </w:pPr>
      <w:r>
        <w:t xml:space="preserve">  ],</w:t>
      </w:r>
    </w:p>
    <w:p w14:paraId="7025C7F7" w14:textId="311824C2" w:rsidR="406FDC3C" w:rsidRDefault="406FDC3C" w:rsidP="00C63285">
      <w:pPr>
        <w:pStyle w:val="NoSpacing"/>
      </w:pPr>
      <w:r>
        <w:t xml:space="preserve">  "</w:t>
      </w:r>
      <w:proofErr w:type="spellStart"/>
      <w:r>
        <w:t>CoachLevel</w:t>
      </w:r>
      <w:proofErr w:type="spellEnd"/>
      <w:r>
        <w:t>": [</w:t>
      </w:r>
    </w:p>
    <w:p w14:paraId="3B16B83D" w14:textId="4B2FE879" w:rsidR="406FDC3C" w:rsidRDefault="406FDC3C" w:rsidP="00C63285">
      <w:pPr>
        <w:pStyle w:val="NoSpacing"/>
      </w:pPr>
      <w:r>
        <w:t xml:space="preserve">    {</w:t>
      </w:r>
    </w:p>
    <w:p w14:paraId="482F567D" w14:textId="1979B443" w:rsidR="406FDC3C" w:rsidRDefault="406FDC3C" w:rsidP="00C63285">
      <w:pPr>
        <w:pStyle w:val="NoSpacing"/>
      </w:pPr>
      <w:r>
        <w:t xml:space="preserve">      "</w:t>
      </w:r>
      <w:proofErr w:type="spellStart"/>
      <w:r>
        <w:t>SallyLevel</w:t>
      </w:r>
      <w:proofErr w:type="spellEnd"/>
      <w:r>
        <w:t>": 3,</w:t>
      </w:r>
    </w:p>
    <w:p w14:paraId="774E8706" w14:textId="6A78243B" w:rsidR="406FDC3C" w:rsidRDefault="406FDC3C" w:rsidP="00C63285">
      <w:pPr>
        <w:pStyle w:val="NoSpacing"/>
      </w:pPr>
      <w:r>
        <w:t xml:space="preserve">      "</w:t>
      </w:r>
      <w:proofErr w:type="spellStart"/>
      <w:r>
        <w:t>AdamLevel</w:t>
      </w:r>
      <w:proofErr w:type="spellEnd"/>
      <w:r>
        <w:t>": 2,</w:t>
      </w:r>
    </w:p>
    <w:p w14:paraId="7BE35C8A" w14:textId="11BCECFB" w:rsidR="406FDC3C" w:rsidRDefault="406FDC3C" w:rsidP="00C63285">
      <w:pPr>
        <w:pStyle w:val="NoSpacing"/>
      </w:pPr>
      <w:r>
        <w:t xml:space="preserve">      "</w:t>
      </w:r>
      <w:proofErr w:type="spellStart"/>
      <w:r>
        <w:t>SanderLevel</w:t>
      </w:r>
      <w:proofErr w:type="spellEnd"/>
      <w:r>
        <w:t>": 3,</w:t>
      </w:r>
    </w:p>
    <w:p w14:paraId="78F2C6D9" w14:textId="02A64006" w:rsidR="406FDC3C" w:rsidRDefault="406FDC3C" w:rsidP="00C63285">
      <w:pPr>
        <w:pStyle w:val="NoSpacing"/>
      </w:pPr>
      <w:r>
        <w:t xml:space="preserve">      "time": "09:50"</w:t>
      </w:r>
    </w:p>
    <w:p w14:paraId="3D6D4D2C" w14:textId="6E8090A6" w:rsidR="406FDC3C" w:rsidRDefault="406FDC3C" w:rsidP="00C63285">
      <w:pPr>
        <w:pStyle w:val="NoSpacing"/>
      </w:pPr>
      <w:r>
        <w:t xml:space="preserve">    }</w:t>
      </w:r>
    </w:p>
    <w:p w14:paraId="32853D2C" w14:textId="11C95C35" w:rsidR="406FDC3C" w:rsidRDefault="406FDC3C" w:rsidP="00C63285">
      <w:pPr>
        <w:pStyle w:val="NoSpacing"/>
      </w:pPr>
      <w:r>
        <w:t xml:space="preserve">  ]</w:t>
      </w:r>
    </w:p>
    <w:p w14:paraId="18897399" w14:textId="161FB7A2" w:rsidR="406FDC3C" w:rsidRDefault="406FDC3C" w:rsidP="00C63285">
      <w:pPr>
        <w:pStyle w:val="NoSpacing"/>
      </w:pPr>
      <w:r>
        <w:t>}</w:t>
      </w:r>
    </w:p>
    <w:p w14:paraId="33A05D02" w14:textId="734B819B" w:rsidR="6CF67B71" w:rsidRDefault="6CF67B71" w:rsidP="00C63285">
      <w:pPr>
        <w:pStyle w:val="NoSpacing"/>
        <w:rPr>
          <w:b/>
          <w:bCs/>
        </w:rPr>
      </w:pPr>
    </w:p>
    <w:p w14:paraId="2854D469" w14:textId="4778BFAC" w:rsidR="6CF67B71" w:rsidRDefault="0DBB00FB" w:rsidP="00C63285">
      <w:pPr>
        <w:pStyle w:val="NoSpacing"/>
        <w:rPr>
          <w:b/>
          <w:bCs/>
        </w:rPr>
      </w:pPr>
      <w:proofErr w:type="spellStart"/>
      <w:r w:rsidRPr="0DBB00FB">
        <w:rPr>
          <w:b/>
          <w:bCs/>
        </w:rPr>
        <w:t>CoachSally</w:t>
      </w:r>
      <w:proofErr w:type="spellEnd"/>
    </w:p>
    <w:p w14:paraId="1D597FF5" w14:textId="6C100BCE" w:rsidR="0DBB00FB" w:rsidRDefault="0DBB00FB" w:rsidP="00C63285">
      <w:pPr>
        <w:pStyle w:val="NoSpacing"/>
      </w:pPr>
      <w:r>
        <w:t>{</w:t>
      </w:r>
    </w:p>
    <w:p w14:paraId="3A08CE0E" w14:textId="52C57AD3" w:rsidR="0DBB00FB" w:rsidRDefault="0DBB00FB" w:rsidP="00C63285">
      <w:pPr>
        <w:pStyle w:val="NoSpacing"/>
      </w:pPr>
      <w:r>
        <w:t xml:space="preserve">  "_id": 11112222,</w:t>
      </w:r>
    </w:p>
    <w:p w14:paraId="6445A676" w14:textId="2026987D" w:rsidR="0DBB00FB" w:rsidRDefault="0DBB00FB" w:rsidP="00C63285">
      <w:pPr>
        <w:pStyle w:val="NoSpacing"/>
      </w:pPr>
      <w:r>
        <w:t xml:space="preserve">  "name": "Sally",</w:t>
      </w:r>
    </w:p>
    <w:p w14:paraId="3E370CBA" w14:textId="32EB0773" w:rsidR="0DBB00FB" w:rsidRDefault="0DBB00FB" w:rsidP="00C63285">
      <w:pPr>
        <w:pStyle w:val="NoSpacing"/>
      </w:pPr>
      <w:r>
        <w:t xml:space="preserve">  "level": 3,</w:t>
      </w:r>
    </w:p>
    <w:p w14:paraId="17B01399" w14:textId="066E9632" w:rsidR="0DBB00FB" w:rsidRDefault="0DBB00FB" w:rsidP="00C63285">
      <w:pPr>
        <w:pStyle w:val="NoSpacing"/>
      </w:pPr>
      <w:r>
        <w:t xml:space="preserve">  "certificates": [</w:t>
      </w:r>
    </w:p>
    <w:p w14:paraId="3756A9E6" w14:textId="083F1985" w:rsidR="0DBB00FB" w:rsidRDefault="0DBB00FB" w:rsidP="00C63285">
      <w:pPr>
        <w:pStyle w:val="NoSpacing"/>
      </w:pPr>
      <w:r>
        <w:t xml:space="preserve">    "Advanced Fit",</w:t>
      </w:r>
    </w:p>
    <w:p w14:paraId="4858B2E6" w14:textId="76A8AF0C" w:rsidR="0DBB00FB" w:rsidRDefault="0DBB00FB" w:rsidP="00C63285">
      <w:pPr>
        <w:pStyle w:val="NoSpacing"/>
      </w:pPr>
      <w:r>
        <w:t xml:space="preserve">    "Massage II",</w:t>
      </w:r>
    </w:p>
    <w:p w14:paraId="3F75B5D2" w14:textId="13B76681" w:rsidR="0DBB00FB" w:rsidRDefault="0DBB00FB" w:rsidP="00C63285">
      <w:pPr>
        <w:pStyle w:val="NoSpacing"/>
      </w:pPr>
      <w:r>
        <w:t xml:space="preserve">    "</w:t>
      </w:r>
      <w:proofErr w:type="spellStart"/>
      <w:r>
        <w:t>BikramYoga</w:t>
      </w:r>
      <w:proofErr w:type="spellEnd"/>
      <w:r>
        <w:t>"</w:t>
      </w:r>
    </w:p>
    <w:p w14:paraId="1AE44FFB" w14:textId="3D2FEA82" w:rsidR="0DBB00FB" w:rsidRDefault="0DBB00FB" w:rsidP="00C63285">
      <w:pPr>
        <w:pStyle w:val="NoSpacing"/>
      </w:pPr>
      <w:r>
        <w:t xml:space="preserve">  ],</w:t>
      </w:r>
    </w:p>
    <w:p w14:paraId="36356D8C" w14:textId="701DBE0F" w:rsidR="0DBB00FB" w:rsidRDefault="0DBB00FB" w:rsidP="00C63285">
      <w:pPr>
        <w:pStyle w:val="NoSpacing"/>
      </w:pPr>
      <w:r>
        <w:t xml:space="preserve">  "locations": [</w:t>
      </w:r>
    </w:p>
    <w:p w14:paraId="4F48CEE2" w14:textId="0F4C9041" w:rsidR="0DBB00FB" w:rsidRDefault="0DBB00FB" w:rsidP="00C63285">
      <w:pPr>
        <w:pStyle w:val="NoSpacing"/>
      </w:pPr>
      <w:r>
        <w:t xml:space="preserve">    "Middletown",</w:t>
      </w:r>
    </w:p>
    <w:p w14:paraId="6FFC3211" w14:textId="0A0647D4" w:rsidR="0DBB00FB" w:rsidRDefault="0DBB00FB" w:rsidP="00C63285">
      <w:pPr>
        <w:pStyle w:val="NoSpacing"/>
      </w:pPr>
      <w:r>
        <w:t xml:space="preserve">    "</w:t>
      </w:r>
      <w:proofErr w:type="spellStart"/>
      <w:r>
        <w:t>Traflgar</w:t>
      </w:r>
      <w:proofErr w:type="spellEnd"/>
      <w:r>
        <w:t>",</w:t>
      </w:r>
    </w:p>
    <w:p w14:paraId="3BFCE679" w14:textId="380D2896" w:rsidR="0DBB00FB" w:rsidRDefault="0DBB00FB" w:rsidP="00C63285">
      <w:pPr>
        <w:pStyle w:val="NoSpacing"/>
      </w:pPr>
      <w:r>
        <w:t xml:space="preserve">    "Square One"</w:t>
      </w:r>
    </w:p>
    <w:p w14:paraId="01D63111" w14:textId="4194B97C" w:rsidR="0DBB00FB" w:rsidRDefault="0DBB00FB" w:rsidP="00C63285">
      <w:pPr>
        <w:pStyle w:val="NoSpacing"/>
      </w:pPr>
      <w:r>
        <w:t xml:space="preserve">  ],</w:t>
      </w:r>
    </w:p>
    <w:p w14:paraId="6E7E3CF9" w14:textId="392DC294" w:rsidR="0DBB00FB" w:rsidRDefault="0DBB00FB" w:rsidP="00C63285">
      <w:pPr>
        <w:pStyle w:val="NoSpacing"/>
      </w:pPr>
      <w:r>
        <w:t xml:space="preserve">  "classes": [</w:t>
      </w:r>
    </w:p>
    <w:p w14:paraId="02AB16CF" w14:textId="5E43BD24" w:rsidR="0DBB00FB" w:rsidRDefault="0DBB00FB" w:rsidP="00C63285">
      <w:pPr>
        <w:pStyle w:val="NoSpacing"/>
      </w:pPr>
      <w:r>
        <w:t xml:space="preserve">    {</w:t>
      </w:r>
    </w:p>
    <w:p w14:paraId="258682BA" w14:textId="46CA9086" w:rsidR="0DBB00FB" w:rsidRDefault="0DBB00FB" w:rsidP="00C63285">
      <w:pPr>
        <w:pStyle w:val="NoSpacing"/>
      </w:pPr>
      <w:r>
        <w:t xml:space="preserve">      "price": 8,</w:t>
      </w:r>
    </w:p>
    <w:p w14:paraId="3CE7CA36" w14:textId="121BE03B" w:rsidR="0DBB00FB" w:rsidRDefault="0DBB00FB" w:rsidP="00C63285">
      <w:pPr>
        <w:pStyle w:val="NoSpacing"/>
      </w:pPr>
      <w:r>
        <w:t xml:space="preserve">      "gym": "East View",</w:t>
      </w:r>
    </w:p>
    <w:p w14:paraId="33149833" w14:textId="7BF0A8D8" w:rsidR="0DBB00FB" w:rsidRDefault="0DBB00FB" w:rsidP="00C63285">
      <w:pPr>
        <w:pStyle w:val="NoSpacing"/>
      </w:pPr>
      <w:r>
        <w:t xml:space="preserve">      "name": "Yoga",</w:t>
      </w:r>
    </w:p>
    <w:p w14:paraId="7E82A81B" w14:textId="0F966E32" w:rsidR="0DBB00FB" w:rsidRDefault="0DBB00FB" w:rsidP="00C63285">
      <w:pPr>
        <w:pStyle w:val="NoSpacing"/>
      </w:pPr>
      <w:r>
        <w:t xml:space="preserve">      "room": " Small Studio",</w:t>
      </w:r>
    </w:p>
    <w:p w14:paraId="7479EADF" w14:textId="482D40C9" w:rsidR="0DBB00FB" w:rsidRDefault="0DBB00FB" w:rsidP="00C63285">
      <w:pPr>
        <w:pStyle w:val="NoSpacing"/>
      </w:pPr>
      <w:r>
        <w:t xml:space="preserve">      "time": "9:50"</w:t>
      </w:r>
    </w:p>
    <w:p w14:paraId="642FB23B" w14:textId="45167543" w:rsidR="0DBB00FB" w:rsidRDefault="0DBB00FB" w:rsidP="00C63285">
      <w:pPr>
        <w:pStyle w:val="NoSpacing"/>
      </w:pPr>
      <w:r>
        <w:t xml:space="preserve">    }</w:t>
      </w:r>
    </w:p>
    <w:p w14:paraId="564E0AED" w14:textId="1337469D" w:rsidR="0DBB00FB" w:rsidRDefault="0DBB00FB" w:rsidP="00C63285">
      <w:pPr>
        <w:pStyle w:val="NoSpacing"/>
      </w:pPr>
      <w:r>
        <w:t xml:space="preserve">  ],</w:t>
      </w:r>
    </w:p>
    <w:p w14:paraId="6093BF49" w14:textId="4B15B4C9" w:rsidR="0DBB00FB" w:rsidRDefault="0DBB00FB" w:rsidP="00C63285">
      <w:pPr>
        <w:pStyle w:val="NoSpacing"/>
      </w:pPr>
      <w:r>
        <w:t xml:space="preserve">  "references": [</w:t>
      </w:r>
    </w:p>
    <w:p w14:paraId="011F81F3" w14:textId="7338B7A3" w:rsidR="0DBB00FB" w:rsidRDefault="0DBB00FB" w:rsidP="00C63285">
      <w:pPr>
        <w:pStyle w:val="NoSpacing"/>
      </w:pPr>
      <w:r>
        <w:t xml:space="preserve">    "Lovepreet Singh",</w:t>
      </w:r>
    </w:p>
    <w:p w14:paraId="3D631C2A" w14:textId="634E119A" w:rsidR="0DBB00FB" w:rsidRDefault="0DBB00FB" w:rsidP="00C63285">
      <w:pPr>
        <w:pStyle w:val="NoSpacing"/>
      </w:pPr>
      <w:r>
        <w:t xml:space="preserve">    "</w:t>
      </w:r>
      <w:proofErr w:type="spellStart"/>
      <w:r>
        <w:t>Navjit</w:t>
      </w:r>
      <w:proofErr w:type="spellEnd"/>
      <w:r>
        <w:t xml:space="preserve"> Kaur",</w:t>
      </w:r>
    </w:p>
    <w:p w14:paraId="347A168E" w14:textId="3EAB3C61" w:rsidR="0DBB00FB" w:rsidRDefault="0DBB00FB" w:rsidP="00C63285">
      <w:pPr>
        <w:pStyle w:val="NoSpacing"/>
      </w:pPr>
      <w:r>
        <w:t xml:space="preserve">    "</w:t>
      </w:r>
      <w:proofErr w:type="spellStart"/>
      <w:r>
        <w:t>Asmabanu</w:t>
      </w:r>
      <w:proofErr w:type="spellEnd"/>
      <w:r>
        <w:t xml:space="preserve"> </w:t>
      </w:r>
      <w:proofErr w:type="spellStart"/>
      <w:r>
        <w:t>Saiyed</w:t>
      </w:r>
      <w:proofErr w:type="spellEnd"/>
      <w:r>
        <w:t>"</w:t>
      </w:r>
    </w:p>
    <w:p w14:paraId="39FEA9C5" w14:textId="55A9D2B7" w:rsidR="0DBB00FB" w:rsidRDefault="0DBB00FB" w:rsidP="00C63285">
      <w:pPr>
        <w:pStyle w:val="NoSpacing"/>
      </w:pPr>
      <w:r>
        <w:t xml:space="preserve">  ]</w:t>
      </w:r>
    </w:p>
    <w:p w14:paraId="2A3FC59B" w14:textId="7C021890" w:rsidR="0DBB00FB" w:rsidRDefault="0DBB00FB" w:rsidP="00C63285">
      <w:pPr>
        <w:pStyle w:val="NoSpacing"/>
      </w:pPr>
      <w:r>
        <w:t>}</w:t>
      </w:r>
    </w:p>
    <w:p w14:paraId="5F792761" w14:textId="229B5779" w:rsidR="0DBB00FB" w:rsidRDefault="0DBB00FB" w:rsidP="00C63285">
      <w:pPr>
        <w:pStyle w:val="NoSpacing"/>
        <w:rPr>
          <w:b/>
          <w:bCs/>
        </w:rPr>
      </w:pPr>
    </w:p>
    <w:p w14:paraId="50FA5292" w14:textId="43F6C39F" w:rsidR="0DBB00FB" w:rsidRDefault="0DBB00FB" w:rsidP="00C63285">
      <w:pPr>
        <w:pStyle w:val="NoSpacing"/>
        <w:rPr>
          <w:b/>
          <w:bCs/>
        </w:rPr>
      </w:pPr>
      <w:r w:rsidRPr="0DBB00FB">
        <w:rPr>
          <w:b/>
          <w:bCs/>
        </w:rPr>
        <w:t>Location</w:t>
      </w:r>
    </w:p>
    <w:p w14:paraId="66FC0C53" w14:textId="797F2023" w:rsidR="0DBB00FB" w:rsidRDefault="0DBB00FB" w:rsidP="00C63285">
      <w:pPr>
        <w:pStyle w:val="NoSpacing"/>
      </w:pPr>
    </w:p>
    <w:p w14:paraId="5152F521" w14:textId="72EBB2C1" w:rsidR="0DBB00FB" w:rsidRDefault="0DBB00FB" w:rsidP="00C63285">
      <w:pPr>
        <w:pStyle w:val="NoSpacing"/>
      </w:pPr>
      <w:r>
        <w:t>{</w:t>
      </w:r>
    </w:p>
    <w:p w14:paraId="1E1D64E0" w14:textId="7750997C" w:rsidR="0DBB00FB" w:rsidRDefault="0DBB00FB" w:rsidP="00C63285">
      <w:pPr>
        <w:pStyle w:val="NoSpacing"/>
      </w:pPr>
      <w:r>
        <w:t xml:space="preserve">  "_id": 11112222,</w:t>
      </w:r>
    </w:p>
    <w:p w14:paraId="542D3873" w14:textId="0A5079A0" w:rsidR="0DBB00FB" w:rsidRDefault="0DBB00FB" w:rsidP="00C63285">
      <w:pPr>
        <w:pStyle w:val="NoSpacing"/>
      </w:pPr>
      <w:r>
        <w:t xml:space="preserve">  "name": [</w:t>
      </w:r>
    </w:p>
    <w:p w14:paraId="43749C21" w14:textId="2C816A12" w:rsidR="0DBB00FB" w:rsidRDefault="0DBB00FB" w:rsidP="00C63285">
      <w:pPr>
        <w:pStyle w:val="NoSpacing"/>
      </w:pPr>
      <w:r>
        <w:t xml:space="preserve">    "Midtown",</w:t>
      </w:r>
    </w:p>
    <w:p w14:paraId="0D027658" w14:textId="348FF1DB" w:rsidR="0DBB00FB" w:rsidRDefault="0DBB00FB" w:rsidP="00C63285">
      <w:pPr>
        <w:pStyle w:val="NoSpacing"/>
      </w:pPr>
      <w:r>
        <w:t xml:space="preserve">    "</w:t>
      </w:r>
      <w:proofErr w:type="spellStart"/>
      <w:r>
        <w:t>Cabbagetown</w:t>
      </w:r>
      <w:proofErr w:type="spellEnd"/>
      <w:r>
        <w:t>",</w:t>
      </w:r>
    </w:p>
    <w:p w14:paraId="6BD587E2" w14:textId="11540BFC" w:rsidR="0DBB00FB" w:rsidRDefault="0DBB00FB" w:rsidP="00C63285">
      <w:pPr>
        <w:pStyle w:val="NoSpacing"/>
      </w:pPr>
      <w:r>
        <w:t xml:space="preserve">    "East View"</w:t>
      </w:r>
    </w:p>
    <w:p w14:paraId="7135DDC4" w14:textId="60BD5D7D" w:rsidR="0DBB00FB" w:rsidRDefault="0DBB00FB" w:rsidP="00C63285">
      <w:pPr>
        <w:pStyle w:val="NoSpacing"/>
      </w:pPr>
      <w:r>
        <w:t xml:space="preserve">  ],</w:t>
      </w:r>
    </w:p>
    <w:p w14:paraId="141DF083" w14:textId="62A663E1" w:rsidR="0DBB00FB" w:rsidRDefault="0DBB00FB" w:rsidP="00C63285">
      <w:pPr>
        <w:pStyle w:val="NoSpacing"/>
      </w:pPr>
      <w:r>
        <w:t xml:space="preserve">  "</w:t>
      </w:r>
      <w:proofErr w:type="spellStart"/>
      <w:r>
        <w:t>timevisited</w:t>
      </w:r>
      <w:proofErr w:type="spellEnd"/>
      <w:r>
        <w:t>": [</w:t>
      </w:r>
    </w:p>
    <w:p w14:paraId="2B76FA68" w14:textId="63B1004B" w:rsidR="0DBB00FB" w:rsidRDefault="0DBB00FB" w:rsidP="00C63285">
      <w:pPr>
        <w:pStyle w:val="NoSpacing"/>
      </w:pPr>
      <w:r>
        <w:t xml:space="preserve">    {</w:t>
      </w:r>
    </w:p>
    <w:p w14:paraId="2CA4D3BA" w14:textId="4429D1BD" w:rsidR="0DBB00FB" w:rsidRDefault="0DBB00FB" w:rsidP="00C63285">
      <w:pPr>
        <w:pStyle w:val="NoSpacing"/>
      </w:pPr>
      <w:r>
        <w:t xml:space="preserve">      "</w:t>
      </w:r>
      <w:proofErr w:type="spellStart"/>
      <w:r>
        <w:t>MidtownVisited</w:t>
      </w:r>
      <w:proofErr w:type="spellEnd"/>
      <w:r>
        <w:t>": "15",</w:t>
      </w:r>
    </w:p>
    <w:p w14:paraId="21B18408" w14:textId="743697E9" w:rsidR="0DBB00FB" w:rsidRDefault="0DBB00FB" w:rsidP="00C63285">
      <w:pPr>
        <w:pStyle w:val="NoSpacing"/>
      </w:pPr>
      <w:r>
        <w:t xml:space="preserve">      "</w:t>
      </w:r>
      <w:proofErr w:type="spellStart"/>
      <w:r>
        <w:t>CabbagetownVisited</w:t>
      </w:r>
      <w:proofErr w:type="spellEnd"/>
      <w:r>
        <w:t>": "8",</w:t>
      </w:r>
    </w:p>
    <w:p w14:paraId="3BC85A19" w14:textId="1926D44E" w:rsidR="0DBB00FB" w:rsidRDefault="0DBB00FB" w:rsidP="00C63285">
      <w:pPr>
        <w:pStyle w:val="NoSpacing"/>
      </w:pPr>
      <w:r>
        <w:t xml:space="preserve">      "</w:t>
      </w:r>
      <w:proofErr w:type="spellStart"/>
      <w:r>
        <w:t>EastViewVisited</w:t>
      </w:r>
      <w:proofErr w:type="spellEnd"/>
      <w:r>
        <w:t>": "3"</w:t>
      </w:r>
    </w:p>
    <w:p w14:paraId="4BADD6C3" w14:textId="68C3424B" w:rsidR="0DBB00FB" w:rsidRDefault="0DBB00FB" w:rsidP="00C63285">
      <w:pPr>
        <w:pStyle w:val="NoSpacing"/>
      </w:pPr>
      <w:r>
        <w:t xml:space="preserve">    }</w:t>
      </w:r>
    </w:p>
    <w:p w14:paraId="659A2CF1" w14:textId="1FDE3C9B" w:rsidR="0DBB00FB" w:rsidRDefault="0DBB00FB" w:rsidP="00C63285">
      <w:pPr>
        <w:pStyle w:val="NoSpacing"/>
      </w:pPr>
      <w:r>
        <w:t xml:space="preserve">  ]</w:t>
      </w:r>
    </w:p>
    <w:p w14:paraId="37D58FE6" w14:textId="1291AA09" w:rsidR="0DBB00FB" w:rsidRDefault="0DBB00FB" w:rsidP="00C63285">
      <w:pPr>
        <w:pStyle w:val="NoSpacing"/>
      </w:pPr>
      <w:r>
        <w:t>}</w:t>
      </w:r>
    </w:p>
    <w:p w14:paraId="6269B507" w14:textId="76B338FE" w:rsidR="0DBB00FB" w:rsidRDefault="0DBB00FB" w:rsidP="00C63285">
      <w:pPr>
        <w:pStyle w:val="NoSpacing"/>
      </w:pPr>
    </w:p>
    <w:p w14:paraId="72034C06" w14:textId="5D46D924" w:rsidR="0DBB00FB" w:rsidRDefault="0DBB00FB" w:rsidP="00C63285">
      <w:pPr>
        <w:pStyle w:val="NoSpacing"/>
      </w:pPr>
    </w:p>
    <w:p w14:paraId="5B1CA713" w14:textId="69DF267A" w:rsidR="0DBB00FB" w:rsidRDefault="0DBB00FB" w:rsidP="00C63285">
      <w:pPr>
        <w:pStyle w:val="NoSpacing"/>
        <w:rPr>
          <w:b/>
          <w:bCs/>
        </w:rPr>
      </w:pPr>
      <w:proofErr w:type="spellStart"/>
      <w:r w:rsidRPr="0DBB00FB">
        <w:rPr>
          <w:b/>
          <w:bCs/>
        </w:rPr>
        <w:t>MidtownLocation</w:t>
      </w:r>
      <w:proofErr w:type="spellEnd"/>
    </w:p>
    <w:p w14:paraId="3F0D937B" w14:textId="40D500EB" w:rsidR="0DBB00FB" w:rsidRDefault="0DBB00FB" w:rsidP="00C63285">
      <w:pPr>
        <w:pStyle w:val="NoSpacing"/>
      </w:pPr>
    </w:p>
    <w:p w14:paraId="1C2CB945" w14:textId="2135A36F" w:rsidR="0DBB00FB" w:rsidRDefault="0DBB00FB" w:rsidP="00C63285">
      <w:pPr>
        <w:pStyle w:val="NoSpacing"/>
      </w:pPr>
      <w:r>
        <w:t>{</w:t>
      </w:r>
    </w:p>
    <w:p w14:paraId="24A7B042" w14:textId="0909A9E3" w:rsidR="0DBB00FB" w:rsidRDefault="0DBB00FB" w:rsidP="00C63285">
      <w:pPr>
        <w:pStyle w:val="NoSpacing"/>
      </w:pPr>
      <w:r>
        <w:t xml:space="preserve">  "_id": 11112222,</w:t>
      </w:r>
    </w:p>
    <w:p w14:paraId="3127A00A" w14:textId="0E61BDFF" w:rsidR="0DBB00FB" w:rsidRDefault="0DBB00FB" w:rsidP="00C63285">
      <w:pPr>
        <w:pStyle w:val="NoSpacing"/>
      </w:pPr>
      <w:r>
        <w:t xml:space="preserve">  "address": " 87 Done Drive Brampton",</w:t>
      </w:r>
    </w:p>
    <w:p w14:paraId="6C733E83" w14:textId="35A64FB6" w:rsidR="0DBB00FB" w:rsidRDefault="0DBB00FB" w:rsidP="00C63285">
      <w:pPr>
        <w:pStyle w:val="NoSpacing"/>
      </w:pPr>
      <w:r>
        <w:t xml:space="preserve">  "phone": {</w:t>
      </w:r>
    </w:p>
    <w:p w14:paraId="1F6C7D36" w14:textId="2382D9AA" w:rsidR="0DBB00FB" w:rsidRDefault="0DBB00FB" w:rsidP="00C63285">
      <w:pPr>
        <w:pStyle w:val="NoSpacing"/>
      </w:pPr>
      <w:r>
        <w:t xml:space="preserve">    "$</w:t>
      </w:r>
      <w:proofErr w:type="spellStart"/>
      <w:r>
        <w:t>numberLong</w:t>
      </w:r>
      <w:proofErr w:type="spellEnd"/>
      <w:r>
        <w:t>": "2895446940"</w:t>
      </w:r>
    </w:p>
    <w:p w14:paraId="2FD4BB7F" w14:textId="5E58D8BD" w:rsidR="0DBB00FB" w:rsidRDefault="0DBB00FB" w:rsidP="00C63285">
      <w:pPr>
        <w:pStyle w:val="NoSpacing"/>
      </w:pPr>
      <w:r>
        <w:t xml:space="preserve">  },</w:t>
      </w:r>
    </w:p>
    <w:p w14:paraId="60FDD341" w14:textId="49FADAAF" w:rsidR="0DBB00FB" w:rsidRDefault="0DBB00FB" w:rsidP="00C63285">
      <w:pPr>
        <w:pStyle w:val="NoSpacing"/>
      </w:pPr>
      <w:r>
        <w:t xml:space="preserve">  "name": "Middletown",</w:t>
      </w:r>
    </w:p>
    <w:p w14:paraId="4114F780" w14:textId="722E16A4" w:rsidR="0DBB00FB" w:rsidRDefault="0DBB00FB" w:rsidP="00C63285">
      <w:pPr>
        <w:pStyle w:val="NoSpacing"/>
      </w:pPr>
      <w:r>
        <w:t xml:space="preserve">  "email": "admin@gmail.com",</w:t>
      </w:r>
    </w:p>
    <w:p w14:paraId="3873D6C2" w14:textId="21F44111" w:rsidR="0DBB00FB" w:rsidRDefault="0DBB00FB" w:rsidP="00C63285">
      <w:pPr>
        <w:pStyle w:val="NoSpacing"/>
      </w:pPr>
      <w:r>
        <w:t xml:space="preserve">  "visited": "15",</w:t>
      </w:r>
    </w:p>
    <w:p w14:paraId="529B1D7A" w14:textId="6539D65D" w:rsidR="0DBB00FB" w:rsidRDefault="0DBB00FB" w:rsidP="00C63285">
      <w:pPr>
        <w:pStyle w:val="NoSpacing"/>
      </w:pPr>
      <w:r>
        <w:t xml:space="preserve">  "amenities": [</w:t>
      </w:r>
    </w:p>
    <w:p w14:paraId="04DC1C9F" w14:textId="49F09B99" w:rsidR="0DBB00FB" w:rsidRDefault="0DBB00FB" w:rsidP="00C63285">
      <w:pPr>
        <w:pStyle w:val="NoSpacing"/>
      </w:pPr>
      <w:r>
        <w:t xml:space="preserve">    "Sauna",</w:t>
      </w:r>
    </w:p>
    <w:p w14:paraId="3FFC6328" w14:textId="45304609" w:rsidR="0DBB00FB" w:rsidRDefault="0DBB00FB" w:rsidP="00C63285">
      <w:pPr>
        <w:pStyle w:val="NoSpacing"/>
      </w:pPr>
      <w:r>
        <w:t xml:space="preserve">    "Green Zone",</w:t>
      </w:r>
    </w:p>
    <w:p w14:paraId="7976418A" w14:textId="6D3DE945" w:rsidR="0DBB00FB" w:rsidRDefault="0DBB00FB" w:rsidP="00C63285">
      <w:pPr>
        <w:pStyle w:val="NoSpacing"/>
      </w:pPr>
      <w:r>
        <w:t xml:space="preserve">    "Hot Yoga",</w:t>
      </w:r>
    </w:p>
    <w:p w14:paraId="78FDF42C" w14:textId="310FD343" w:rsidR="0DBB00FB" w:rsidRDefault="0DBB00FB" w:rsidP="00C63285">
      <w:pPr>
        <w:pStyle w:val="NoSpacing"/>
      </w:pPr>
      <w:r>
        <w:t xml:space="preserve">    "Spinning",</w:t>
      </w:r>
    </w:p>
    <w:p w14:paraId="6B01C417" w14:textId="79070236" w:rsidR="0DBB00FB" w:rsidRDefault="0DBB00FB" w:rsidP="00C63285">
      <w:pPr>
        <w:pStyle w:val="NoSpacing"/>
      </w:pPr>
      <w:r>
        <w:t xml:space="preserve">    "Pool"</w:t>
      </w:r>
    </w:p>
    <w:p w14:paraId="4524F816" w14:textId="391D84DC" w:rsidR="0DBB00FB" w:rsidRDefault="0DBB00FB" w:rsidP="00C63285">
      <w:pPr>
        <w:pStyle w:val="NoSpacing"/>
      </w:pPr>
      <w:r>
        <w:t xml:space="preserve">  ],</w:t>
      </w:r>
    </w:p>
    <w:p w14:paraId="35F0FDCD" w14:textId="0E1C22D2" w:rsidR="0DBB00FB" w:rsidRDefault="0DBB00FB" w:rsidP="00C63285">
      <w:pPr>
        <w:pStyle w:val="NoSpacing"/>
      </w:pPr>
      <w:r>
        <w:t xml:space="preserve">  "coaches": [</w:t>
      </w:r>
    </w:p>
    <w:p w14:paraId="1BD93772" w14:textId="24B40EE3" w:rsidR="0DBB00FB" w:rsidRDefault="0DBB00FB" w:rsidP="00C63285">
      <w:pPr>
        <w:pStyle w:val="NoSpacing"/>
      </w:pPr>
      <w:r>
        <w:t xml:space="preserve">    "</w:t>
      </w:r>
      <w:proofErr w:type="spellStart"/>
      <w:r>
        <w:t>Sayad</w:t>
      </w:r>
      <w:proofErr w:type="spellEnd"/>
      <w:r>
        <w:t>",</w:t>
      </w:r>
    </w:p>
    <w:p w14:paraId="55B2CAC3" w14:textId="2E78BB44" w:rsidR="0DBB00FB" w:rsidRDefault="0DBB00FB" w:rsidP="00C63285">
      <w:pPr>
        <w:pStyle w:val="NoSpacing"/>
      </w:pPr>
      <w:r>
        <w:t xml:space="preserve">    "</w:t>
      </w:r>
      <w:proofErr w:type="spellStart"/>
      <w:r>
        <w:t>Lalya</w:t>
      </w:r>
      <w:proofErr w:type="spellEnd"/>
      <w:r>
        <w:t>",</w:t>
      </w:r>
    </w:p>
    <w:p w14:paraId="24EA9B70" w14:textId="22620611" w:rsidR="0DBB00FB" w:rsidRDefault="0DBB00FB" w:rsidP="00C63285">
      <w:pPr>
        <w:pStyle w:val="NoSpacing"/>
      </w:pPr>
      <w:r>
        <w:t xml:space="preserve">    "Mark"</w:t>
      </w:r>
    </w:p>
    <w:p w14:paraId="7A93725E" w14:textId="4C2C98CE" w:rsidR="0DBB00FB" w:rsidRDefault="0DBB00FB" w:rsidP="00C63285">
      <w:pPr>
        <w:pStyle w:val="NoSpacing"/>
      </w:pPr>
      <w:r>
        <w:t xml:space="preserve">  ]</w:t>
      </w:r>
    </w:p>
    <w:p w14:paraId="28466134" w14:textId="623EA554" w:rsidR="0DBB00FB" w:rsidRDefault="0DBB00FB" w:rsidP="00C63285">
      <w:pPr>
        <w:pStyle w:val="NoSpacing"/>
      </w:pPr>
      <w:r>
        <w:t>}</w:t>
      </w:r>
    </w:p>
    <w:p w14:paraId="6FDA57CC" w14:textId="334D85AB" w:rsidR="0DBB00FB" w:rsidRDefault="0DBB00FB" w:rsidP="00C63285">
      <w:pPr>
        <w:pStyle w:val="NoSpacing"/>
      </w:pPr>
    </w:p>
    <w:p w14:paraId="5FEC63DD" w14:textId="0B8456EF" w:rsidR="0DBB00FB" w:rsidRDefault="0DBB00FB" w:rsidP="00C63285">
      <w:pPr>
        <w:pStyle w:val="NoSpacing"/>
        <w:rPr>
          <w:b/>
          <w:bCs/>
        </w:rPr>
      </w:pPr>
    </w:p>
    <w:p w14:paraId="019103A8" w14:textId="79830160" w:rsidR="0DBB00FB" w:rsidRDefault="0DBB00FB" w:rsidP="00C63285">
      <w:pPr>
        <w:pStyle w:val="NoSpacing"/>
        <w:rPr>
          <w:b/>
          <w:bCs/>
        </w:rPr>
      </w:pPr>
    </w:p>
    <w:p w14:paraId="60F39334" w14:textId="5772FFF2" w:rsidR="0DBB00FB" w:rsidRDefault="0DBB00FB" w:rsidP="00C63285">
      <w:pPr>
        <w:pStyle w:val="NoSpacing"/>
        <w:rPr>
          <w:b/>
          <w:bCs/>
        </w:rPr>
      </w:pPr>
    </w:p>
    <w:p w14:paraId="70D4C9FB" w14:textId="4BEADCA9" w:rsidR="0DBB00FB" w:rsidRDefault="0DBB00FB" w:rsidP="00C63285">
      <w:pPr>
        <w:pStyle w:val="NoSpacing"/>
        <w:rPr>
          <w:b/>
          <w:bCs/>
        </w:rPr>
      </w:pPr>
    </w:p>
    <w:p w14:paraId="4CE12FDF" w14:textId="708278EA" w:rsidR="0DBB00FB" w:rsidRDefault="0DBB00FB" w:rsidP="00C63285">
      <w:pPr>
        <w:pStyle w:val="NoSpacing"/>
        <w:rPr>
          <w:b/>
          <w:bCs/>
        </w:rPr>
      </w:pPr>
    </w:p>
    <w:p w14:paraId="02A0A844" w14:textId="3BBEBBE7" w:rsidR="0DBB00FB" w:rsidRDefault="0DBB00FB" w:rsidP="00C63285">
      <w:pPr>
        <w:pStyle w:val="NoSpacing"/>
        <w:rPr>
          <w:b/>
          <w:bCs/>
        </w:rPr>
      </w:pPr>
    </w:p>
    <w:p w14:paraId="37E88BE1" w14:textId="77777777" w:rsidR="00DD18F9" w:rsidRDefault="00DD18F9" w:rsidP="00C63285">
      <w:pPr>
        <w:pStyle w:val="NoSpacing"/>
        <w:rPr>
          <w:b/>
          <w:bCs/>
        </w:rPr>
      </w:pPr>
    </w:p>
    <w:p w14:paraId="2C2CC1EF" w14:textId="77777777" w:rsidR="00DD18F9" w:rsidRDefault="00DD18F9" w:rsidP="00C63285">
      <w:pPr>
        <w:pStyle w:val="NoSpacing"/>
        <w:rPr>
          <w:b/>
          <w:bCs/>
        </w:rPr>
      </w:pPr>
    </w:p>
    <w:p w14:paraId="69F6415D" w14:textId="77777777" w:rsidR="00DD18F9" w:rsidRDefault="00DD18F9" w:rsidP="00C63285">
      <w:pPr>
        <w:pStyle w:val="NoSpacing"/>
        <w:rPr>
          <w:b/>
          <w:bCs/>
        </w:rPr>
      </w:pPr>
    </w:p>
    <w:p w14:paraId="70CBEE99" w14:textId="77777777" w:rsidR="00DD18F9" w:rsidRDefault="00DD18F9" w:rsidP="00C63285">
      <w:pPr>
        <w:pStyle w:val="NoSpacing"/>
        <w:rPr>
          <w:b/>
          <w:bCs/>
        </w:rPr>
      </w:pPr>
    </w:p>
    <w:p w14:paraId="7DDAE085" w14:textId="77777777" w:rsidR="00DD18F9" w:rsidRDefault="00DD18F9" w:rsidP="00C63285">
      <w:pPr>
        <w:pStyle w:val="NoSpacing"/>
        <w:rPr>
          <w:b/>
          <w:bCs/>
        </w:rPr>
      </w:pPr>
    </w:p>
    <w:p w14:paraId="55673443" w14:textId="5761545A" w:rsidR="00DD18F9" w:rsidRPr="00B66763" w:rsidRDefault="00DD18F9" w:rsidP="00C63285">
      <w:pPr>
        <w:pStyle w:val="NoSpacing"/>
        <w:rPr>
          <w:rStyle w:val="Emphasis"/>
        </w:rPr>
      </w:pPr>
    </w:p>
    <w:p w14:paraId="42899B40" w14:textId="67399A29" w:rsidR="0DBB00FB" w:rsidRDefault="00156E62" w:rsidP="00B66763">
      <w:pPr>
        <w:pStyle w:val="Heading1"/>
      </w:pPr>
      <w:bookmarkStart w:id="8" w:name="_Toc111151223"/>
      <w:r>
        <w:t>MONGO DATABASE</w:t>
      </w:r>
      <w:r w:rsidRPr="0DBB00FB">
        <w:t xml:space="preserve"> COLLECTIONS</w:t>
      </w:r>
      <w:bookmarkEnd w:id="8"/>
      <w:r w:rsidRPr="0DBB00FB">
        <w:t xml:space="preserve"> </w:t>
      </w:r>
    </w:p>
    <w:p w14:paraId="45144103" w14:textId="634ED40B" w:rsidR="0DBB00FB" w:rsidRDefault="0DBB00FB" w:rsidP="00C63285">
      <w:pPr>
        <w:pStyle w:val="NoSpacing"/>
      </w:pPr>
    </w:p>
    <w:p w14:paraId="37711172" w14:textId="26B9699B" w:rsidR="0DBB00FB" w:rsidRDefault="0DBB00FB" w:rsidP="00C63285">
      <w:pPr>
        <w:pStyle w:val="NoSpacing"/>
      </w:pPr>
      <w:r>
        <w:rPr>
          <w:noProof/>
        </w:rPr>
        <w:drawing>
          <wp:inline distT="0" distB="0" distL="0" distR="0" wp14:anchorId="5130A6A5" wp14:editId="1A24A1C8">
            <wp:extent cx="6553200" cy="3705225"/>
            <wp:effectExtent l="0" t="0" r="0" b="0"/>
            <wp:docPr id="81160654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553200" cy="3705225"/>
                    </a:xfrm>
                    <a:prstGeom prst="rect">
                      <a:avLst/>
                    </a:prstGeom>
                  </pic:spPr>
                </pic:pic>
              </a:graphicData>
            </a:graphic>
          </wp:inline>
        </w:drawing>
      </w:r>
    </w:p>
    <w:p w14:paraId="648B742A" w14:textId="77777777" w:rsidR="00DD18F9" w:rsidRDefault="00DD18F9" w:rsidP="00C63285">
      <w:pPr>
        <w:pStyle w:val="NoSpacing"/>
      </w:pPr>
    </w:p>
    <w:p w14:paraId="1319A3DC" w14:textId="77777777" w:rsidR="00B66763" w:rsidRDefault="00B66763" w:rsidP="00C63285">
      <w:pPr>
        <w:pStyle w:val="NoSpacing"/>
        <w:rPr>
          <w:sz w:val="26"/>
          <w:szCs w:val="28"/>
        </w:rPr>
      </w:pPr>
    </w:p>
    <w:p w14:paraId="4F6A13BD" w14:textId="77777777" w:rsidR="00B66763" w:rsidRDefault="00B66763" w:rsidP="00C63285">
      <w:pPr>
        <w:pStyle w:val="NoSpacing"/>
        <w:rPr>
          <w:sz w:val="26"/>
          <w:szCs w:val="28"/>
        </w:rPr>
      </w:pPr>
    </w:p>
    <w:p w14:paraId="6F512B9F" w14:textId="77777777" w:rsidR="00B66763" w:rsidRDefault="00B66763" w:rsidP="00C63285">
      <w:pPr>
        <w:pStyle w:val="NoSpacing"/>
        <w:rPr>
          <w:sz w:val="26"/>
          <w:szCs w:val="28"/>
        </w:rPr>
      </w:pPr>
    </w:p>
    <w:p w14:paraId="57FC5870" w14:textId="77777777" w:rsidR="00B66763" w:rsidRDefault="00B66763" w:rsidP="00C63285">
      <w:pPr>
        <w:pStyle w:val="NoSpacing"/>
        <w:rPr>
          <w:sz w:val="26"/>
          <w:szCs w:val="28"/>
        </w:rPr>
      </w:pPr>
    </w:p>
    <w:p w14:paraId="6796815B" w14:textId="77777777" w:rsidR="00B66763" w:rsidRDefault="00B66763" w:rsidP="00C63285">
      <w:pPr>
        <w:pStyle w:val="NoSpacing"/>
        <w:rPr>
          <w:sz w:val="26"/>
          <w:szCs w:val="28"/>
        </w:rPr>
      </w:pPr>
    </w:p>
    <w:p w14:paraId="1716D645" w14:textId="77777777" w:rsidR="00B66763" w:rsidRDefault="00B66763" w:rsidP="00C63285">
      <w:pPr>
        <w:pStyle w:val="NoSpacing"/>
        <w:rPr>
          <w:sz w:val="26"/>
          <w:szCs w:val="28"/>
        </w:rPr>
      </w:pPr>
    </w:p>
    <w:p w14:paraId="03BA7BC0" w14:textId="77777777" w:rsidR="00B66763" w:rsidRDefault="00B66763" w:rsidP="00C63285">
      <w:pPr>
        <w:pStyle w:val="NoSpacing"/>
        <w:rPr>
          <w:sz w:val="26"/>
          <w:szCs w:val="28"/>
        </w:rPr>
      </w:pPr>
    </w:p>
    <w:p w14:paraId="7AF04FE5" w14:textId="6226C0AC" w:rsidR="00BF1D67" w:rsidRDefault="00BF1D67" w:rsidP="00C63285">
      <w:pPr>
        <w:pStyle w:val="NoSpacing"/>
        <w:rPr>
          <w:sz w:val="26"/>
          <w:szCs w:val="28"/>
        </w:rPr>
      </w:pPr>
      <w:r>
        <w:rPr>
          <w:sz w:val="26"/>
          <w:szCs w:val="28"/>
        </w:rPr>
        <w:t>Return all the information displayed on the Coaches tab (wireframe 3)</w:t>
      </w:r>
    </w:p>
    <w:p w14:paraId="3D8AB463" w14:textId="77777777" w:rsidR="00DD18F9" w:rsidRDefault="00DD18F9" w:rsidP="00C63285">
      <w:pPr>
        <w:pStyle w:val="NoSpacing"/>
      </w:pPr>
    </w:p>
    <w:p w14:paraId="29D7DAC2" w14:textId="40C0B5BD" w:rsidR="6CF67B71" w:rsidRDefault="6CF67B71" w:rsidP="00C63285">
      <w:pPr>
        <w:pStyle w:val="NoSpacing"/>
      </w:pPr>
    </w:p>
    <w:p w14:paraId="01F042FD" w14:textId="4AFF77C2" w:rsidR="0DBB00FB" w:rsidRDefault="0DBB00FB" w:rsidP="00C63285">
      <w:pPr>
        <w:pStyle w:val="NoSpacing"/>
      </w:pPr>
      <w:r>
        <w:rPr>
          <w:noProof/>
        </w:rPr>
        <w:drawing>
          <wp:inline distT="0" distB="0" distL="0" distR="0" wp14:anchorId="5E0E83D9" wp14:editId="1E8ACBA6">
            <wp:extent cx="5629275" cy="2486025"/>
            <wp:effectExtent l="0" t="0" r="0" b="0"/>
            <wp:docPr id="182090999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629275" cy="2486025"/>
                    </a:xfrm>
                    <a:prstGeom prst="rect">
                      <a:avLst/>
                    </a:prstGeom>
                  </pic:spPr>
                </pic:pic>
              </a:graphicData>
            </a:graphic>
          </wp:inline>
        </w:drawing>
      </w:r>
    </w:p>
    <w:p w14:paraId="3A51D249" w14:textId="77777777" w:rsidR="00BF1D67" w:rsidRDefault="00BF1D67" w:rsidP="00C63285">
      <w:pPr>
        <w:pStyle w:val="NoSpacing"/>
      </w:pPr>
    </w:p>
    <w:p w14:paraId="06208F52" w14:textId="361C1208" w:rsidR="00BF1D67" w:rsidRDefault="00BF1D67" w:rsidP="00C63285">
      <w:pPr>
        <w:pStyle w:val="NoSpacing"/>
        <w:rPr>
          <w:sz w:val="26"/>
          <w:szCs w:val="28"/>
        </w:rPr>
      </w:pPr>
      <w:r>
        <w:rPr>
          <w:sz w:val="26"/>
          <w:szCs w:val="28"/>
        </w:rPr>
        <w:t xml:space="preserve">Return all the information displayed on the Coach </w:t>
      </w:r>
      <w:r w:rsidR="00C63285">
        <w:rPr>
          <w:sz w:val="26"/>
          <w:szCs w:val="28"/>
        </w:rPr>
        <w:t>Sally tab</w:t>
      </w:r>
      <w:r>
        <w:rPr>
          <w:sz w:val="26"/>
          <w:szCs w:val="28"/>
        </w:rPr>
        <w:t xml:space="preserve"> (wireframe 4)</w:t>
      </w:r>
    </w:p>
    <w:p w14:paraId="5A36DF47" w14:textId="77777777" w:rsidR="00BF1D67" w:rsidRDefault="00BF1D67" w:rsidP="00C63285">
      <w:pPr>
        <w:pStyle w:val="NoSpacing"/>
      </w:pPr>
    </w:p>
    <w:p w14:paraId="32553B7A" w14:textId="6B7DE35F" w:rsidR="0DBB00FB" w:rsidRDefault="0DBB00FB" w:rsidP="00C63285">
      <w:pPr>
        <w:pStyle w:val="NoSpacing"/>
      </w:pPr>
      <w:r>
        <w:rPr>
          <w:noProof/>
        </w:rPr>
        <w:drawing>
          <wp:inline distT="0" distB="0" distL="0" distR="0" wp14:anchorId="52D164ED" wp14:editId="12F3B6DE">
            <wp:extent cx="5629275" cy="2066925"/>
            <wp:effectExtent l="0" t="0" r="0" b="0"/>
            <wp:docPr id="41058894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5629275" cy="2066925"/>
                    </a:xfrm>
                    <a:prstGeom prst="rect">
                      <a:avLst/>
                    </a:prstGeom>
                  </pic:spPr>
                </pic:pic>
              </a:graphicData>
            </a:graphic>
          </wp:inline>
        </w:drawing>
      </w:r>
    </w:p>
    <w:p w14:paraId="01DFD907" w14:textId="77777777" w:rsidR="00B66763" w:rsidRDefault="00B66763" w:rsidP="00C63285">
      <w:pPr>
        <w:pStyle w:val="NoSpacing"/>
        <w:rPr>
          <w:sz w:val="26"/>
          <w:szCs w:val="28"/>
        </w:rPr>
      </w:pPr>
    </w:p>
    <w:p w14:paraId="1E124084" w14:textId="77777777" w:rsidR="00B66763" w:rsidRDefault="00B66763" w:rsidP="00C63285">
      <w:pPr>
        <w:pStyle w:val="NoSpacing"/>
        <w:rPr>
          <w:sz w:val="26"/>
          <w:szCs w:val="28"/>
        </w:rPr>
      </w:pPr>
    </w:p>
    <w:p w14:paraId="2185B535" w14:textId="77777777" w:rsidR="00B66763" w:rsidRDefault="00B66763" w:rsidP="00C63285">
      <w:pPr>
        <w:pStyle w:val="NoSpacing"/>
        <w:rPr>
          <w:sz w:val="26"/>
          <w:szCs w:val="28"/>
        </w:rPr>
      </w:pPr>
    </w:p>
    <w:p w14:paraId="357C331C" w14:textId="3D41D499" w:rsidR="00C63285" w:rsidRPr="00C63285" w:rsidRDefault="00C63285" w:rsidP="00C63285">
      <w:pPr>
        <w:pStyle w:val="NoSpacing"/>
        <w:rPr>
          <w:sz w:val="26"/>
          <w:szCs w:val="28"/>
        </w:rPr>
      </w:pPr>
      <w:r>
        <w:rPr>
          <w:sz w:val="26"/>
          <w:szCs w:val="28"/>
        </w:rPr>
        <w:t>Return all the information displayed on the Locations tab (wireframe 1)</w:t>
      </w:r>
    </w:p>
    <w:p w14:paraId="35542A36" w14:textId="77777777" w:rsidR="00C63285" w:rsidRDefault="00C63285" w:rsidP="00C63285">
      <w:pPr>
        <w:pStyle w:val="NoSpacing"/>
      </w:pPr>
    </w:p>
    <w:p w14:paraId="46C22F11" w14:textId="6E816223" w:rsidR="0DBB00FB" w:rsidRDefault="0DBB00FB" w:rsidP="00C63285">
      <w:pPr>
        <w:pStyle w:val="NoSpacing"/>
      </w:pPr>
      <w:r>
        <w:rPr>
          <w:noProof/>
        </w:rPr>
        <w:drawing>
          <wp:inline distT="0" distB="0" distL="0" distR="0" wp14:anchorId="180D9D4F" wp14:editId="3BC31B11">
            <wp:extent cx="5629275" cy="1895475"/>
            <wp:effectExtent l="0" t="0" r="0" b="0"/>
            <wp:docPr id="182337769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5629275" cy="1895475"/>
                    </a:xfrm>
                    <a:prstGeom prst="rect">
                      <a:avLst/>
                    </a:prstGeom>
                  </pic:spPr>
                </pic:pic>
              </a:graphicData>
            </a:graphic>
          </wp:inline>
        </w:drawing>
      </w:r>
    </w:p>
    <w:p w14:paraId="3FDBE33D" w14:textId="77777777" w:rsidR="00C63285" w:rsidRDefault="00C63285" w:rsidP="00C63285">
      <w:pPr>
        <w:pStyle w:val="NoSpacing"/>
      </w:pPr>
    </w:p>
    <w:p w14:paraId="0DDD6875" w14:textId="77777777" w:rsidR="00C63285" w:rsidRDefault="00C63285" w:rsidP="00C63285">
      <w:pPr>
        <w:pStyle w:val="NoSpacing"/>
      </w:pPr>
    </w:p>
    <w:p w14:paraId="33A8B3BE" w14:textId="77777777" w:rsidR="00C63285" w:rsidRDefault="00C63285" w:rsidP="00C63285">
      <w:pPr>
        <w:pStyle w:val="NoSpacing"/>
        <w:rPr>
          <w:sz w:val="26"/>
          <w:szCs w:val="28"/>
        </w:rPr>
      </w:pPr>
      <w:r>
        <w:rPr>
          <w:sz w:val="26"/>
          <w:szCs w:val="28"/>
        </w:rPr>
        <w:t>Return all the information displayed on the Midtown Location tab (wireframe 1)</w:t>
      </w:r>
    </w:p>
    <w:p w14:paraId="6574247D" w14:textId="77777777" w:rsidR="00C63285" w:rsidRDefault="00C63285" w:rsidP="00C63285">
      <w:pPr>
        <w:pStyle w:val="NoSpacing"/>
      </w:pPr>
    </w:p>
    <w:p w14:paraId="6A6A5D93" w14:textId="761F7E39" w:rsidR="0DBB00FB" w:rsidRDefault="0DBB00FB" w:rsidP="00C63285">
      <w:pPr>
        <w:pStyle w:val="NoSpacing"/>
      </w:pPr>
      <w:r>
        <w:rPr>
          <w:noProof/>
        </w:rPr>
        <w:drawing>
          <wp:inline distT="0" distB="0" distL="0" distR="0" wp14:anchorId="74419BB8" wp14:editId="2321E93C">
            <wp:extent cx="5657850" cy="2324100"/>
            <wp:effectExtent l="0" t="0" r="0" b="0"/>
            <wp:docPr id="192334043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5657850" cy="2324100"/>
                    </a:xfrm>
                    <a:prstGeom prst="rect">
                      <a:avLst/>
                    </a:prstGeom>
                  </pic:spPr>
                </pic:pic>
              </a:graphicData>
            </a:graphic>
          </wp:inline>
        </w:drawing>
      </w:r>
    </w:p>
    <w:p w14:paraId="63D93BE1" w14:textId="40C0B5BD" w:rsidR="0DBB00FB" w:rsidRDefault="0DBB00FB" w:rsidP="00C63285">
      <w:pPr>
        <w:pStyle w:val="NoSpacing"/>
      </w:pPr>
    </w:p>
    <w:p w14:paraId="54ADF354" w14:textId="36F7D6FA" w:rsidR="006D1124" w:rsidRPr="00061279" w:rsidRDefault="006D1124" w:rsidP="00C63285">
      <w:pPr>
        <w:pStyle w:val="NoSpacing"/>
      </w:pPr>
    </w:p>
    <w:sectPr w:rsidR="006D1124" w:rsidRPr="00061279" w:rsidSect="00A30EFB">
      <w:headerReference w:type="default" r:id="rId16"/>
      <w:footerReference w:type="default" r:id="rId17"/>
      <w:headerReference w:type="first" r:id="rId18"/>
      <w:footerReference w:type="first" r:id="rId19"/>
      <w:footnotePr>
        <w:pos w:val="beneathText"/>
      </w:footnotePr>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458359" w14:textId="77777777" w:rsidR="00BF73B7" w:rsidRDefault="00BF73B7">
      <w:pPr>
        <w:spacing w:line="240" w:lineRule="auto"/>
      </w:pPr>
      <w:r>
        <w:separator/>
      </w:r>
    </w:p>
    <w:p w14:paraId="10CCAF32" w14:textId="77777777" w:rsidR="00BF73B7" w:rsidRDefault="00BF73B7"/>
  </w:endnote>
  <w:endnote w:type="continuationSeparator" w:id="0">
    <w:p w14:paraId="53780D68" w14:textId="77777777" w:rsidR="00BF73B7" w:rsidRDefault="00BF73B7">
      <w:pPr>
        <w:spacing w:line="240" w:lineRule="auto"/>
      </w:pPr>
      <w:r>
        <w:continuationSeparator/>
      </w:r>
    </w:p>
    <w:p w14:paraId="3FA73E93" w14:textId="77777777" w:rsidR="00BF73B7" w:rsidRDefault="00BF73B7"/>
  </w:endnote>
  <w:endnote w:type="continuationNotice" w:id="1">
    <w:p w14:paraId="594906AD" w14:textId="77777777" w:rsidR="00BF73B7" w:rsidRDefault="00BF73B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6BF7659B" w14:paraId="1E6DB3DF" w14:textId="77777777" w:rsidTr="6BF7659B">
      <w:tc>
        <w:tcPr>
          <w:tcW w:w="3120" w:type="dxa"/>
        </w:tcPr>
        <w:p w14:paraId="03CE8CD4" w14:textId="41956EB8" w:rsidR="6BF7659B" w:rsidRDefault="6BF7659B" w:rsidP="6BF7659B">
          <w:pPr>
            <w:pStyle w:val="Header"/>
            <w:ind w:left="-115"/>
          </w:pPr>
        </w:p>
      </w:tc>
      <w:tc>
        <w:tcPr>
          <w:tcW w:w="3120" w:type="dxa"/>
        </w:tcPr>
        <w:p w14:paraId="1355C002" w14:textId="198DA7B2" w:rsidR="6BF7659B" w:rsidRDefault="6BF7659B" w:rsidP="6BF7659B">
          <w:pPr>
            <w:pStyle w:val="Header"/>
            <w:jc w:val="center"/>
          </w:pPr>
        </w:p>
      </w:tc>
      <w:tc>
        <w:tcPr>
          <w:tcW w:w="3120" w:type="dxa"/>
        </w:tcPr>
        <w:p w14:paraId="17B0A5C5" w14:textId="69A20F25" w:rsidR="6BF7659B" w:rsidRDefault="6BF7659B" w:rsidP="6BF7659B">
          <w:pPr>
            <w:pStyle w:val="Header"/>
            <w:ind w:right="-115"/>
            <w:jc w:val="right"/>
          </w:pPr>
        </w:p>
      </w:tc>
    </w:tr>
  </w:tbl>
  <w:p w14:paraId="183BC143" w14:textId="6984C742" w:rsidR="002E1599" w:rsidRDefault="002E159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6BF7659B" w14:paraId="2E091996" w14:textId="77777777" w:rsidTr="6BF7659B">
      <w:tc>
        <w:tcPr>
          <w:tcW w:w="3120" w:type="dxa"/>
        </w:tcPr>
        <w:p w14:paraId="1E470F7A" w14:textId="393F7713" w:rsidR="6BF7659B" w:rsidRDefault="6BF7659B" w:rsidP="6BF7659B">
          <w:pPr>
            <w:pStyle w:val="Header"/>
            <w:ind w:left="-115"/>
          </w:pPr>
        </w:p>
      </w:tc>
      <w:tc>
        <w:tcPr>
          <w:tcW w:w="3120" w:type="dxa"/>
        </w:tcPr>
        <w:p w14:paraId="03C800C7" w14:textId="3F8FA5CB" w:rsidR="6BF7659B" w:rsidRDefault="6BF7659B" w:rsidP="6BF7659B">
          <w:pPr>
            <w:pStyle w:val="Header"/>
            <w:jc w:val="center"/>
          </w:pPr>
        </w:p>
      </w:tc>
      <w:tc>
        <w:tcPr>
          <w:tcW w:w="3120" w:type="dxa"/>
        </w:tcPr>
        <w:p w14:paraId="7848378C" w14:textId="3D4F188A" w:rsidR="6BF7659B" w:rsidRDefault="6BF7659B" w:rsidP="6BF7659B">
          <w:pPr>
            <w:pStyle w:val="Header"/>
            <w:ind w:right="-115"/>
            <w:jc w:val="right"/>
          </w:pPr>
        </w:p>
      </w:tc>
    </w:tr>
  </w:tbl>
  <w:p w14:paraId="67B2E04D" w14:textId="1ADA4D03" w:rsidR="002E1599" w:rsidRDefault="002E15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60D3BB" w14:textId="77777777" w:rsidR="00BF73B7" w:rsidRDefault="00BF73B7">
      <w:pPr>
        <w:spacing w:line="240" w:lineRule="auto"/>
      </w:pPr>
      <w:r>
        <w:separator/>
      </w:r>
    </w:p>
    <w:p w14:paraId="35A792E9" w14:textId="77777777" w:rsidR="00BF73B7" w:rsidRDefault="00BF73B7"/>
  </w:footnote>
  <w:footnote w:type="continuationSeparator" w:id="0">
    <w:p w14:paraId="59296E7E" w14:textId="77777777" w:rsidR="00BF73B7" w:rsidRDefault="00BF73B7">
      <w:pPr>
        <w:spacing w:line="240" w:lineRule="auto"/>
      </w:pPr>
      <w:r>
        <w:continuationSeparator/>
      </w:r>
    </w:p>
    <w:p w14:paraId="2580B835" w14:textId="77777777" w:rsidR="00BF73B7" w:rsidRDefault="00BF73B7"/>
  </w:footnote>
  <w:footnote w:type="continuationNotice" w:id="1">
    <w:p w14:paraId="48585086" w14:textId="77777777" w:rsidR="00BF73B7" w:rsidRDefault="00BF73B7">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A96E73" w14:textId="7CB8C84F" w:rsidR="00E81978" w:rsidRDefault="00BF73B7">
    <w:pPr>
      <w:pStyle w:val="Header"/>
    </w:pPr>
    <w:sdt>
      <w:sdtPr>
        <w:alias w:val="Running head"/>
        <w:tag w:val=""/>
        <w:id w:val="12739865"/>
        <w:placeholder>
          <w:docPart w:val="D5186C9F4D5A4B0198F7FB4797934633"/>
        </w:placeholder>
        <w:dataBinding w:prefixMappings="xmlns:ns0='http://schemas.microsoft.com/office/2006/coverPageProps' " w:xpath="/ns0:CoverPageProperties[1]/ns0:Abstract[1]" w:storeItemID="{55AF091B-3C7A-41E3-B477-F2FDAA23CFDA}"/>
        <w15:appearance w15:val="hidden"/>
        <w:text/>
      </w:sdtPr>
      <w:sdtEndPr/>
      <w:sdtContent>
        <w:r w:rsidR="00D00A93" w:rsidRPr="00D00A93">
          <w:t>Database Design and Implementation</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8</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862C68" w14:textId="42998744" w:rsidR="00E81978" w:rsidRPr="007D2EB0" w:rsidRDefault="007D2EB0" w:rsidP="007D2EB0">
    <w:pPr>
      <w:pStyle w:val="Header"/>
      <w:rPr>
        <w:rStyle w:val="Strong"/>
        <w:caps w:val="0"/>
      </w:rPr>
    </w:pPr>
    <w:r w:rsidRPr="007D2EB0">
      <w:t>Database Design and Implementation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19D04D0"/>
    <w:multiLevelType w:val="hybridMultilevel"/>
    <w:tmpl w:val="33B86230"/>
    <w:lvl w:ilvl="0" w:tplc="FFFFFFFF">
      <w:start w:val="1"/>
      <w:numFmt w:val="decimal"/>
      <w:lvlText w:val="%1."/>
      <w:lvlJc w:val="left"/>
      <w:pPr>
        <w:ind w:left="2160" w:hanging="360"/>
      </w:pPr>
    </w:lvl>
    <w:lvl w:ilvl="1" w:tplc="FFFFFFFF">
      <w:start w:val="1"/>
      <w:numFmt w:val="lowerLetter"/>
      <w:lvlText w:val="%2."/>
      <w:lvlJc w:val="left"/>
      <w:pPr>
        <w:ind w:left="2880" w:hanging="360"/>
      </w:pPr>
    </w:lvl>
    <w:lvl w:ilvl="2" w:tplc="FFFFFFFF">
      <w:start w:val="1"/>
      <w:numFmt w:val="lowerRoman"/>
      <w:lvlText w:val="%3."/>
      <w:lvlJc w:val="right"/>
      <w:pPr>
        <w:ind w:left="3600" w:hanging="180"/>
      </w:pPr>
    </w:lvl>
    <w:lvl w:ilvl="3" w:tplc="FFFFFFFF">
      <w:start w:val="1"/>
      <w:numFmt w:val="decimal"/>
      <w:lvlText w:val="%4."/>
      <w:lvlJc w:val="left"/>
      <w:pPr>
        <w:ind w:left="4320" w:hanging="360"/>
      </w:pPr>
    </w:lvl>
    <w:lvl w:ilvl="4" w:tplc="FFFFFFFF">
      <w:start w:val="1"/>
      <w:numFmt w:val="lowerLetter"/>
      <w:lvlText w:val="%5."/>
      <w:lvlJc w:val="left"/>
      <w:pPr>
        <w:ind w:left="5040" w:hanging="360"/>
      </w:pPr>
    </w:lvl>
    <w:lvl w:ilvl="5" w:tplc="FFFFFFFF">
      <w:start w:val="1"/>
      <w:numFmt w:val="lowerRoman"/>
      <w:lvlText w:val="%6."/>
      <w:lvlJc w:val="right"/>
      <w:pPr>
        <w:ind w:left="5760" w:hanging="180"/>
      </w:pPr>
    </w:lvl>
    <w:lvl w:ilvl="6" w:tplc="FFFFFFFF">
      <w:start w:val="1"/>
      <w:numFmt w:val="decimal"/>
      <w:lvlText w:val="%7."/>
      <w:lvlJc w:val="left"/>
      <w:pPr>
        <w:ind w:left="6480" w:hanging="360"/>
      </w:pPr>
    </w:lvl>
    <w:lvl w:ilvl="7" w:tplc="FFFFFFFF">
      <w:start w:val="1"/>
      <w:numFmt w:val="lowerLetter"/>
      <w:lvlText w:val="%8."/>
      <w:lvlJc w:val="left"/>
      <w:pPr>
        <w:ind w:left="7200" w:hanging="360"/>
      </w:pPr>
    </w:lvl>
    <w:lvl w:ilvl="8" w:tplc="FFFFFFFF">
      <w:start w:val="1"/>
      <w:numFmt w:val="lowerRoman"/>
      <w:lvlText w:val="%9."/>
      <w:lvlJc w:val="right"/>
      <w:pPr>
        <w:ind w:left="7920" w:hanging="180"/>
      </w:pPr>
    </w:lvl>
  </w:abstractNum>
  <w:abstractNum w:abstractNumId="11" w15:restartNumberingAfterBreak="0">
    <w:nsid w:val="0E256515"/>
    <w:multiLevelType w:val="hybridMultilevel"/>
    <w:tmpl w:val="33B86230"/>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start w:val="1"/>
      <w:numFmt w:val="decimal"/>
      <w:lvlText w:val="%4."/>
      <w:lvlJc w:val="left"/>
      <w:pPr>
        <w:ind w:left="4320" w:hanging="360"/>
      </w:pPr>
    </w:lvl>
    <w:lvl w:ilvl="4" w:tplc="04090019">
      <w:start w:val="1"/>
      <w:numFmt w:val="lowerLetter"/>
      <w:lvlText w:val="%5."/>
      <w:lvlJc w:val="left"/>
      <w:pPr>
        <w:ind w:left="5040" w:hanging="360"/>
      </w:pPr>
    </w:lvl>
    <w:lvl w:ilvl="5" w:tplc="0409001B">
      <w:start w:val="1"/>
      <w:numFmt w:val="lowerRoman"/>
      <w:lvlText w:val="%6."/>
      <w:lvlJc w:val="right"/>
      <w:pPr>
        <w:ind w:left="5760" w:hanging="180"/>
      </w:pPr>
    </w:lvl>
    <w:lvl w:ilvl="6" w:tplc="0409000F">
      <w:start w:val="1"/>
      <w:numFmt w:val="decimal"/>
      <w:lvlText w:val="%7."/>
      <w:lvlJc w:val="left"/>
      <w:pPr>
        <w:ind w:left="6480" w:hanging="360"/>
      </w:pPr>
    </w:lvl>
    <w:lvl w:ilvl="7" w:tplc="04090019">
      <w:start w:val="1"/>
      <w:numFmt w:val="lowerLetter"/>
      <w:lvlText w:val="%8."/>
      <w:lvlJc w:val="left"/>
      <w:pPr>
        <w:ind w:left="7200" w:hanging="360"/>
      </w:pPr>
    </w:lvl>
    <w:lvl w:ilvl="8" w:tplc="0409001B">
      <w:start w:val="1"/>
      <w:numFmt w:val="lowerRoman"/>
      <w:lvlText w:val="%9."/>
      <w:lvlJc w:val="right"/>
      <w:pPr>
        <w:ind w:left="7920" w:hanging="180"/>
      </w:pPr>
    </w:lvl>
  </w:abstractNum>
  <w:abstractNum w:abstractNumId="12" w15:restartNumberingAfterBreak="0">
    <w:nsid w:val="39F408C1"/>
    <w:multiLevelType w:val="hybridMultilevel"/>
    <w:tmpl w:val="33B86230"/>
    <w:lvl w:ilvl="0" w:tplc="FFFFFFFF">
      <w:start w:val="1"/>
      <w:numFmt w:val="decimal"/>
      <w:lvlText w:val="%1."/>
      <w:lvlJc w:val="left"/>
      <w:pPr>
        <w:ind w:left="2160" w:hanging="360"/>
      </w:pPr>
    </w:lvl>
    <w:lvl w:ilvl="1" w:tplc="FFFFFFFF">
      <w:start w:val="1"/>
      <w:numFmt w:val="lowerLetter"/>
      <w:lvlText w:val="%2."/>
      <w:lvlJc w:val="left"/>
      <w:pPr>
        <w:ind w:left="2880" w:hanging="360"/>
      </w:pPr>
    </w:lvl>
    <w:lvl w:ilvl="2" w:tplc="FFFFFFFF">
      <w:start w:val="1"/>
      <w:numFmt w:val="lowerRoman"/>
      <w:lvlText w:val="%3."/>
      <w:lvlJc w:val="right"/>
      <w:pPr>
        <w:ind w:left="3600" w:hanging="180"/>
      </w:pPr>
    </w:lvl>
    <w:lvl w:ilvl="3" w:tplc="FFFFFFFF">
      <w:start w:val="1"/>
      <w:numFmt w:val="decimal"/>
      <w:lvlText w:val="%4."/>
      <w:lvlJc w:val="left"/>
      <w:pPr>
        <w:ind w:left="4320" w:hanging="360"/>
      </w:pPr>
    </w:lvl>
    <w:lvl w:ilvl="4" w:tplc="FFFFFFFF">
      <w:start w:val="1"/>
      <w:numFmt w:val="lowerLetter"/>
      <w:lvlText w:val="%5."/>
      <w:lvlJc w:val="left"/>
      <w:pPr>
        <w:ind w:left="5040" w:hanging="360"/>
      </w:pPr>
    </w:lvl>
    <w:lvl w:ilvl="5" w:tplc="FFFFFFFF">
      <w:start w:val="1"/>
      <w:numFmt w:val="lowerRoman"/>
      <w:lvlText w:val="%6."/>
      <w:lvlJc w:val="right"/>
      <w:pPr>
        <w:ind w:left="5760" w:hanging="180"/>
      </w:pPr>
    </w:lvl>
    <w:lvl w:ilvl="6" w:tplc="FFFFFFFF">
      <w:start w:val="1"/>
      <w:numFmt w:val="decimal"/>
      <w:lvlText w:val="%7."/>
      <w:lvlJc w:val="left"/>
      <w:pPr>
        <w:ind w:left="6480" w:hanging="360"/>
      </w:pPr>
    </w:lvl>
    <w:lvl w:ilvl="7" w:tplc="FFFFFFFF">
      <w:start w:val="1"/>
      <w:numFmt w:val="lowerLetter"/>
      <w:lvlText w:val="%8."/>
      <w:lvlJc w:val="left"/>
      <w:pPr>
        <w:ind w:left="7200" w:hanging="360"/>
      </w:pPr>
    </w:lvl>
    <w:lvl w:ilvl="8" w:tplc="FFFFFFFF">
      <w:start w:val="1"/>
      <w:numFmt w:val="lowerRoman"/>
      <w:lvlText w:val="%9."/>
      <w:lvlJc w:val="right"/>
      <w:pPr>
        <w:ind w:left="7920" w:hanging="180"/>
      </w:pPr>
    </w:lvl>
  </w:abstractNum>
  <w:abstractNum w:abstractNumId="13"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50D96049"/>
    <w:multiLevelType w:val="hybridMultilevel"/>
    <w:tmpl w:val="33B86230"/>
    <w:lvl w:ilvl="0" w:tplc="FFFFFFFF">
      <w:start w:val="1"/>
      <w:numFmt w:val="decimal"/>
      <w:lvlText w:val="%1."/>
      <w:lvlJc w:val="left"/>
      <w:pPr>
        <w:ind w:left="2160" w:hanging="360"/>
      </w:pPr>
    </w:lvl>
    <w:lvl w:ilvl="1" w:tplc="FFFFFFFF">
      <w:start w:val="1"/>
      <w:numFmt w:val="lowerLetter"/>
      <w:lvlText w:val="%2."/>
      <w:lvlJc w:val="left"/>
      <w:pPr>
        <w:ind w:left="2880" w:hanging="360"/>
      </w:pPr>
    </w:lvl>
    <w:lvl w:ilvl="2" w:tplc="FFFFFFFF">
      <w:start w:val="1"/>
      <w:numFmt w:val="lowerRoman"/>
      <w:lvlText w:val="%3."/>
      <w:lvlJc w:val="right"/>
      <w:pPr>
        <w:ind w:left="3600" w:hanging="180"/>
      </w:pPr>
    </w:lvl>
    <w:lvl w:ilvl="3" w:tplc="FFFFFFFF">
      <w:start w:val="1"/>
      <w:numFmt w:val="decimal"/>
      <w:lvlText w:val="%4."/>
      <w:lvlJc w:val="left"/>
      <w:pPr>
        <w:ind w:left="4320" w:hanging="360"/>
      </w:pPr>
    </w:lvl>
    <w:lvl w:ilvl="4" w:tplc="FFFFFFFF">
      <w:start w:val="1"/>
      <w:numFmt w:val="lowerLetter"/>
      <w:lvlText w:val="%5."/>
      <w:lvlJc w:val="left"/>
      <w:pPr>
        <w:ind w:left="5040" w:hanging="360"/>
      </w:pPr>
    </w:lvl>
    <w:lvl w:ilvl="5" w:tplc="FFFFFFFF">
      <w:start w:val="1"/>
      <w:numFmt w:val="lowerRoman"/>
      <w:lvlText w:val="%6."/>
      <w:lvlJc w:val="right"/>
      <w:pPr>
        <w:ind w:left="5760" w:hanging="180"/>
      </w:pPr>
    </w:lvl>
    <w:lvl w:ilvl="6" w:tplc="FFFFFFFF">
      <w:start w:val="1"/>
      <w:numFmt w:val="decimal"/>
      <w:lvlText w:val="%7."/>
      <w:lvlJc w:val="left"/>
      <w:pPr>
        <w:ind w:left="6480" w:hanging="360"/>
      </w:pPr>
    </w:lvl>
    <w:lvl w:ilvl="7" w:tplc="FFFFFFFF">
      <w:start w:val="1"/>
      <w:numFmt w:val="lowerLetter"/>
      <w:lvlText w:val="%8."/>
      <w:lvlJc w:val="left"/>
      <w:pPr>
        <w:ind w:left="7200" w:hanging="360"/>
      </w:pPr>
    </w:lvl>
    <w:lvl w:ilvl="8" w:tplc="FFFFFFFF">
      <w:start w:val="1"/>
      <w:numFmt w:val="lowerRoman"/>
      <w:lvlText w:val="%9."/>
      <w:lvlJc w:val="right"/>
      <w:pPr>
        <w:ind w:left="7920" w:hanging="180"/>
      </w:pPr>
    </w:lvl>
  </w:abstractNum>
  <w:abstractNum w:abstractNumId="15"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870848717">
    <w:abstractNumId w:val="9"/>
  </w:num>
  <w:num w:numId="2" w16cid:durableId="629171635">
    <w:abstractNumId w:val="7"/>
  </w:num>
  <w:num w:numId="3" w16cid:durableId="1129275987">
    <w:abstractNumId w:val="6"/>
  </w:num>
  <w:num w:numId="4" w16cid:durableId="854541308">
    <w:abstractNumId w:val="5"/>
  </w:num>
  <w:num w:numId="5" w16cid:durableId="1695960463">
    <w:abstractNumId w:val="4"/>
  </w:num>
  <w:num w:numId="6" w16cid:durableId="150023534">
    <w:abstractNumId w:val="8"/>
  </w:num>
  <w:num w:numId="7" w16cid:durableId="1037897489">
    <w:abstractNumId w:val="3"/>
  </w:num>
  <w:num w:numId="8" w16cid:durableId="1402947998">
    <w:abstractNumId w:val="2"/>
  </w:num>
  <w:num w:numId="9" w16cid:durableId="212737848">
    <w:abstractNumId w:val="1"/>
  </w:num>
  <w:num w:numId="10" w16cid:durableId="1838569183">
    <w:abstractNumId w:val="0"/>
  </w:num>
  <w:num w:numId="11" w16cid:durableId="236207473">
    <w:abstractNumId w:val="9"/>
    <w:lvlOverride w:ilvl="0">
      <w:startOverride w:val="1"/>
    </w:lvlOverride>
  </w:num>
  <w:num w:numId="12" w16cid:durableId="723991346">
    <w:abstractNumId w:val="17"/>
  </w:num>
  <w:num w:numId="13" w16cid:durableId="620497651">
    <w:abstractNumId w:val="15"/>
  </w:num>
  <w:num w:numId="14" w16cid:durableId="990526081">
    <w:abstractNumId w:val="13"/>
  </w:num>
  <w:num w:numId="15" w16cid:durableId="1603880417">
    <w:abstractNumId w:val="16"/>
  </w:num>
  <w:num w:numId="16" w16cid:durableId="86575284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936016684">
    <w:abstractNumId w:val="11"/>
  </w:num>
  <w:num w:numId="18" w16cid:durableId="1255020623">
    <w:abstractNumId w:val="10"/>
  </w:num>
  <w:num w:numId="19" w16cid:durableId="1974098280">
    <w:abstractNumId w:val="12"/>
  </w:num>
  <w:num w:numId="20" w16cid:durableId="39828646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roofState w:spelling="clean" w:grammar="clean"/>
  <w:attachedTemplate r:id="rId1"/>
  <w:defaultTabStop w:val="720"/>
  <w:characterSpacingControl w:val="doNotCompress"/>
  <w:hdrShapeDefaults>
    <o:shapedefaults v:ext="edit" spidmax="2050"/>
  </w:hdrShapeDefaults>
  <w:footnotePr>
    <w:pos w:val="beneathText"/>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49B8"/>
    <w:rsid w:val="000008F6"/>
    <w:rsid w:val="00007433"/>
    <w:rsid w:val="00007854"/>
    <w:rsid w:val="00011F81"/>
    <w:rsid w:val="00012038"/>
    <w:rsid w:val="00012350"/>
    <w:rsid w:val="00014E03"/>
    <w:rsid w:val="00015565"/>
    <w:rsid w:val="00020C5C"/>
    <w:rsid w:val="00020F88"/>
    <w:rsid w:val="00024266"/>
    <w:rsid w:val="00027C39"/>
    <w:rsid w:val="000303FB"/>
    <w:rsid w:val="00031495"/>
    <w:rsid w:val="00033E44"/>
    <w:rsid w:val="000421A9"/>
    <w:rsid w:val="00042A38"/>
    <w:rsid w:val="00050977"/>
    <w:rsid w:val="00053026"/>
    <w:rsid w:val="00056ABF"/>
    <w:rsid w:val="00056CE8"/>
    <w:rsid w:val="00061279"/>
    <w:rsid w:val="000612D6"/>
    <w:rsid w:val="00066680"/>
    <w:rsid w:val="00067BF7"/>
    <w:rsid w:val="00070293"/>
    <w:rsid w:val="000720EF"/>
    <w:rsid w:val="00076D6F"/>
    <w:rsid w:val="00091C8C"/>
    <w:rsid w:val="000921CC"/>
    <w:rsid w:val="00093B76"/>
    <w:rsid w:val="00095EF5"/>
    <w:rsid w:val="0009761F"/>
    <w:rsid w:val="000A1BE2"/>
    <w:rsid w:val="000A2635"/>
    <w:rsid w:val="000A26AA"/>
    <w:rsid w:val="000A36E0"/>
    <w:rsid w:val="000A3713"/>
    <w:rsid w:val="000A59F3"/>
    <w:rsid w:val="000B2D0D"/>
    <w:rsid w:val="000B35DA"/>
    <w:rsid w:val="000B569F"/>
    <w:rsid w:val="000D0C1D"/>
    <w:rsid w:val="000D3ED5"/>
    <w:rsid w:val="000D3F41"/>
    <w:rsid w:val="000D6422"/>
    <w:rsid w:val="000D7EE9"/>
    <w:rsid w:val="000E44C6"/>
    <w:rsid w:val="000E4E7E"/>
    <w:rsid w:val="000F09F8"/>
    <w:rsid w:val="000F3B01"/>
    <w:rsid w:val="00101BB5"/>
    <w:rsid w:val="0010739E"/>
    <w:rsid w:val="001318F5"/>
    <w:rsid w:val="00137D67"/>
    <w:rsid w:val="00140CEA"/>
    <w:rsid w:val="00141778"/>
    <w:rsid w:val="00142AB6"/>
    <w:rsid w:val="00142AF9"/>
    <w:rsid w:val="00144DA0"/>
    <w:rsid w:val="0015087C"/>
    <w:rsid w:val="0015664A"/>
    <w:rsid w:val="00156E62"/>
    <w:rsid w:val="001602F6"/>
    <w:rsid w:val="001657DE"/>
    <w:rsid w:val="0016607A"/>
    <w:rsid w:val="00166F6F"/>
    <w:rsid w:val="001706B2"/>
    <w:rsid w:val="00181225"/>
    <w:rsid w:val="00185CE8"/>
    <w:rsid w:val="00187ECE"/>
    <w:rsid w:val="001965A9"/>
    <w:rsid w:val="001A06F7"/>
    <w:rsid w:val="001A3A7E"/>
    <w:rsid w:val="001A7D16"/>
    <w:rsid w:val="001A7D80"/>
    <w:rsid w:val="001B16BA"/>
    <w:rsid w:val="001B2221"/>
    <w:rsid w:val="001B79DB"/>
    <w:rsid w:val="001D21E4"/>
    <w:rsid w:val="001D318F"/>
    <w:rsid w:val="001D6B5D"/>
    <w:rsid w:val="001E0FF6"/>
    <w:rsid w:val="001E2539"/>
    <w:rsid w:val="001F0767"/>
    <w:rsid w:val="001F4E7A"/>
    <w:rsid w:val="001F70E2"/>
    <w:rsid w:val="001F71FC"/>
    <w:rsid w:val="0021113C"/>
    <w:rsid w:val="002144A9"/>
    <w:rsid w:val="00215930"/>
    <w:rsid w:val="002164FA"/>
    <w:rsid w:val="00217481"/>
    <w:rsid w:val="00220AEB"/>
    <w:rsid w:val="00223F9E"/>
    <w:rsid w:val="00227403"/>
    <w:rsid w:val="00232185"/>
    <w:rsid w:val="00241597"/>
    <w:rsid w:val="002447AB"/>
    <w:rsid w:val="00245FBF"/>
    <w:rsid w:val="002472FC"/>
    <w:rsid w:val="00280A87"/>
    <w:rsid w:val="00287318"/>
    <w:rsid w:val="00287C6E"/>
    <w:rsid w:val="00294F80"/>
    <w:rsid w:val="002A287B"/>
    <w:rsid w:val="002B02A0"/>
    <w:rsid w:val="002B0B8A"/>
    <w:rsid w:val="002B3220"/>
    <w:rsid w:val="002B3E9A"/>
    <w:rsid w:val="002B5BE0"/>
    <w:rsid w:val="002C7CE5"/>
    <w:rsid w:val="002D1F76"/>
    <w:rsid w:val="002D49D6"/>
    <w:rsid w:val="002E0C9A"/>
    <w:rsid w:val="002E1240"/>
    <w:rsid w:val="002E1599"/>
    <w:rsid w:val="002F2557"/>
    <w:rsid w:val="002F7294"/>
    <w:rsid w:val="002F7970"/>
    <w:rsid w:val="003000C4"/>
    <w:rsid w:val="003045BC"/>
    <w:rsid w:val="003075A4"/>
    <w:rsid w:val="00307A81"/>
    <w:rsid w:val="00310F9B"/>
    <w:rsid w:val="00311674"/>
    <w:rsid w:val="00311C80"/>
    <w:rsid w:val="003144F6"/>
    <w:rsid w:val="00316657"/>
    <w:rsid w:val="00321F5F"/>
    <w:rsid w:val="00323DFA"/>
    <w:rsid w:val="00326139"/>
    <w:rsid w:val="00326529"/>
    <w:rsid w:val="003346D7"/>
    <w:rsid w:val="003411D6"/>
    <w:rsid w:val="00342FAB"/>
    <w:rsid w:val="00343F86"/>
    <w:rsid w:val="00345C70"/>
    <w:rsid w:val="00346D45"/>
    <w:rsid w:val="003502E0"/>
    <w:rsid w:val="00352586"/>
    <w:rsid w:val="003550F5"/>
    <w:rsid w:val="00355DCA"/>
    <w:rsid w:val="00363EE7"/>
    <w:rsid w:val="00366EEE"/>
    <w:rsid w:val="00390877"/>
    <w:rsid w:val="00390AD7"/>
    <w:rsid w:val="00391281"/>
    <w:rsid w:val="00391E4B"/>
    <w:rsid w:val="00392F5C"/>
    <w:rsid w:val="003A420C"/>
    <w:rsid w:val="003A5770"/>
    <w:rsid w:val="003C4157"/>
    <w:rsid w:val="003C4948"/>
    <w:rsid w:val="003C4B4E"/>
    <w:rsid w:val="003C5C22"/>
    <w:rsid w:val="003D112C"/>
    <w:rsid w:val="003D2A8C"/>
    <w:rsid w:val="003E11C5"/>
    <w:rsid w:val="003E1347"/>
    <w:rsid w:val="003E14B9"/>
    <w:rsid w:val="003E2412"/>
    <w:rsid w:val="003F7A8D"/>
    <w:rsid w:val="004021F4"/>
    <w:rsid w:val="00404DC4"/>
    <w:rsid w:val="00414781"/>
    <w:rsid w:val="00416DD3"/>
    <w:rsid w:val="00420054"/>
    <w:rsid w:val="00424722"/>
    <w:rsid w:val="00433C62"/>
    <w:rsid w:val="004355D2"/>
    <w:rsid w:val="00437879"/>
    <w:rsid w:val="00451423"/>
    <w:rsid w:val="0045199B"/>
    <w:rsid w:val="00453744"/>
    <w:rsid w:val="00453EE3"/>
    <w:rsid w:val="00466E78"/>
    <w:rsid w:val="00474EB7"/>
    <w:rsid w:val="00486B45"/>
    <w:rsid w:val="00487D9F"/>
    <w:rsid w:val="004914A2"/>
    <w:rsid w:val="004933B0"/>
    <w:rsid w:val="004967FC"/>
    <w:rsid w:val="004A5039"/>
    <w:rsid w:val="004A6AE6"/>
    <w:rsid w:val="004A6F56"/>
    <w:rsid w:val="004B433E"/>
    <w:rsid w:val="004B7B1D"/>
    <w:rsid w:val="004C6A9F"/>
    <w:rsid w:val="004D0CB7"/>
    <w:rsid w:val="004D3EC8"/>
    <w:rsid w:val="004F0EDF"/>
    <w:rsid w:val="004F1AA4"/>
    <w:rsid w:val="004F48E8"/>
    <w:rsid w:val="004F4FD8"/>
    <w:rsid w:val="0051111C"/>
    <w:rsid w:val="005119BE"/>
    <w:rsid w:val="005165DC"/>
    <w:rsid w:val="00517070"/>
    <w:rsid w:val="00517160"/>
    <w:rsid w:val="00517658"/>
    <w:rsid w:val="0052360C"/>
    <w:rsid w:val="0052DEC6"/>
    <w:rsid w:val="005335AA"/>
    <w:rsid w:val="00533B82"/>
    <w:rsid w:val="0053411C"/>
    <w:rsid w:val="005479CB"/>
    <w:rsid w:val="00551A02"/>
    <w:rsid w:val="00552791"/>
    <w:rsid w:val="005534FA"/>
    <w:rsid w:val="005571FC"/>
    <w:rsid w:val="0056359C"/>
    <w:rsid w:val="005701A9"/>
    <w:rsid w:val="00571390"/>
    <w:rsid w:val="00574813"/>
    <w:rsid w:val="005823D9"/>
    <w:rsid w:val="00597B82"/>
    <w:rsid w:val="005A0A4A"/>
    <w:rsid w:val="005A15A7"/>
    <w:rsid w:val="005A4BD9"/>
    <w:rsid w:val="005A7A4D"/>
    <w:rsid w:val="005B1105"/>
    <w:rsid w:val="005B4EDB"/>
    <w:rsid w:val="005C3CA4"/>
    <w:rsid w:val="005C44DB"/>
    <w:rsid w:val="005C64F4"/>
    <w:rsid w:val="005C6A40"/>
    <w:rsid w:val="005D3A03"/>
    <w:rsid w:val="005D541A"/>
    <w:rsid w:val="005D5BA2"/>
    <w:rsid w:val="005E59EB"/>
    <w:rsid w:val="005E6E01"/>
    <w:rsid w:val="005F2F3A"/>
    <w:rsid w:val="00602FF5"/>
    <w:rsid w:val="00606E40"/>
    <w:rsid w:val="0062384B"/>
    <w:rsid w:val="00630C2A"/>
    <w:rsid w:val="00634F5E"/>
    <w:rsid w:val="00637B49"/>
    <w:rsid w:val="00644B0C"/>
    <w:rsid w:val="00652AC2"/>
    <w:rsid w:val="0065667E"/>
    <w:rsid w:val="006609D9"/>
    <w:rsid w:val="00664C96"/>
    <w:rsid w:val="00664DCF"/>
    <w:rsid w:val="006656C5"/>
    <w:rsid w:val="0067015F"/>
    <w:rsid w:val="006716A1"/>
    <w:rsid w:val="006745FB"/>
    <w:rsid w:val="00674B11"/>
    <w:rsid w:val="00682A8E"/>
    <w:rsid w:val="00690AE5"/>
    <w:rsid w:val="00693409"/>
    <w:rsid w:val="00696C61"/>
    <w:rsid w:val="006A318B"/>
    <w:rsid w:val="006A42C4"/>
    <w:rsid w:val="006A54A6"/>
    <w:rsid w:val="006A5C49"/>
    <w:rsid w:val="006A7FB6"/>
    <w:rsid w:val="006B3236"/>
    <w:rsid w:val="006C49B8"/>
    <w:rsid w:val="006D1124"/>
    <w:rsid w:val="006D354D"/>
    <w:rsid w:val="006D7C92"/>
    <w:rsid w:val="006E2C7F"/>
    <w:rsid w:val="006E3517"/>
    <w:rsid w:val="006E3723"/>
    <w:rsid w:val="006F0F39"/>
    <w:rsid w:val="006F1F6A"/>
    <w:rsid w:val="00703BE0"/>
    <w:rsid w:val="00712966"/>
    <w:rsid w:val="00716522"/>
    <w:rsid w:val="00716567"/>
    <w:rsid w:val="00717227"/>
    <w:rsid w:val="007211D3"/>
    <w:rsid w:val="007216C5"/>
    <w:rsid w:val="00726552"/>
    <w:rsid w:val="0073052A"/>
    <w:rsid w:val="00735240"/>
    <w:rsid w:val="00736D4E"/>
    <w:rsid w:val="0074047A"/>
    <w:rsid w:val="007437F1"/>
    <w:rsid w:val="00746914"/>
    <w:rsid w:val="00752559"/>
    <w:rsid w:val="00760C8F"/>
    <w:rsid w:val="00761C55"/>
    <w:rsid w:val="00770157"/>
    <w:rsid w:val="007833A1"/>
    <w:rsid w:val="00783E12"/>
    <w:rsid w:val="007906A7"/>
    <w:rsid w:val="007924BB"/>
    <w:rsid w:val="00792E78"/>
    <w:rsid w:val="00793521"/>
    <w:rsid w:val="007A2F93"/>
    <w:rsid w:val="007A4F2A"/>
    <w:rsid w:val="007B11FA"/>
    <w:rsid w:val="007B1FA3"/>
    <w:rsid w:val="007B738A"/>
    <w:rsid w:val="007B7B91"/>
    <w:rsid w:val="007C4C49"/>
    <w:rsid w:val="007D04C9"/>
    <w:rsid w:val="007D2EB0"/>
    <w:rsid w:val="007D7C84"/>
    <w:rsid w:val="007E17F7"/>
    <w:rsid w:val="007E35DF"/>
    <w:rsid w:val="007E49F8"/>
    <w:rsid w:val="007E72B7"/>
    <w:rsid w:val="007E794B"/>
    <w:rsid w:val="007F0311"/>
    <w:rsid w:val="007F11E6"/>
    <w:rsid w:val="007F30F1"/>
    <w:rsid w:val="008002C0"/>
    <w:rsid w:val="00801008"/>
    <w:rsid w:val="00802CB4"/>
    <w:rsid w:val="00811E1D"/>
    <w:rsid w:val="00811E39"/>
    <w:rsid w:val="00825378"/>
    <w:rsid w:val="00826895"/>
    <w:rsid w:val="00826B63"/>
    <w:rsid w:val="00827AD1"/>
    <w:rsid w:val="00834601"/>
    <w:rsid w:val="008371B8"/>
    <w:rsid w:val="00837648"/>
    <w:rsid w:val="00837AF2"/>
    <w:rsid w:val="008519A6"/>
    <w:rsid w:val="00854281"/>
    <w:rsid w:val="00856BE7"/>
    <w:rsid w:val="00864943"/>
    <w:rsid w:val="0086554F"/>
    <w:rsid w:val="00867AAB"/>
    <w:rsid w:val="00870BE3"/>
    <w:rsid w:val="008838F3"/>
    <w:rsid w:val="00887FCA"/>
    <w:rsid w:val="00890D30"/>
    <w:rsid w:val="008A06FF"/>
    <w:rsid w:val="008A080C"/>
    <w:rsid w:val="008A36C1"/>
    <w:rsid w:val="008A4B21"/>
    <w:rsid w:val="008A5E8B"/>
    <w:rsid w:val="008C24F8"/>
    <w:rsid w:val="008C3430"/>
    <w:rsid w:val="008C431C"/>
    <w:rsid w:val="008C4381"/>
    <w:rsid w:val="008C5323"/>
    <w:rsid w:val="008D04A1"/>
    <w:rsid w:val="008D4310"/>
    <w:rsid w:val="008E0035"/>
    <w:rsid w:val="008E2CA6"/>
    <w:rsid w:val="008E3BE4"/>
    <w:rsid w:val="008F16EF"/>
    <w:rsid w:val="008F17B5"/>
    <w:rsid w:val="008F3FF9"/>
    <w:rsid w:val="008F4622"/>
    <w:rsid w:val="008F7BAA"/>
    <w:rsid w:val="00901888"/>
    <w:rsid w:val="00903C1D"/>
    <w:rsid w:val="00912705"/>
    <w:rsid w:val="00924F47"/>
    <w:rsid w:val="0092554C"/>
    <w:rsid w:val="0092581E"/>
    <w:rsid w:val="00936023"/>
    <w:rsid w:val="00937336"/>
    <w:rsid w:val="00941A0D"/>
    <w:rsid w:val="00947A70"/>
    <w:rsid w:val="00957F3A"/>
    <w:rsid w:val="00960A47"/>
    <w:rsid w:val="00962296"/>
    <w:rsid w:val="00982755"/>
    <w:rsid w:val="00992133"/>
    <w:rsid w:val="009937CE"/>
    <w:rsid w:val="009A4631"/>
    <w:rsid w:val="009A5153"/>
    <w:rsid w:val="009A6A3B"/>
    <w:rsid w:val="009B3014"/>
    <w:rsid w:val="009B3151"/>
    <w:rsid w:val="009B4F91"/>
    <w:rsid w:val="009C4CBF"/>
    <w:rsid w:val="009D7064"/>
    <w:rsid w:val="009E60EF"/>
    <w:rsid w:val="009F3907"/>
    <w:rsid w:val="009F5FBD"/>
    <w:rsid w:val="00A002DE"/>
    <w:rsid w:val="00A0365A"/>
    <w:rsid w:val="00A04780"/>
    <w:rsid w:val="00A07EBB"/>
    <w:rsid w:val="00A10997"/>
    <w:rsid w:val="00A133CC"/>
    <w:rsid w:val="00A14AC2"/>
    <w:rsid w:val="00A234FC"/>
    <w:rsid w:val="00A23BCC"/>
    <w:rsid w:val="00A25FC3"/>
    <w:rsid w:val="00A30EFB"/>
    <w:rsid w:val="00A402BC"/>
    <w:rsid w:val="00A42908"/>
    <w:rsid w:val="00A46F2A"/>
    <w:rsid w:val="00A54D17"/>
    <w:rsid w:val="00A60FD9"/>
    <w:rsid w:val="00A7155F"/>
    <w:rsid w:val="00A87687"/>
    <w:rsid w:val="00AA42F1"/>
    <w:rsid w:val="00AA6A00"/>
    <w:rsid w:val="00AB4558"/>
    <w:rsid w:val="00AB67F2"/>
    <w:rsid w:val="00AC1261"/>
    <w:rsid w:val="00AC464E"/>
    <w:rsid w:val="00AC5378"/>
    <w:rsid w:val="00AE10F6"/>
    <w:rsid w:val="00AE6152"/>
    <w:rsid w:val="00AE62AE"/>
    <w:rsid w:val="00AE6BF3"/>
    <w:rsid w:val="00AE914B"/>
    <w:rsid w:val="00AF12ED"/>
    <w:rsid w:val="00AF22AF"/>
    <w:rsid w:val="00AF5255"/>
    <w:rsid w:val="00B043B3"/>
    <w:rsid w:val="00B076A3"/>
    <w:rsid w:val="00B07CEE"/>
    <w:rsid w:val="00B140EA"/>
    <w:rsid w:val="00B17E60"/>
    <w:rsid w:val="00B34015"/>
    <w:rsid w:val="00B354A1"/>
    <w:rsid w:val="00B36F6A"/>
    <w:rsid w:val="00B432ED"/>
    <w:rsid w:val="00B47E4E"/>
    <w:rsid w:val="00B50553"/>
    <w:rsid w:val="00B53ABB"/>
    <w:rsid w:val="00B60A3A"/>
    <w:rsid w:val="00B62D1C"/>
    <w:rsid w:val="00B62F3B"/>
    <w:rsid w:val="00B64C00"/>
    <w:rsid w:val="00B66763"/>
    <w:rsid w:val="00B668E4"/>
    <w:rsid w:val="00B739FC"/>
    <w:rsid w:val="00B74C96"/>
    <w:rsid w:val="00B750D9"/>
    <w:rsid w:val="00B823AA"/>
    <w:rsid w:val="00B8417B"/>
    <w:rsid w:val="00B85A4C"/>
    <w:rsid w:val="00B91B07"/>
    <w:rsid w:val="00B95C3D"/>
    <w:rsid w:val="00B96EE2"/>
    <w:rsid w:val="00BA27A3"/>
    <w:rsid w:val="00BA2CC9"/>
    <w:rsid w:val="00BA45DB"/>
    <w:rsid w:val="00BA6804"/>
    <w:rsid w:val="00BC0B0C"/>
    <w:rsid w:val="00BC33CE"/>
    <w:rsid w:val="00BC422C"/>
    <w:rsid w:val="00BC4DCA"/>
    <w:rsid w:val="00BD2FAC"/>
    <w:rsid w:val="00BD4D49"/>
    <w:rsid w:val="00BE176E"/>
    <w:rsid w:val="00BE5D61"/>
    <w:rsid w:val="00BE767C"/>
    <w:rsid w:val="00BF0024"/>
    <w:rsid w:val="00BF1D67"/>
    <w:rsid w:val="00BF4184"/>
    <w:rsid w:val="00BF436B"/>
    <w:rsid w:val="00BF73B7"/>
    <w:rsid w:val="00BF783B"/>
    <w:rsid w:val="00C0601E"/>
    <w:rsid w:val="00C062B3"/>
    <w:rsid w:val="00C14684"/>
    <w:rsid w:val="00C22A60"/>
    <w:rsid w:val="00C26600"/>
    <w:rsid w:val="00C31D30"/>
    <w:rsid w:val="00C324EB"/>
    <w:rsid w:val="00C340C8"/>
    <w:rsid w:val="00C41B11"/>
    <w:rsid w:val="00C46831"/>
    <w:rsid w:val="00C47049"/>
    <w:rsid w:val="00C51264"/>
    <w:rsid w:val="00C558F0"/>
    <w:rsid w:val="00C6075B"/>
    <w:rsid w:val="00C63285"/>
    <w:rsid w:val="00C676D9"/>
    <w:rsid w:val="00C73808"/>
    <w:rsid w:val="00C81544"/>
    <w:rsid w:val="00C8235C"/>
    <w:rsid w:val="00C82FDF"/>
    <w:rsid w:val="00C8355A"/>
    <w:rsid w:val="00C845E6"/>
    <w:rsid w:val="00C9706A"/>
    <w:rsid w:val="00CA1C42"/>
    <w:rsid w:val="00CA4951"/>
    <w:rsid w:val="00CA574D"/>
    <w:rsid w:val="00CB68CC"/>
    <w:rsid w:val="00CB7F84"/>
    <w:rsid w:val="00CC157D"/>
    <w:rsid w:val="00CC5B1B"/>
    <w:rsid w:val="00CD6E39"/>
    <w:rsid w:val="00CE60EF"/>
    <w:rsid w:val="00CF0B44"/>
    <w:rsid w:val="00CF3A9B"/>
    <w:rsid w:val="00CF6068"/>
    <w:rsid w:val="00CF6E91"/>
    <w:rsid w:val="00D00A93"/>
    <w:rsid w:val="00D019D2"/>
    <w:rsid w:val="00D01D06"/>
    <w:rsid w:val="00D038F0"/>
    <w:rsid w:val="00D102BF"/>
    <w:rsid w:val="00D163CF"/>
    <w:rsid w:val="00D16CB4"/>
    <w:rsid w:val="00D20DD5"/>
    <w:rsid w:val="00D33B93"/>
    <w:rsid w:val="00D35631"/>
    <w:rsid w:val="00D40CE8"/>
    <w:rsid w:val="00D42D14"/>
    <w:rsid w:val="00D50B5E"/>
    <w:rsid w:val="00D55F11"/>
    <w:rsid w:val="00D653F7"/>
    <w:rsid w:val="00D65969"/>
    <w:rsid w:val="00D6613E"/>
    <w:rsid w:val="00D7224A"/>
    <w:rsid w:val="00D76C55"/>
    <w:rsid w:val="00D827D6"/>
    <w:rsid w:val="00D82FB2"/>
    <w:rsid w:val="00D85B68"/>
    <w:rsid w:val="00D868D5"/>
    <w:rsid w:val="00D91053"/>
    <w:rsid w:val="00D96CA6"/>
    <w:rsid w:val="00D97CF0"/>
    <w:rsid w:val="00DA52C7"/>
    <w:rsid w:val="00DB482B"/>
    <w:rsid w:val="00DD18F9"/>
    <w:rsid w:val="00DD4978"/>
    <w:rsid w:val="00DE2E79"/>
    <w:rsid w:val="00DE3361"/>
    <w:rsid w:val="00DF1BD3"/>
    <w:rsid w:val="00DF2476"/>
    <w:rsid w:val="00DF4093"/>
    <w:rsid w:val="00DF4697"/>
    <w:rsid w:val="00DF624D"/>
    <w:rsid w:val="00E02F77"/>
    <w:rsid w:val="00E0461E"/>
    <w:rsid w:val="00E10F38"/>
    <w:rsid w:val="00E112AE"/>
    <w:rsid w:val="00E132DE"/>
    <w:rsid w:val="00E14900"/>
    <w:rsid w:val="00E14E62"/>
    <w:rsid w:val="00E32A4C"/>
    <w:rsid w:val="00E37D08"/>
    <w:rsid w:val="00E44950"/>
    <w:rsid w:val="00E47AAB"/>
    <w:rsid w:val="00E5041B"/>
    <w:rsid w:val="00E50605"/>
    <w:rsid w:val="00E50978"/>
    <w:rsid w:val="00E53C26"/>
    <w:rsid w:val="00E6004D"/>
    <w:rsid w:val="00E63CBA"/>
    <w:rsid w:val="00E641EE"/>
    <w:rsid w:val="00E64F2A"/>
    <w:rsid w:val="00E7458B"/>
    <w:rsid w:val="00E81978"/>
    <w:rsid w:val="00E87E0B"/>
    <w:rsid w:val="00E95D5F"/>
    <w:rsid w:val="00E96A1F"/>
    <w:rsid w:val="00EA19A7"/>
    <w:rsid w:val="00EA7D2B"/>
    <w:rsid w:val="00EB36B1"/>
    <w:rsid w:val="00EB42A9"/>
    <w:rsid w:val="00EB4EC0"/>
    <w:rsid w:val="00EB71D1"/>
    <w:rsid w:val="00EC5FE9"/>
    <w:rsid w:val="00ED0CDB"/>
    <w:rsid w:val="00ED2084"/>
    <w:rsid w:val="00ED3C8D"/>
    <w:rsid w:val="00EE3584"/>
    <w:rsid w:val="00EE4113"/>
    <w:rsid w:val="00EE4924"/>
    <w:rsid w:val="00EF216B"/>
    <w:rsid w:val="00EF7EF9"/>
    <w:rsid w:val="00EF7F58"/>
    <w:rsid w:val="00F00BA3"/>
    <w:rsid w:val="00F07EF5"/>
    <w:rsid w:val="00F12A8E"/>
    <w:rsid w:val="00F137BD"/>
    <w:rsid w:val="00F148EF"/>
    <w:rsid w:val="00F22B9A"/>
    <w:rsid w:val="00F379B7"/>
    <w:rsid w:val="00F525FA"/>
    <w:rsid w:val="00F52624"/>
    <w:rsid w:val="00F65333"/>
    <w:rsid w:val="00F66771"/>
    <w:rsid w:val="00F717F8"/>
    <w:rsid w:val="00F720B7"/>
    <w:rsid w:val="00F74796"/>
    <w:rsid w:val="00F8052A"/>
    <w:rsid w:val="00F970BE"/>
    <w:rsid w:val="00FA2BDC"/>
    <w:rsid w:val="00FA5E8A"/>
    <w:rsid w:val="00FA67FE"/>
    <w:rsid w:val="00FB03A7"/>
    <w:rsid w:val="00FB07A6"/>
    <w:rsid w:val="00FB25E5"/>
    <w:rsid w:val="00FB5448"/>
    <w:rsid w:val="00FB57C6"/>
    <w:rsid w:val="00FC1B5F"/>
    <w:rsid w:val="00FD56F4"/>
    <w:rsid w:val="00FD5F30"/>
    <w:rsid w:val="00FD6F7C"/>
    <w:rsid w:val="00FD74CA"/>
    <w:rsid w:val="00FE1F4F"/>
    <w:rsid w:val="00FE754E"/>
    <w:rsid w:val="00FF2002"/>
    <w:rsid w:val="00FF3CD8"/>
    <w:rsid w:val="01687203"/>
    <w:rsid w:val="019C3C07"/>
    <w:rsid w:val="01B33955"/>
    <w:rsid w:val="01DBC73A"/>
    <w:rsid w:val="020EA36B"/>
    <w:rsid w:val="02235552"/>
    <w:rsid w:val="02322E7D"/>
    <w:rsid w:val="023BB68B"/>
    <w:rsid w:val="02BF7D4B"/>
    <w:rsid w:val="02D42BA0"/>
    <w:rsid w:val="03591269"/>
    <w:rsid w:val="03F76CE4"/>
    <w:rsid w:val="04010E6D"/>
    <w:rsid w:val="0415F39D"/>
    <w:rsid w:val="0430A111"/>
    <w:rsid w:val="044A45A6"/>
    <w:rsid w:val="04AA1D66"/>
    <w:rsid w:val="04CA8E7D"/>
    <w:rsid w:val="04D77908"/>
    <w:rsid w:val="05438BC5"/>
    <w:rsid w:val="05D76AE6"/>
    <w:rsid w:val="0659F5BD"/>
    <w:rsid w:val="068BB568"/>
    <w:rsid w:val="068E2375"/>
    <w:rsid w:val="069B36C9"/>
    <w:rsid w:val="06A46561"/>
    <w:rsid w:val="06BA4777"/>
    <w:rsid w:val="06E02729"/>
    <w:rsid w:val="071DE1B6"/>
    <w:rsid w:val="0726988A"/>
    <w:rsid w:val="0729C9A5"/>
    <w:rsid w:val="07A3EA76"/>
    <w:rsid w:val="07F21471"/>
    <w:rsid w:val="080B09FD"/>
    <w:rsid w:val="08EE8A02"/>
    <w:rsid w:val="08F23FE5"/>
    <w:rsid w:val="091B9495"/>
    <w:rsid w:val="092A040A"/>
    <w:rsid w:val="096F71EF"/>
    <w:rsid w:val="0AA7E6B1"/>
    <w:rsid w:val="0AC5652C"/>
    <w:rsid w:val="0AE426CC"/>
    <w:rsid w:val="0B1CFA6E"/>
    <w:rsid w:val="0B61C769"/>
    <w:rsid w:val="0B7366E7"/>
    <w:rsid w:val="0B75A851"/>
    <w:rsid w:val="0B864C74"/>
    <w:rsid w:val="0B9E52C0"/>
    <w:rsid w:val="0BA061E7"/>
    <w:rsid w:val="0C4D382F"/>
    <w:rsid w:val="0C56E828"/>
    <w:rsid w:val="0C776892"/>
    <w:rsid w:val="0C7A02E0"/>
    <w:rsid w:val="0C888A17"/>
    <w:rsid w:val="0C97C3B9"/>
    <w:rsid w:val="0CBC0EC5"/>
    <w:rsid w:val="0D2E46F9"/>
    <w:rsid w:val="0D4A4873"/>
    <w:rsid w:val="0D542E13"/>
    <w:rsid w:val="0DA7C34E"/>
    <w:rsid w:val="0DBB00FB"/>
    <w:rsid w:val="0DC079B0"/>
    <w:rsid w:val="0DE8E4A6"/>
    <w:rsid w:val="0DF6E968"/>
    <w:rsid w:val="0E263CCE"/>
    <w:rsid w:val="0E42ACD9"/>
    <w:rsid w:val="0E53D9C4"/>
    <w:rsid w:val="0EEA3DBA"/>
    <w:rsid w:val="0F691646"/>
    <w:rsid w:val="0F9F224A"/>
    <w:rsid w:val="0FDEC43A"/>
    <w:rsid w:val="101D71F0"/>
    <w:rsid w:val="10ACB94B"/>
    <w:rsid w:val="10F0B678"/>
    <w:rsid w:val="11296026"/>
    <w:rsid w:val="115848ED"/>
    <w:rsid w:val="116C5E9D"/>
    <w:rsid w:val="11757231"/>
    <w:rsid w:val="1190D73E"/>
    <w:rsid w:val="11C876F6"/>
    <w:rsid w:val="1201C515"/>
    <w:rsid w:val="1214069F"/>
    <w:rsid w:val="12495652"/>
    <w:rsid w:val="126B9A2A"/>
    <w:rsid w:val="129134A5"/>
    <w:rsid w:val="12E6456F"/>
    <w:rsid w:val="12F9C4D4"/>
    <w:rsid w:val="13052F48"/>
    <w:rsid w:val="1331339A"/>
    <w:rsid w:val="1339AA67"/>
    <w:rsid w:val="133EDEB2"/>
    <w:rsid w:val="1344D62D"/>
    <w:rsid w:val="134AD633"/>
    <w:rsid w:val="139E1AEC"/>
    <w:rsid w:val="13AF928F"/>
    <w:rsid w:val="13C63CDA"/>
    <w:rsid w:val="13CD095C"/>
    <w:rsid w:val="13DD3FF5"/>
    <w:rsid w:val="1437FE7A"/>
    <w:rsid w:val="1440EDAD"/>
    <w:rsid w:val="1454753B"/>
    <w:rsid w:val="1484B01E"/>
    <w:rsid w:val="1503A4D6"/>
    <w:rsid w:val="155569AE"/>
    <w:rsid w:val="157F637D"/>
    <w:rsid w:val="1583C275"/>
    <w:rsid w:val="159F179F"/>
    <w:rsid w:val="15B4E502"/>
    <w:rsid w:val="15E3205B"/>
    <w:rsid w:val="16616E66"/>
    <w:rsid w:val="16900846"/>
    <w:rsid w:val="1690D6C1"/>
    <w:rsid w:val="169E85C3"/>
    <w:rsid w:val="1704F1D7"/>
    <w:rsid w:val="17153F91"/>
    <w:rsid w:val="17593A61"/>
    <w:rsid w:val="17641B49"/>
    <w:rsid w:val="17699DBC"/>
    <w:rsid w:val="1771CA4B"/>
    <w:rsid w:val="17DB6D8A"/>
    <w:rsid w:val="17E58524"/>
    <w:rsid w:val="180D05C3"/>
    <w:rsid w:val="1816BF72"/>
    <w:rsid w:val="18367394"/>
    <w:rsid w:val="183B454A"/>
    <w:rsid w:val="185BB661"/>
    <w:rsid w:val="18903BC7"/>
    <w:rsid w:val="18AD286B"/>
    <w:rsid w:val="18DD97B9"/>
    <w:rsid w:val="18EEB0D3"/>
    <w:rsid w:val="18F535D5"/>
    <w:rsid w:val="190D7EC1"/>
    <w:rsid w:val="19164487"/>
    <w:rsid w:val="194F9D3E"/>
    <w:rsid w:val="195380C1"/>
    <w:rsid w:val="197FD0D5"/>
    <w:rsid w:val="198D0C49"/>
    <w:rsid w:val="1990981E"/>
    <w:rsid w:val="1A15D923"/>
    <w:rsid w:val="1A363AB3"/>
    <w:rsid w:val="1A53155D"/>
    <w:rsid w:val="1A769F16"/>
    <w:rsid w:val="1AC30774"/>
    <w:rsid w:val="1B1188A1"/>
    <w:rsid w:val="1B22B58C"/>
    <w:rsid w:val="1B32328C"/>
    <w:rsid w:val="1B40DFF1"/>
    <w:rsid w:val="1B41D13B"/>
    <w:rsid w:val="1B960AC3"/>
    <w:rsid w:val="1BA0A0FC"/>
    <w:rsid w:val="1BCC3943"/>
    <w:rsid w:val="1BD63C55"/>
    <w:rsid w:val="1BE2C90B"/>
    <w:rsid w:val="1BEFB007"/>
    <w:rsid w:val="1C063591"/>
    <w:rsid w:val="1C369B19"/>
    <w:rsid w:val="1C40116A"/>
    <w:rsid w:val="1C7AEFC4"/>
    <w:rsid w:val="1CBA9476"/>
    <w:rsid w:val="1D2226EB"/>
    <w:rsid w:val="1D5E0F58"/>
    <w:rsid w:val="1D70464E"/>
    <w:rsid w:val="1E2D0A44"/>
    <w:rsid w:val="1E5F8F39"/>
    <w:rsid w:val="1F302B87"/>
    <w:rsid w:val="1F60106D"/>
    <w:rsid w:val="1FB9B3C3"/>
    <w:rsid w:val="1FBFE9C8"/>
    <w:rsid w:val="1FE76DE9"/>
    <w:rsid w:val="1FF33157"/>
    <w:rsid w:val="2010AFD2"/>
    <w:rsid w:val="20143946"/>
    <w:rsid w:val="20932E50"/>
    <w:rsid w:val="20C1E353"/>
    <w:rsid w:val="20EAA5F7"/>
    <w:rsid w:val="21FF57FA"/>
    <w:rsid w:val="2283C0CA"/>
    <w:rsid w:val="22BAB2F7"/>
    <w:rsid w:val="22C7BB9A"/>
    <w:rsid w:val="22EDB95A"/>
    <w:rsid w:val="22FE3603"/>
    <w:rsid w:val="233F99C0"/>
    <w:rsid w:val="2349EEC3"/>
    <w:rsid w:val="238FE387"/>
    <w:rsid w:val="23FA75DF"/>
    <w:rsid w:val="23FFD988"/>
    <w:rsid w:val="24557266"/>
    <w:rsid w:val="247336B7"/>
    <w:rsid w:val="24B7A199"/>
    <w:rsid w:val="24C6D54B"/>
    <w:rsid w:val="24D76619"/>
    <w:rsid w:val="25628583"/>
    <w:rsid w:val="2563C468"/>
    <w:rsid w:val="2572D430"/>
    <w:rsid w:val="259E95C9"/>
    <w:rsid w:val="25C06B2C"/>
    <w:rsid w:val="26119352"/>
    <w:rsid w:val="26272FDA"/>
    <w:rsid w:val="26376E92"/>
    <w:rsid w:val="266E50DD"/>
    <w:rsid w:val="268C46EF"/>
    <w:rsid w:val="26925F88"/>
    <w:rsid w:val="2704690D"/>
    <w:rsid w:val="27103112"/>
    <w:rsid w:val="271DE72A"/>
    <w:rsid w:val="27331E10"/>
    <w:rsid w:val="275AE54E"/>
    <w:rsid w:val="278ACC39"/>
    <w:rsid w:val="27CA1F42"/>
    <w:rsid w:val="27CCCF34"/>
    <w:rsid w:val="27D234E0"/>
    <w:rsid w:val="27EA7FDF"/>
    <w:rsid w:val="281CA484"/>
    <w:rsid w:val="281FEF9C"/>
    <w:rsid w:val="284228FA"/>
    <w:rsid w:val="28450F7A"/>
    <w:rsid w:val="2852181D"/>
    <w:rsid w:val="289ED7AD"/>
    <w:rsid w:val="28C9F643"/>
    <w:rsid w:val="28D44B46"/>
    <w:rsid w:val="294C4870"/>
    <w:rsid w:val="299D60A3"/>
    <w:rsid w:val="29C347E1"/>
    <w:rsid w:val="29E0397C"/>
    <w:rsid w:val="29E1FFFC"/>
    <w:rsid w:val="29F67B68"/>
    <w:rsid w:val="29FE9D31"/>
    <w:rsid w:val="2AADC971"/>
    <w:rsid w:val="2AF6007D"/>
    <w:rsid w:val="2B3721D5"/>
    <w:rsid w:val="2B6FCE34"/>
    <w:rsid w:val="2BA8D589"/>
    <w:rsid w:val="2BC79B78"/>
    <w:rsid w:val="2BE163B0"/>
    <w:rsid w:val="2C1B9348"/>
    <w:rsid w:val="2C2163AB"/>
    <w:rsid w:val="2C2DF016"/>
    <w:rsid w:val="2C56C0F1"/>
    <w:rsid w:val="2C9AE000"/>
    <w:rsid w:val="2CD76C3E"/>
    <w:rsid w:val="2D77C98F"/>
    <w:rsid w:val="2D90BF1B"/>
    <w:rsid w:val="2DAAB0C6"/>
    <w:rsid w:val="2DBCC07E"/>
    <w:rsid w:val="2DF9FCB8"/>
    <w:rsid w:val="2E293430"/>
    <w:rsid w:val="2E363CD3"/>
    <w:rsid w:val="2EA76E44"/>
    <w:rsid w:val="2EA99305"/>
    <w:rsid w:val="2EAE1AF9"/>
    <w:rsid w:val="2EB3DD70"/>
    <w:rsid w:val="2EFCD0F7"/>
    <w:rsid w:val="2F0D399E"/>
    <w:rsid w:val="2F0DA5A3"/>
    <w:rsid w:val="2F137606"/>
    <w:rsid w:val="2F200271"/>
    <w:rsid w:val="2F2A92E9"/>
    <w:rsid w:val="2F412AB9"/>
    <w:rsid w:val="2F4A3516"/>
    <w:rsid w:val="2F6C8E3D"/>
    <w:rsid w:val="2FC97E99"/>
    <w:rsid w:val="2FCC18E7"/>
    <w:rsid w:val="2FDAA01E"/>
    <w:rsid w:val="301AD777"/>
    <w:rsid w:val="301C23B1"/>
    <w:rsid w:val="3026A502"/>
    <w:rsid w:val="3075BAE7"/>
    <w:rsid w:val="309907A4"/>
    <w:rsid w:val="30D36C4E"/>
    <w:rsid w:val="311B468B"/>
    <w:rsid w:val="318DF65E"/>
    <w:rsid w:val="3194C2E0"/>
    <w:rsid w:val="3195B113"/>
    <w:rsid w:val="31A5EFCB"/>
    <w:rsid w:val="31F96DF1"/>
    <w:rsid w:val="32067694"/>
    <w:rsid w:val="324EF101"/>
    <w:rsid w:val="325894D7"/>
    <w:rsid w:val="325EA098"/>
    <w:rsid w:val="3280EAF1"/>
    <w:rsid w:val="32B114B3"/>
    <w:rsid w:val="32F13851"/>
    <w:rsid w:val="3367CD42"/>
    <w:rsid w:val="33C457FC"/>
    <w:rsid w:val="33D98EE2"/>
    <w:rsid w:val="34245634"/>
    <w:rsid w:val="3487C36E"/>
    <w:rsid w:val="34980226"/>
    <w:rsid w:val="34A35C08"/>
    <w:rsid w:val="34F888EF"/>
    <w:rsid w:val="35013FC3"/>
    <w:rsid w:val="353AFF77"/>
    <w:rsid w:val="3564FCA1"/>
    <w:rsid w:val="3565EAD4"/>
    <w:rsid w:val="35684A74"/>
    <w:rsid w:val="3593B1A4"/>
    <w:rsid w:val="35A3270E"/>
    <w:rsid w:val="35B5050D"/>
    <w:rsid w:val="35DE78F6"/>
    <w:rsid w:val="35E34AAC"/>
    <w:rsid w:val="35FCEF41"/>
    <w:rsid w:val="364BDADB"/>
    <w:rsid w:val="366481B6"/>
    <w:rsid w:val="36678E9F"/>
    <w:rsid w:val="366BB1EC"/>
    <w:rsid w:val="371852E1"/>
    <w:rsid w:val="37200D96"/>
    <w:rsid w:val="37361CB1"/>
    <w:rsid w:val="3779C3C4"/>
    <w:rsid w:val="379D4891"/>
    <w:rsid w:val="37D6C625"/>
    <w:rsid w:val="37DA84CB"/>
    <w:rsid w:val="37E8FD1B"/>
    <w:rsid w:val="37FD46C9"/>
    <w:rsid w:val="380915E4"/>
    <w:rsid w:val="383834BD"/>
    <w:rsid w:val="38D94225"/>
    <w:rsid w:val="38FCCBDE"/>
    <w:rsid w:val="393DED36"/>
    <w:rsid w:val="3997B569"/>
    <w:rsid w:val="39F8791B"/>
    <w:rsid w:val="3A282F0C"/>
    <w:rsid w:val="3A42A948"/>
    <w:rsid w:val="3A46D828"/>
    <w:rsid w:val="3AB011AC"/>
    <w:rsid w:val="3AC72D58"/>
    <w:rsid w:val="3B0F0D46"/>
    <w:rsid w:val="3B2D8391"/>
    <w:rsid w:val="3B37FFD2"/>
    <w:rsid w:val="3BE251CE"/>
    <w:rsid w:val="3BF67316"/>
    <w:rsid w:val="3C05D1E3"/>
    <w:rsid w:val="3C0A77D1"/>
    <w:rsid w:val="3C7B0A81"/>
    <w:rsid w:val="3CA1B345"/>
    <w:rsid w:val="3CDEEF7F"/>
    <w:rsid w:val="3D3CDBFA"/>
    <w:rsid w:val="3E011FA1"/>
    <w:rsid w:val="3E102082"/>
    <w:rsid w:val="3E29AD86"/>
    <w:rsid w:val="3E303713"/>
    <w:rsid w:val="3E449605"/>
    <w:rsid w:val="3EC849B9"/>
    <w:rsid w:val="3ED64E7B"/>
    <w:rsid w:val="3F2211EC"/>
    <w:rsid w:val="3F3870D1"/>
    <w:rsid w:val="3F4D3082"/>
    <w:rsid w:val="3FE9F766"/>
    <w:rsid w:val="3FEBEFA4"/>
    <w:rsid w:val="4003846A"/>
    <w:rsid w:val="400FB63F"/>
    <w:rsid w:val="4018E02D"/>
    <w:rsid w:val="406FDC3C"/>
    <w:rsid w:val="40743CF2"/>
    <w:rsid w:val="4080CE87"/>
    <w:rsid w:val="40826C7B"/>
    <w:rsid w:val="4086CB4F"/>
    <w:rsid w:val="408B4739"/>
    <w:rsid w:val="40F331FC"/>
    <w:rsid w:val="414F06B9"/>
    <w:rsid w:val="41765358"/>
    <w:rsid w:val="41793ABC"/>
    <w:rsid w:val="419E58AC"/>
    <w:rsid w:val="41B43E97"/>
    <w:rsid w:val="41B85372"/>
    <w:rsid w:val="41BA7CDE"/>
    <w:rsid w:val="4286D41A"/>
    <w:rsid w:val="4311FFCF"/>
    <w:rsid w:val="4340B4D2"/>
    <w:rsid w:val="4345475E"/>
    <w:rsid w:val="439432F8"/>
    <w:rsid w:val="43A00590"/>
    <w:rsid w:val="43D21A74"/>
    <w:rsid w:val="445FAEDF"/>
    <w:rsid w:val="4481B2ED"/>
    <w:rsid w:val="44906B07"/>
    <w:rsid w:val="45315538"/>
    <w:rsid w:val="45318F4C"/>
    <w:rsid w:val="45764C27"/>
    <w:rsid w:val="45860183"/>
    <w:rsid w:val="45A0554C"/>
    <w:rsid w:val="45D5D6D1"/>
    <w:rsid w:val="45FC1C68"/>
    <w:rsid w:val="45FE9975"/>
    <w:rsid w:val="4619D1A1"/>
    <w:rsid w:val="46E66F52"/>
    <w:rsid w:val="46F13A71"/>
    <w:rsid w:val="475D5F72"/>
    <w:rsid w:val="4780F8B2"/>
    <w:rsid w:val="479BF9D2"/>
    <w:rsid w:val="48389F74"/>
    <w:rsid w:val="484D70B8"/>
    <w:rsid w:val="48647865"/>
    <w:rsid w:val="48901095"/>
    <w:rsid w:val="489064D1"/>
    <w:rsid w:val="48F0ABD0"/>
    <w:rsid w:val="490FA2A2"/>
    <w:rsid w:val="4921F317"/>
    <w:rsid w:val="4963A959"/>
    <w:rsid w:val="498E1725"/>
    <w:rsid w:val="49C3629E"/>
    <w:rsid w:val="49E34CCC"/>
    <w:rsid w:val="4A81280E"/>
    <w:rsid w:val="4A9D9C28"/>
    <w:rsid w:val="4B41F75C"/>
    <w:rsid w:val="4B553C3D"/>
    <w:rsid w:val="4BDF34B7"/>
    <w:rsid w:val="4C1EA698"/>
    <w:rsid w:val="4C21364E"/>
    <w:rsid w:val="4C2CC67D"/>
    <w:rsid w:val="4C6B583C"/>
    <w:rsid w:val="4C7B96F4"/>
    <w:rsid w:val="4C8B3FD2"/>
    <w:rsid w:val="4C8DF3C2"/>
    <w:rsid w:val="4CB5A168"/>
    <w:rsid w:val="4CB6C862"/>
    <w:rsid w:val="4CCF151A"/>
    <w:rsid w:val="4D155DE8"/>
    <w:rsid w:val="4D2210CB"/>
    <w:rsid w:val="4D28DD4D"/>
    <w:rsid w:val="4D533279"/>
    <w:rsid w:val="4D5419B2"/>
    <w:rsid w:val="4D88E5F0"/>
    <w:rsid w:val="4DA3384C"/>
    <w:rsid w:val="4DA6CCB5"/>
    <w:rsid w:val="4DAB8BE7"/>
    <w:rsid w:val="4DB8DF2C"/>
    <w:rsid w:val="4DE04E89"/>
    <w:rsid w:val="4EF19C45"/>
    <w:rsid w:val="4FBB38A3"/>
    <w:rsid w:val="4FC12775"/>
    <w:rsid w:val="4FD9CE50"/>
    <w:rsid w:val="4FFA4F9C"/>
    <w:rsid w:val="5041965A"/>
    <w:rsid w:val="50A25C92"/>
    <w:rsid w:val="50C4C659"/>
    <w:rsid w:val="50CD9E3C"/>
    <w:rsid w:val="50E2D522"/>
    <w:rsid w:val="518852DA"/>
    <w:rsid w:val="51924785"/>
    <w:rsid w:val="5197193B"/>
    <w:rsid w:val="51C22F5F"/>
    <w:rsid w:val="51F5B4BF"/>
    <w:rsid w:val="520BC3DA"/>
    <w:rsid w:val="5259719D"/>
    <w:rsid w:val="525C75D2"/>
    <w:rsid w:val="5279D32D"/>
    <w:rsid w:val="52E8AD69"/>
    <w:rsid w:val="530F552F"/>
    <w:rsid w:val="534A3051"/>
    <w:rsid w:val="5370927D"/>
    <w:rsid w:val="53BA53C2"/>
    <w:rsid w:val="53BC24C2"/>
    <w:rsid w:val="53CAB852"/>
    <w:rsid w:val="53E543A2"/>
    <w:rsid w:val="540F5793"/>
    <w:rsid w:val="54695297"/>
    <w:rsid w:val="546D5C92"/>
    <w:rsid w:val="548459E0"/>
    <w:rsid w:val="54E7C71A"/>
    <w:rsid w:val="54FEC468"/>
    <w:rsid w:val="55588C9B"/>
    <w:rsid w:val="55DE7E6A"/>
    <w:rsid w:val="56032ABA"/>
    <w:rsid w:val="560B24E9"/>
    <w:rsid w:val="561C0F97"/>
    <w:rsid w:val="568CC3F2"/>
    <w:rsid w:val="569BBAD4"/>
    <w:rsid w:val="56A2D050"/>
    <w:rsid w:val="56B9E349"/>
    <w:rsid w:val="570A8DDE"/>
    <w:rsid w:val="5712AF5D"/>
    <w:rsid w:val="572BA4E9"/>
    <w:rsid w:val="5754678D"/>
    <w:rsid w:val="577B3DF1"/>
    <w:rsid w:val="578A8D83"/>
    <w:rsid w:val="579DC1FF"/>
    <w:rsid w:val="57FD4C3D"/>
    <w:rsid w:val="5841CEFC"/>
    <w:rsid w:val="5857D1C0"/>
    <w:rsid w:val="585D4A75"/>
    <w:rsid w:val="587309EC"/>
    <w:rsid w:val="58D16C81"/>
    <w:rsid w:val="58DC5D2E"/>
    <w:rsid w:val="59317D30"/>
    <w:rsid w:val="594F0548"/>
    <w:rsid w:val="599DF0E2"/>
    <w:rsid w:val="59E60018"/>
    <w:rsid w:val="59F7B915"/>
    <w:rsid w:val="5A4679E8"/>
    <w:rsid w:val="5A4CF88A"/>
    <w:rsid w:val="5A5C6426"/>
    <w:rsid w:val="5AF8F9E9"/>
    <w:rsid w:val="5B28DC2C"/>
    <w:rsid w:val="5BA4A64E"/>
    <w:rsid w:val="5BD5432E"/>
    <w:rsid w:val="5C05B500"/>
    <w:rsid w:val="5C71050B"/>
    <w:rsid w:val="5CA583E5"/>
    <w:rsid w:val="5CE9CB70"/>
    <w:rsid w:val="5D4DA900"/>
    <w:rsid w:val="5D5C7B43"/>
    <w:rsid w:val="5D6A2A45"/>
    <w:rsid w:val="5DAE55DF"/>
    <w:rsid w:val="5E0F68C7"/>
    <w:rsid w:val="5E8DA90B"/>
    <w:rsid w:val="5F072560"/>
    <w:rsid w:val="5F69B4D5"/>
    <w:rsid w:val="5F97D50F"/>
    <w:rsid w:val="5FCA24CE"/>
    <w:rsid w:val="5FE4482A"/>
    <w:rsid w:val="5FF7ACCF"/>
    <w:rsid w:val="60072239"/>
    <w:rsid w:val="6015CD5A"/>
    <w:rsid w:val="601C6BAB"/>
    <w:rsid w:val="603A766C"/>
    <w:rsid w:val="603AA684"/>
    <w:rsid w:val="60564853"/>
    <w:rsid w:val="60603CFE"/>
    <w:rsid w:val="6077D5B1"/>
    <w:rsid w:val="60A8E3AC"/>
    <w:rsid w:val="60BA0531"/>
    <w:rsid w:val="60F074E9"/>
    <w:rsid w:val="610587E5"/>
    <w:rsid w:val="6158075E"/>
    <w:rsid w:val="61A0E36B"/>
    <w:rsid w:val="61A3FBB2"/>
    <w:rsid w:val="61B8684F"/>
    <w:rsid w:val="62286482"/>
    <w:rsid w:val="622B4BE6"/>
    <w:rsid w:val="626B711F"/>
    <w:rsid w:val="626CA5B8"/>
    <w:rsid w:val="627427F3"/>
    <w:rsid w:val="62AC82F0"/>
    <w:rsid w:val="62C7DE07"/>
    <w:rsid w:val="62F93494"/>
    <w:rsid w:val="62FA0BD6"/>
    <w:rsid w:val="633998CD"/>
    <w:rsid w:val="63A54B0A"/>
    <w:rsid w:val="63AC178C"/>
    <w:rsid w:val="63D48282"/>
    <w:rsid w:val="64023B66"/>
    <w:rsid w:val="64454803"/>
    <w:rsid w:val="6463BE4E"/>
    <w:rsid w:val="648A3EF2"/>
    <w:rsid w:val="6492F5C6"/>
    <w:rsid w:val="64960E0D"/>
    <w:rsid w:val="649FFE69"/>
    <w:rsid w:val="64B8F3F5"/>
    <w:rsid w:val="64CDACB1"/>
    <w:rsid w:val="64F06EB3"/>
    <w:rsid w:val="65223192"/>
    <w:rsid w:val="6544932B"/>
    <w:rsid w:val="6546EEBD"/>
    <w:rsid w:val="65780B07"/>
    <w:rsid w:val="658C85FF"/>
    <w:rsid w:val="65AF450B"/>
    <w:rsid w:val="6618E5E1"/>
    <w:rsid w:val="664461B4"/>
    <w:rsid w:val="664A28DF"/>
    <w:rsid w:val="665DDFD1"/>
    <w:rsid w:val="66B86554"/>
    <w:rsid w:val="66BDDE09"/>
    <w:rsid w:val="66F5978A"/>
    <w:rsid w:val="67092100"/>
    <w:rsid w:val="6749E14C"/>
    <w:rsid w:val="67CFDBBC"/>
    <w:rsid w:val="67F40549"/>
    <w:rsid w:val="680566F6"/>
    <w:rsid w:val="684693AC"/>
    <w:rsid w:val="6858D1FF"/>
    <w:rsid w:val="68D2B731"/>
    <w:rsid w:val="68DCABDC"/>
    <w:rsid w:val="68DE2FF0"/>
    <w:rsid w:val="696FA64E"/>
    <w:rsid w:val="6984DD34"/>
    <w:rsid w:val="69E36127"/>
    <w:rsid w:val="6A425023"/>
    <w:rsid w:val="6A5B809C"/>
    <w:rsid w:val="6A65617F"/>
    <w:rsid w:val="6A8FDA60"/>
    <w:rsid w:val="6A96CE9E"/>
    <w:rsid w:val="6AE51DC2"/>
    <w:rsid w:val="6AF096D1"/>
    <w:rsid w:val="6B01C3BC"/>
    <w:rsid w:val="6B3255F0"/>
    <w:rsid w:val="6B63CE33"/>
    <w:rsid w:val="6B857019"/>
    <w:rsid w:val="6B8AB57B"/>
    <w:rsid w:val="6BB87C4B"/>
    <w:rsid w:val="6BBA7489"/>
    <w:rsid w:val="6BF7659B"/>
    <w:rsid w:val="6C1764E5"/>
    <w:rsid w:val="6C42C1D7"/>
    <w:rsid w:val="6C50F160"/>
    <w:rsid w:val="6C98764C"/>
    <w:rsid w:val="6CD5D829"/>
    <w:rsid w:val="6CE02D2C"/>
    <w:rsid w:val="6CF67B71"/>
    <w:rsid w:val="6D3669C6"/>
    <w:rsid w:val="6DC13E32"/>
    <w:rsid w:val="6DC22533"/>
    <w:rsid w:val="6DF3D617"/>
    <w:rsid w:val="6E26E326"/>
    <w:rsid w:val="6E47543D"/>
    <w:rsid w:val="6E50B19A"/>
    <w:rsid w:val="6EAFAF0D"/>
    <w:rsid w:val="6EBDC2B6"/>
    <w:rsid w:val="6EC0D092"/>
    <w:rsid w:val="6EEC53CF"/>
    <w:rsid w:val="6F4303BB"/>
    <w:rsid w:val="6F5A0109"/>
    <w:rsid w:val="6F875546"/>
    <w:rsid w:val="6FECC8AA"/>
    <w:rsid w:val="700176FF"/>
    <w:rsid w:val="70212B21"/>
    <w:rsid w:val="7039D1FC"/>
    <w:rsid w:val="7059FEEE"/>
    <w:rsid w:val="706773EF"/>
    <w:rsid w:val="707AF354"/>
    <w:rsid w:val="70C9B427"/>
    <w:rsid w:val="70D1E07C"/>
    <w:rsid w:val="71670199"/>
    <w:rsid w:val="717A28AB"/>
    <w:rsid w:val="7207A022"/>
    <w:rsid w:val="7262CEFA"/>
    <w:rsid w:val="726BC786"/>
    <w:rsid w:val="7278152F"/>
    <w:rsid w:val="73510247"/>
    <w:rsid w:val="7361A6A1"/>
    <w:rsid w:val="7366392D"/>
    <w:rsid w:val="73718F79"/>
    <w:rsid w:val="7373E82F"/>
    <w:rsid w:val="73E7075A"/>
    <w:rsid w:val="74062A54"/>
    <w:rsid w:val="741FB443"/>
    <w:rsid w:val="7434EB29"/>
    <w:rsid w:val="74E45D8C"/>
    <w:rsid w:val="753375C5"/>
    <w:rsid w:val="753E25BF"/>
    <w:rsid w:val="75B03D17"/>
    <w:rsid w:val="75D5CC8F"/>
    <w:rsid w:val="75E76245"/>
    <w:rsid w:val="76016AB9"/>
    <w:rsid w:val="765227A7"/>
    <w:rsid w:val="7661A356"/>
    <w:rsid w:val="766DAAA7"/>
    <w:rsid w:val="76DEA50A"/>
    <w:rsid w:val="76F2CFCC"/>
    <w:rsid w:val="77286E2C"/>
    <w:rsid w:val="773D3F70"/>
    <w:rsid w:val="77415FCA"/>
    <w:rsid w:val="778C1491"/>
    <w:rsid w:val="77BF7299"/>
    <w:rsid w:val="77C723C5"/>
    <w:rsid w:val="77D66FE7"/>
    <w:rsid w:val="77FCD2BD"/>
    <w:rsid w:val="7832226C"/>
    <w:rsid w:val="7854CAEB"/>
    <w:rsid w:val="7884264D"/>
    <w:rsid w:val="78D30D98"/>
    <w:rsid w:val="78E783BA"/>
    <w:rsid w:val="78EDFB62"/>
    <w:rsid w:val="791C27D4"/>
    <w:rsid w:val="7930E6BC"/>
    <w:rsid w:val="79AC2AEC"/>
    <w:rsid w:val="79AF08F4"/>
    <w:rsid w:val="79D010E3"/>
    <w:rsid w:val="79D0FB05"/>
    <w:rsid w:val="7A1E3046"/>
    <w:rsid w:val="7A62C28E"/>
    <w:rsid w:val="7AC88242"/>
    <w:rsid w:val="7AE7BEA0"/>
    <w:rsid w:val="7AEB7483"/>
    <w:rsid w:val="7B00132F"/>
    <w:rsid w:val="7BA03461"/>
    <w:rsid w:val="7BE2A80B"/>
    <w:rsid w:val="7BF0570D"/>
    <w:rsid w:val="7C0DFA65"/>
    <w:rsid w:val="7C3B244F"/>
    <w:rsid w:val="7C47531C"/>
    <w:rsid w:val="7C55B677"/>
    <w:rsid w:val="7C571CEB"/>
    <w:rsid w:val="7C7ECCDF"/>
    <w:rsid w:val="7CC2233E"/>
    <w:rsid w:val="7CF006E9"/>
    <w:rsid w:val="7CFA426D"/>
    <w:rsid w:val="7D04D627"/>
    <w:rsid w:val="7D0FDDFA"/>
    <w:rsid w:val="7D225259"/>
    <w:rsid w:val="7D60CC6A"/>
    <w:rsid w:val="7D8008C8"/>
    <w:rsid w:val="7DB9E4A1"/>
    <w:rsid w:val="7DBA949D"/>
    <w:rsid w:val="7DDD86DE"/>
    <w:rsid w:val="7DFF8B8C"/>
    <w:rsid w:val="7EAA29AB"/>
    <w:rsid w:val="7EFC293D"/>
    <w:rsid w:val="7EFCF0B5"/>
    <w:rsid w:val="7F4A3F88"/>
    <w:rsid w:val="7F689CEF"/>
    <w:rsid w:val="7F7D6E33"/>
    <w:rsid w:val="7F802207"/>
    <w:rsid w:val="7F80B2D5"/>
    <w:rsid w:val="7F83DA72"/>
    <w:rsid w:val="7F9641BC"/>
    <w:rsid w:val="7FAF6C10"/>
    <w:rsid w:val="7FDB4CC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08964C"/>
  <w15:chartTrackingRefBased/>
  <w15:docId w15:val="{384582D1-3213-40A8-8B18-6E1DBEC00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113C"/>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1"/>
      </w:numPr>
      <w:contextualSpacing/>
    </w:pPr>
  </w:style>
  <w:style w:type="paragraph" w:styleId="ListBullet2">
    <w:name w:val="List Bullet 2"/>
    <w:basedOn w:val="Normal"/>
    <w:uiPriority w:val="99"/>
    <w:semiHidden/>
    <w:unhideWhenUsed/>
    <w:pPr>
      <w:numPr>
        <w:numId w:val="2"/>
      </w:numPr>
      <w:contextualSpacing/>
    </w:pPr>
  </w:style>
  <w:style w:type="paragraph" w:styleId="ListBullet3">
    <w:name w:val="List Bullet 3"/>
    <w:basedOn w:val="Normal"/>
    <w:uiPriority w:val="99"/>
    <w:semiHidden/>
    <w:unhideWhenUsed/>
    <w:pPr>
      <w:numPr>
        <w:numId w:val="3"/>
      </w:numPr>
      <w:contextualSpacing/>
    </w:pPr>
  </w:style>
  <w:style w:type="paragraph" w:styleId="ListBullet4">
    <w:name w:val="List Bullet 4"/>
    <w:basedOn w:val="Normal"/>
    <w:uiPriority w:val="99"/>
    <w:semiHidden/>
    <w:unhideWhenUsed/>
    <w:pPr>
      <w:numPr>
        <w:numId w:val="4"/>
      </w:numPr>
      <w:contextualSpacing/>
    </w:pPr>
  </w:style>
  <w:style w:type="paragraph" w:styleId="ListBullet5">
    <w:name w:val="List Bullet 5"/>
    <w:basedOn w:val="Normal"/>
    <w:uiPriority w:val="99"/>
    <w:semiHidden/>
    <w:unhideWhenUsed/>
    <w:pPr>
      <w:numPr>
        <w:numId w:val="5"/>
      </w:numPr>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contextualSpacing/>
    </w:pPr>
  </w:style>
  <w:style w:type="paragraph" w:styleId="ListNumber3">
    <w:name w:val="List Number 3"/>
    <w:basedOn w:val="Normal"/>
    <w:uiPriority w:val="99"/>
    <w:semiHidden/>
    <w:unhideWhenUsed/>
    <w:pPr>
      <w:numPr>
        <w:numId w:val="8"/>
      </w:numPr>
      <w:contextualSpacing/>
    </w:pPr>
  </w:style>
  <w:style w:type="paragraph" w:styleId="ListNumber4">
    <w:name w:val="List Number 4"/>
    <w:basedOn w:val="Normal"/>
    <w:uiPriority w:val="99"/>
    <w:semiHidden/>
    <w:unhideWhenUsed/>
    <w:pPr>
      <w:numPr>
        <w:numId w:val="9"/>
      </w:numPr>
      <w:contextualSpacing/>
    </w:pPr>
  </w:style>
  <w:style w:type="paragraph" w:styleId="ListNumber5">
    <w:name w:val="List Number 5"/>
    <w:basedOn w:val="Normal"/>
    <w:uiPriority w:val="99"/>
    <w:semiHidden/>
    <w:unhideWhenUsed/>
    <w:pPr>
      <w:numPr>
        <w:numId w:val="10"/>
      </w:numPr>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paragraph" w:styleId="Revision">
    <w:name w:val="Revision"/>
    <w:hidden/>
    <w:uiPriority w:val="99"/>
    <w:semiHidden/>
    <w:rsid w:val="00EF7F58"/>
    <w:pPr>
      <w:spacing w:line="240" w:lineRule="auto"/>
      <w:ind w:firstLine="0"/>
    </w:pPr>
    <w:rPr>
      <w:kern w:val="24"/>
    </w:rPr>
  </w:style>
  <w:style w:type="paragraph" w:styleId="TOC1">
    <w:name w:val="toc 1"/>
    <w:basedOn w:val="Normal"/>
    <w:next w:val="Normal"/>
    <w:autoRedefine/>
    <w:uiPriority w:val="39"/>
    <w:unhideWhenUsed/>
    <w:rsid w:val="00343F86"/>
    <w:pPr>
      <w:spacing w:after="100"/>
    </w:pPr>
  </w:style>
  <w:style w:type="character" w:styleId="Hyperlink">
    <w:name w:val="Hyperlink"/>
    <w:basedOn w:val="DefaultParagraphFont"/>
    <w:uiPriority w:val="99"/>
    <w:unhideWhenUsed/>
    <w:rsid w:val="00343F86"/>
    <w:rPr>
      <w:color w:val="5F5F5F" w:themeColor="hyperlink"/>
      <w:u w:val="single"/>
    </w:rPr>
  </w:style>
  <w:style w:type="paragraph" w:customStyle="1" w:styleId="ColorfulList-Accent11">
    <w:name w:val="Colorful List - Accent 11"/>
    <w:basedOn w:val="Normal"/>
    <w:uiPriority w:val="34"/>
    <w:qFormat/>
    <w:rsid w:val="00BF1D67"/>
    <w:pPr>
      <w:spacing w:after="200" w:line="276" w:lineRule="auto"/>
      <w:ind w:left="720" w:firstLine="0"/>
      <w:contextualSpacing/>
    </w:pPr>
    <w:rPr>
      <w:rFonts w:ascii="Calibri" w:eastAsia="Calibri" w:hAnsi="Calibri" w:cs="Times New Roman"/>
      <w:kern w:val="0"/>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851798259">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58123377">
      <w:bodyDiv w:val="1"/>
      <w:marLeft w:val="0"/>
      <w:marRight w:val="0"/>
      <w:marTop w:val="0"/>
      <w:marBottom w:val="0"/>
      <w:divBdr>
        <w:top w:val="none" w:sz="0" w:space="0" w:color="auto"/>
        <w:left w:val="none" w:sz="0" w:space="0" w:color="auto"/>
        <w:bottom w:val="none" w:sz="0" w:space="0" w:color="auto"/>
        <w:right w:val="none" w:sz="0" w:space="0" w:color="auto"/>
      </w:divBdr>
      <w:divsChild>
        <w:div w:id="706375386">
          <w:marLeft w:val="0"/>
          <w:marRight w:val="0"/>
          <w:marTop w:val="0"/>
          <w:marBottom w:val="0"/>
          <w:divBdr>
            <w:top w:val="none" w:sz="0" w:space="0" w:color="auto"/>
            <w:left w:val="none" w:sz="0" w:space="0" w:color="auto"/>
            <w:bottom w:val="none" w:sz="0" w:space="0" w:color="auto"/>
            <w:right w:val="none" w:sz="0" w:space="0" w:color="auto"/>
          </w:divBdr>
        </w:div>
      </w:divsChild>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jpg"/><Relationship Id="rId10" Type="http://schemas.openxmlformats.org/officeDocument/2006/relationships/image" Target="media/image2.emf"/><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72CCF25E39B48E5A3EBEBDC63AB360B"/>
        <w:category>
          <w:name w:val="General"/>
          <w:gallery w:val="placeholder"/>
        </w:category>
        <w:types>
          <w:type w:val="bbPlcHdr"/>
        </w:types>
        <w:behaviors>
          <w:behavior w:val="content"/>
        </w:behaviors>
        <w:guid w:val="{0F846454-AB25-4E5A-9D27-A743ED2EED55}"/>
      </w:docPartPr>
      <w:docPartBody>
        <w:p w:rsidR="0076712E" w:rsidRDefault="007A4F2A">
          <w:pPr>
            <w:pStyle w:val="F72CCF25E39B48E5A3EBEBDC63AB360B"/>
          </w:pPr>
          <w:r>
            <w:t>[Title Here, up to 12 Words, on One to Two Lines]</w:t>
          </w:r>
        </w:p>
      </w:docPartBody>
    </w:docPart>
    <w:docPart>
      <w:docPartPr>
        <w:name w:val="D5186C9F4D5A4B0198F7FB4797934633"/>
        <w:category>
          <w:name w:val="General"/>
          <w:gallery w:val="placeholder"/>
        </w:category>
        <w:types>
          <w:type w:val="bbPlcHdr"/>
        </w:types>
        <w:behaviors>
          <w:behavior w:val="content"/>
        </w:behaviors>
        <w:guid w:val="{0FDA40B1-A2E6-4A23-B716-EB7A9E11A0EA}"/>
      </w:docPartPr>
      <w:docPartBody>
        <w:p w:rsidR="0076712E" w:rsidRDefault="007A4F2A">
          <w:pPr>
            <w:pStyle w:val="D5186C9F4D5A4B0198F7FB4797934633"/>
          </w:pPr>
          <w:r w:rsidRPr="005D3A03">
            <w:t>Figures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046C"/>
    <w:rsid w:val="001043F8"/>
    <w:rsid w:val="00181232"/>
    <w:rsid w:val="001E2A49"/>
    <w:rsid w:val="0024261C"/>
    <w:rsid w:val="00284BBE"/>
    <w:rsid w:val="004C722A"/>
    <w:rsid w:val="00737F9E"/>
    <w:rsid w:val="0076712E"/>
    <w:rsid w:val="007A4F2A"/>
    <w:rsid w:val="0086046C"/>
    <w:rsid w:val="00913A9A"/>
    <w:rsid w:val="00977FC1"/>
    <w:rsid w:val="00A12CE6"/>
    <w:rsid w:val="00B26460"/>
    <w:rsid w:val="00C126A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72CCF25E39B48E5A3EBEBDC63AB360B">
    <w:name w:val="F72CCF25E39B48E5A3EBEBDC63AB360B"/>
  </w:style>
  <w:style w:type="character" w:styleId="Emphasis">
    <w:name w:val="Emphasis"/>
    <w:basedOn w:val="DefaultParagraphFont"/>
    <w:uiPriority w:val="4"/>
    <w:unhideWhenUsed/>
    <w:qFormat/>
    <w:rPr>
      <w:i/>
      <w:iCs/>
    </w:rPr>
  </w:style>
  <w:style w:type="paragraph" w:customStyle="1" w:styleId="D5186C9F4D5A4B0198F7FB4797934633">
    <w:name w:val="D5186C9F4D5A4B0198F7FB479793463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macintos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Database Design and Implementation</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2DBADFB-1DDD-494B-BD57-A57FFC80C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edition).dotx</Template>
  <TotalTime>11</TotalTime>
  <Pages>1</Pages>
  <Words>1552</Words>
  <Characters>10825</Characters>
  <Application>Microsoft Office Word</Application>
  <DocSecurity>0</DocSecurity>
  <Lines>601</Lines>
  <Paragraphs>412</Paragraphs>
  <ScaleCrop>false</ScaleCrop>
  <HeadingPairs>
    <vt:vector size="2" baseType="variant">
      <vt:variant>
        <vt:lpstr>Title</vt:lpstr>
      </vt:variant>
      <vt:variant>
        <vt:i4>1</vt:i4>
      </vt:variant>
    </vt:vector>
  </HeadingPairs>
  <TitlesOfParts>
    <vt:vector size="1" baseType="lpstr">
      <vt:lpstr>Title: Database Design and Implementation</vt:lpstr>
    </vt:vector>
  </TitlesOfParts>
  <Company/>
  <LinksUpToDate>false</LinksUpToDate>
  <CharactersWithSpaces>11965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Database Design and Implementation</dc:title>
  <dc:subject/>
  <dc:creator>Admin</dc:creator>
  <cp:keywords/>
  <dc:description/>
  <cp:lastModifiedBy>Lovepreet Singh</cp:lastModifiedBy>
  <cp:revision>4</cp:revision>
  <dcterms:created xsi:type="dcterms:W3CDTF">2022-08-12T02:51:00Z</dcterms:created>
  <dcterms:modified xsi:type="dcterms:W3CDTF">2022-08-12T03:01:00Z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7c21a2be1dccc01e202f2081b97819bab889b1dbce827bd2dd3d58006390bdab</vt:lpwstr>
  </property>
</Properties>
</file>